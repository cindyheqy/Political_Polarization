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896C" w14:textId="77777777" w:rsidR="004F5F2A" w:rsidRDefault="004F5F2A" w:rsidP="004F5F2A">
      <w:pPr>
        <w:contextualSpacing/>
        <w:jc w:val="center"/>
        <w:rPr>
          <w:rFonts w:ascii="Verdana" w:eastAsia="Times New Roman" w:hAnsi="Verdana"/>
          <w:b/>
          <w:sz w:val="18"/>
          <w:szCs w:val="18"/>
        </w:rPr>
      </w:pPr>
      <w:bookmarkStart w:id="0" w:name="_Hlk536627452"/>
      <w:r>
        <w:rPr>
          <w:rFonts w:ascii="Verdana" w:eastAsia="Times New Roman" w:hAnsi="Verdana"/>
          <w:b/>
          <w:sz w:val="18"/>
          <w:szCs w:val="18"/>
        </w:rPr>
        <w:t>2018 PEW RESEARCH CENTER’S AMERICAN TRENDS PANEL</w:t>
      </w:r>
    </w:p>
    <w:p w14:paraId="3402DA4A" w14:textId="054C7141" w:rsidR="004F5F2A" w:rsidRDefault="004F5F2A" w:rsidP="004F5F2A">
      <w:pPr>
        <w:jc w:val="center"/>
        <w:rPr>
          <w:rFonts w:ascii="Verdana" w:eastAsia="Calibri" w:hAnsi="Verdana"/>
          <w:b/>
          <w:sz w:val="18"/>
          <w:szCs w:val="18"/>
        </w:rPr>
      </w:pPr>
      <w:r>
        <w:rPr>
          <w:rFonts w:ascii="Verdana" w:eastAsia="Calibri" w:hAnsi="Verdana"/>
          <w:b/>
          <w:sz w:val="18"/>
          <w:szCs w:val="18"/>
        </w:rPr>
        <w:t>WAVE 3</w:t>
      </w:r>
      <w:r w:rsidR="00387F73">
        <w:rPr>
          <w:rFonts w:ascii="Verdana" w:eastAsia="Calibri" w:hAnsi="Verdana"/>
          <w:b/>
          <w:sz w:val="18"/>
          <w:szCs w:val="18"/>
        </w:rPr>
        <w:t>9</w:t>
      </w:r>
      <w:r>
        <w:rPr>
          <w:rFonts w:ascii="Verdana" w:eastAsia="Calibri" w:hAnsi="Verdana"/>
          <w:b/>
          <w:sz w:val="18"/>
          <w:szCs w:val="18"/>
        </w:rPr>
        <w:t xml:space="preserve"> November 2018</w:t>
      </w:r>
    </w:p>
    <w:p w14:paraId="6C7D0B7E" w14:textId="682ED961" w:rsidR="004F5F2A" w:rsidRDefault="004F5F2A" w:rsidP="004F5F2A">
      <w:pPr>
        <w:pStyle w:val="basic"/>
        <w:jc w:val="center"/>
        <w:rPr>
          <w:lang w:eastAsia="nl-NL"/>
        </w:rPr>
      </w:pPr>
      <w:r>
        <w:rPr>
          <w:rFonts w:ascii="Verdana" w:eastAsia="Calibri" w:hAnsi="Verdana"/>
          <w:b/>
          <w:sz w:val="18"/>
          <w:szCs w:val="18"/>
        </w:rPr>
        <w:t>November 7 – November 16, 2018</w:t>
      </w:r>
      <w:bookmarkEnd w:id="0"/>
      <w:r>
        <w:rPr>
          <w:rStyle w:val="FootnoteReference"/>
          <w:rFonts w:ascii="Verdana" w:eastAsia="Calibri" w:hAnsi="Verdana"/>
          <w:b/>
          <w:sz w:val="18"/>
          <w:szCs w:val="18"/>
        </w:rPr>
        <w:footnoteReference w:id="1"/>
      </w:r>
    </w:p>
    <w:p w14:paraId="563197D6" w14:textId="77777777" w:rsidR="00F360F7" w:rsidRDefault="00F360F7" w:rsidP="00A87BC4">
      <w:pPr>
        <w:rPr>
          <w:rFonts w:ascii="Verdana" w:eastAsia="Calibri" w:hAnsi="Verdana"/>
          <w:b/>
          <w:sz w:val="18"/>
          <w:szCs w:val="18"/>
        </w:rPr>
      </w:pPr>
    </w:p>
    <w:p w14:paraId="479ADA70" w14:textId="0829A390" w:rsidR="00F360F7" w:rsidRDefault="00F360F7" w:rsidP="00A87BC4">
      <w:pPr>
        <w:pStyle w:val="2-Base"/>
      </w:pPr>
      <w:r>
        <w:t>BASE: ASK ALL</w:t>
      </w:r>
    </w:p>
    <w:p w14:paraId="6D0A024C" w14:textId="11D08560" w:rsidR="00F360F7" w:rsidRPr="00F360F7" w:rsidRDefault="00F360F7" w:rsidP="00A87BC4">
      <w:pPr>
        <w:tabs>
          <w:tab w:val="left" w:pos="-1440"/>
        </w:tabs>
        <w:rPr>
          <w:rFonts w:ascii="Verdana" w:eastAsia="Calibri" w:hAnsi="Verdana"/>
          <w:b/>
          <w:sz w:val="18"/>
          <w:szCs w:val="18"/>
        </w:rPr>
      </w:pPr>
      <w:r w:rsidRPr="00F360F7">
        <w:rPr>
          <w:rFonts w:ascii="Verdana" w:eastAsia="Calibri" w:hAnsi="Verdana"/>
          <w:b/>
          <w:sz w:val="18"/>
          <w:szCs w:val="18"/>
        </w:rPr>
        <w:t>POL1DT [S]</w:t>
      </w:r>
      <w:r w:rsidRPr="00F360F7">
        <w:rPr>
          <w:rFonts w:ascii="Verdana" w:eastAsia="Calibri" w:hAnsi="Verdana"/>
          <w:b/>
          <w:sz w:val="18"/>
          <w:szCs w:val="18"/>
        </w:rPr>
        <w:tab/>
      </w:r>
    </w:p>
    <w:p w14:paraId="1ABAD188" w14:textId="79D4FAC7" w:rsidR="00F360F7" w:rsidRPr="009F5E85" w:rsidRDefault="00F360F7" w:rsidP="00A87BC4">
      <w:pPr>
        <w:tabs>
          <w:tab w:val="left" w:pos="-1440"/>
        </w:tabs>
        <w:rPr>
          <w:rFonts w:ascii="Verdana" w:eastAsia="Calibri" w:hAnsi="Verdana"/>
          <w:sz w:val="18"/>
          <w:szCs w:val="18"/>
        </w:rPr>
      </w:pPr>
      <w:r w:rsidRPr="009F5E85">
        <w:rPr>
          <w:rFonts w:ascii="Verdana" w:eastAsia="Calibri" w:hAnsi="Verdana"/>
          <w:sz w:val="18"/>
          <w:szCs w:val="18"/>
        </w:rPr>
        <w:t>Do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you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approve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or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disapprove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of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the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way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Donald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Trump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is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handling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his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job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as</w:t>
      </w:r>
      <w:r>
        <w:rPr>
          <w:rFonts w:ascii="Verdana" w:eastAsia="Calibri" w:hAnsi="Verdana"/>
          <w:sz w:val="18"/>
          <w:szCs w:val="18"/>
        </w:rPr>
        <w:t xml:space="preserve"> </w:t>
      </w:r>
      <w:r w:rsidRPr="009F5E85">
        <w:rPr>
          <w:rFonts w:ascii="Verdana" w:eastAsia="Calibri" w:hAnsi="Verdana"/>
          <w:sz w:val="18"/>
          <w:szCs w:val="18"/>
        </w:rPr>
        <w:t>president?</w:t>
      </w:r>
    </w:p>
    <w:p w14:paraId="0C0515E4" w14:textId="77777777" w:rsidR="00F360F7" w:rsidRPr="009F5E85" w:rsidRDefault="00F360F7" w:rsidP="00A87BC4">
      <w:pPr>
        <w:tabs>
          <w:tab w:val="left" w:pos="-1440"/>
        </w:tabs>
        <w:rPr>
          <w:rFonts w:ascii="Verdana" w:eastAsia="Calibri" w:hAnsi="Verdana"/>
          <w:sz w:val="18"/>
          <w:szCs w:val="18"/>
        </w:rPr>
      </w:pPr>
    </w:p>
    <w:p w14:paraId="3A258A3E" w14:textId="77777777" w:rsidR="00F360F7" w:rsidRPr="009F5E85" w:rsidRDefault="00F360F7" w:rsidP="00A87BC4">
      <w:pPr>
        <w:rPr>
          <w:rFonts w:ascii="Verdana" w:eastAsia="Calibri" w:hAnsi="Verdana"/>
          <w:sz w:val="18"/>
          <w:szCs w:val="18"/>
        </w:rPr>
      </w:pPr>
      <w:r w:rsidRPr="009F5E85">
        <w:rPr>
          <w:rFonts w:ascii="Verdana" w:eastAsia="Calibri" w:hAnsi="Verdana"/>
          <w:sz w:val="18"/>
          <w:szCs w:val="18"/>
        </w:rPr>
        <w:t>1</w:t>
      </w:r>
      <w:r w:rsidRPr="009F5E85">
        <w:rPr>
          <w:rFonts w:ascii="Verdana" w:eastAsia="Calibri" w:hAnsi="Verdana"/>
          <w:sz w:val="18"/>
          <w:szCs w:val="18"/>
        </w:rPr>
        <w:tab/>
        <w:t>Approve</w:t>
      </w:r>
    </w:p>
    <w:p w14:paraId="4D355220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eastAsia="Calibri" w:hAnsi="Verdana"/>
          <w:sz w:val="18"/>
          <w:szCs w:val="18"/>
        </w:rPr>
        <w:t>2</w:t>
      </w:r>
      <w:r w:rsidRPr="009F5E85">
        <w:rPr>
          <w:rFonts w:ascii="Verdana" w:eastAsia="Calibri" w:hAnsi="Verdana"/>
          <w:sz w:val="18"/>
          <w:szCs w:val="18"/>
        </w:rPr>
        <w:tab/>
        <w:t>Disapprove</w:t>
      </w:r>
    </w:p>
    <w:p w14:paraId="119C7B28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1429289" w14:textId="12DCD798" w:rsidR="004D490C" w:rsidRDefault="004D490C" w:rsidP="00A87BC4">
      <w:pPr>
        <w:rPr>
          <w:rFonts w:ascii="Verdana" w:hAnsi="Verdana"/>
          <w:b/>
          <w:sz w:val="18"/>
          <w:szCs w:val="18"/>
        </w:rPr>
      </w:pPr>
    </w:p>
    <w:p w14:paraId="2AA03080" w14:textId="687380CC" w:rsidR="005653A1" w:rsidRDefault="005653A1" w:rsidP="005653A1">
      <w:pPr>
        <w:pStyle w:val="2-Base"/>
      </w:pPr>
      <w:r>
        <w:t>BASE: ASK ALL</w:t>
      </w:r>
    </w:p>
    <w:p w14:paraId="3D478B21" w14:textId="0CEB952B" w:rsidR="00A04943" w:rsidRDefault="005653A1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VTHPPYUS [S]</w:t>
      </w:r>
    </w:p>
    <w:p w14:paraId="72F43079" w14:textId="76604184" w:rsidR="005653A1" w:rsidRDefault="005653A1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All in all, are you happy or unhappy with the </w:t>
      </w:r>
      <w:r w:rsidR="00B8311E">
        <w:rPr>
          <w:rFonts w:ascii="Verdana" w:hAnsi="Verdana"/>
          <w:sz w:val="18"/>
          <w:szCs w:val="18"/>
        </w:rPr>
        <w:t>results</w:t>
      </w:r>
      <w:r>
        <w:rPr>
          <w:rFonts w:ascii="Verdana" w:hAnsi="Verdana"/>
          <w:sz w:val="18"/>
          <w:szCs w:val="18"/>
        </w:rPr>
        <w:t xml:space="preserve"> of the </w:t>
      </w:r>
      <w:r w:rsidR="00B8311E">
        <w:rPr>
          <w:rFonts w:ascii="Verdana" w:hAnsi="Verdana"/>
          <w:sz w:val="18"/>
          <w:szCs w:val="18"/>
        </w:rPr>
        <w:t xml:space="preserve">recent </w:t>
      </w:r>
      <w:r>
        <w:rPr>
          <w:rFonts w:ascii="Verdana" w:hAnsi="Verdana"/>
          <w:sz w:val="18"/>
          <w:szCs w:val="18"/>
        </w:rPr>
        <w:t xml:space="preserve">elections that took place across the </w:t>
      </w:r>
      <w:r w:rsidR="004E7F49">
        <w:rPr>
          <w:rFonts w:ascii="Verdana" w:hAnsi="Verdana"/>
          <w:sz w:val="18"/>
          <w:szCs w:val="18"/>
        </w:rPr>
        <w:t>United States</w:t>
      </w:r>
      <w:r>
        <w:rPr>
          <w:rFonts w:ascii="Verdana" w:hAnsi="Verdana"/>
          <w:sz w:val="18"/>
          <w:szCs w:val="18"/>
        </w:rPr>
        <w:t>?</w:t>
      </w:r>
    </w:p>
    <w:p w14:paraId="6C2C2497" w14:textId="7484A3AC" w:rsidR="005653A1" w:rsidRDefault="005653A1" w:rsidP="00A87BC4">
      <w:pPr>
        <w:rPr>
          <w:rFonts w:ascii="Verdana" w:hAnsi="Verdana"/>
          <w:sz w:val="18"/>
          <w:szCs w:val="18"/>
        </w:rPr>
      </w:pPr>
    </w:p>
    <w:p w14:paraId="1F87F034" w14:textId="1AD25352" w:rsidR="005653A1" w:rsidRDefault="005653A1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Happy</w:t>
      </w:r>
    </w:p>
    <w:p w14:paraId="11D3240B" w14:textId="5979D6B3" w:rsidR="005653A1" w:rsidRDefault="005653A1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>Unhappy</w:t>
      </w:r>
    </w:p>
    <w:p w14:paraId="322E6CF7" w14:textId="3A1714B3" w:rsidR="005653A1" w:rsidRDefault="005653A1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1222369A" w14:textId="10B2E9AF" w:rsidR="005653A1" w:rsidRPr="009F5E85" w:rsidRDefault="005653A1" w:rsidP="00A87BC4">
      <w:pPr>
        <w:rPr>
          <w:rFonts w:ascii="Verdana" w:hAnsi="Verdana"/>
          <w:b/>
          <w:sz w:val="18"/>
          <w:szCs w:val="18"/>
        </w:rPr>
      </w:pPr>
    </w:p>
    <w:p w14:paraId="57A47340" w14:textId="49B91073" w:rsidR="00F360F7" w:rsidRDefault="00F360F7" w:rsidP="00A87BC4">
      <w:pPr>
        <w:pStyle w:val="2-Base"/>
      </w:pPr>
      <w:r>
        <w:t xml:space="preserve">BASE: </w:t>
      </w:r>
      <w:r w:rsidR="00F316F8">
        <w:t>ASK U.S. CITIZENS (F_CITIZEN=1)</w:t>
      </w:r>
    </w:p>
    <w:p w14:paraId="4A407634" w14:textId="1F47C705" w:rsidR="00F360F7" w:rsidRPr="00F360F7" w:rsidRDefault="00F360F7" w:rsidP="00A87BC4">
      <w:pPr>
        <w:rPr>
          <w:rFonts w:ascii="Verdana" w:hAnsi="Verdana"/>
          <w:b/>
          <w:sz w:val="18"/>
          <w:szCs w:val="18"/>
        </w:rPr>
      </w:pPr>
      <w:r w:rsidRPr="00F360F7">
        <w:rPr>
          <w:rFonts w:ascii="Verdana" w:hAnsi="Verdana"/>
          <w:b/>
          <w:sz w:val="18"/>
          <w:szCs w:val="18"/>
        </w:rPr>
        <w:t>VOTED_ATP [S]</w:t>
      </w:r>
    </w:p>
    <w:p w14:paraId="5AE6408E" w14:textId="53108EBA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Which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of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following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statements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best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describes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>?</w:t>
      </w:r>
    </w:p>
    <w:p w14:paraId="4E476D6A" w14:textId="2858F88E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253D4F94" w14:textId="29B52CFB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I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2018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congressional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elections</w:t>
      </w:r>
    </w:p>
    <w:p w14:paraId="3C22B2F6" w14:textId="3FADE690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I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planned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but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sz w:val="18"/>
          <w:szCs w:val="18"/>
        </w:rPr>
        <w:t>wasn’t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able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</w:t>
      </w:r>
      <w:proofErr w:type="gramEnd"/>
    </w:p>
    <w:p w14:paraId="1A386B2D" w14:textId="6CD1E1CF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3</w:t>
      </w:r>
      <w:r w:rsidRPr="009F5E85">
        <w:rPr>
          <w:rFonts w:ascii="Verdana" w:hAnsi="Verdana"/>
          <w:sz w:val="18"/>
          <w:szCs w:val="18"/>
        </w:rPr>
        <w:tab/>
        <w:t>I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sz w:val="18"/>
          <w:szCs w:val="18"/>
        </w:rPr>
        <w:t>definitely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voted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2018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congressional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</w:t>
      </w:r>
      <w:r>
        <w:rPr>
          <w:rFonts w:ascii="Verdana" w:hAnsi="Verdana"/>
          <w:sz w:val="18"/>
          <w:szCs w:val="18"/>
        </w:rPr>
        <w:t>s</w:t>
      </w:r>
    </w:p>
    <w:p w14:paraId="1C04B746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7BF7ABC1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6784F536" w14:textId="255CDD49" w:rsidR="00F360F7" w:rsidRDefault="00B7559A" w:rsidP="00A87BC4">
      <w:pPr>
        <w:pStyle w:val="2-Base"/>
      </w:pPr>
      <w:r>
        <w:t xml:space="preserve">Base: </w:t>
      </w:r>
      <w:r w:rsidR="00F360F7" w:rsidRPr="009F5E85">
        <w:t>VOTED=</w:t>
      </w:r>
      <w:r w:rsidR="00F360F7">
        <w:t>1</w:t>
      </w:r>
    </w:p>
    <w:p w14:paraId="76A1F815" w14:textId="6240BAD7" w:rsidR="00B7559A" w:rsidRPr="00B7559A" w:rsidRDefault="00B7559A" w:rsidP="00A87BC4">
      <w:pPr>
        <w:pStyle w:val="2-Base"/>
        <w:rPr>
          <w:i/>
        </w:rPr>
      </w:pPr>
      <w:r>
        <w:rPr>
          <w:i/>
        </w:rPr>
        <w:t>Scripter:  Randomize and record order of responses 1 and 2.  Show question text in same order as response</w:t>
      </w:r>
    </w:p>
    <w:p w14:paraId="40176D00" w14:textId="77777777" w:rsidR="00B7559A" w:rsidRPr="00B7559A" w:rsidRDefault="00F360F7" w:rsidP="00A87BC4">
      <w:pPr>
        <w:tabs>
          <w:tab w:val="left" w:pos="720"/>
        </w:tabs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CONGPOST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72BFFA3F" w14:textId="692A4A2F" w:rsidR="00F360F7" w:rsidRPr="009F5E85" w:rsidRDefault="00F360F7" w:rsidP="00A87BC4">
      <w:pPr>
        <w:tabs>
          <w:tab w:val="left" w:pos="72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this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November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U.S.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House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of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Representatives,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[</w:t>
      </w:r>
      <w:r w:rsidR="009232A4">
        <w:rPr>
          <w:rFonts w:ascii="Verdana" w:hAnsi="Verdana"/>
          <w:b/>
          <w:sz w:val="18"/>
          <w:szCs w:val="18"/>
        </w:rPr>
        <w:t>Show in order of response</w:t>
      </w:r>
      <w:r w:rsidRPr="009F5E85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“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Republican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  <w:r w:rsidRPr="009F5E85">
        <w:rPr>
          <w:rFonts w:ascii="Verdana" w:hAnsi="Verdana"/>
          <w:b/>
          <w:sz w:val="18"/>
          <w:szCs w:val="18"/>
        </w:rPr>
        <w:t>”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232A4">
        <w:rPr>
          <w:rFonts w:ascii="Verdana" w:hAnsi="Verdana"/>
          <w:sz w:val="18"/>
          <w:szCs w:val="18"/>
        </w:rPr>
        <w:t>OR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“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Democratic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  <w:r w:rsidRPr="009F5E85">
        <w:rPr>
          <w:rFonts w:ascii="Verdana" w:hAnsi="Verdana"/>
          <w:b/>
          <w:sz w:val="18"/>
          <w:szCs w:val="18"/>
        </w:rPr>
        <w:t>”]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Congress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district?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[RANDOMIZE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ORDER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OF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RESPONSE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OPTIONS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AND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2]</w:t>
      </w:r>
    </w:p>
    <w:p w14:paraId="49F036BA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1F705085" w14:textId="77777777" w:rsidR="00F360F7" w:rsidRPr="009F5E85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Republican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</w:p>
    <w:p w14:paraId="32CDB4B7" w14:textId="77777777" w:rsidR="00F360F7" w:rsidRPr="009F5E85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Democratic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</w:p>
    <w:p w14:paraId="189AA561" w14:textId="143BCDE0" w:rsidR="00F360F7" w:rsidRPr="00B7559A" w:rsidRDefault="00F360F7" w:rsidP="00A87BC4">
      <w:pPr>
        <w:tabs>
          <w:tab w:val="left" w:pos="720"/>
          <w:tab w:val="left" w:pos="1440"/>
        </w:tabs>
        <w:rPr>
          <w:rFonts w:ascii="Verdana" w:hAnsi="Verdana"/>
          <w:b/>
          <w:bCs/>
          <w:sz w:val="18"/>
          <w:szCs w:val="18"/>
        </w:rPr>
      </w:pPr>
      <w:r w:rsidRPr="009F5E85">
        <w:rPr>
          <w:rFonts w:ascii="Verdana" w:hAnsi="Verdana"/>
          <w:bCs/>
          <w:sz w:val="18"/>
          <w:szCs w:val="18"/>
        </w:rPr>
        <w:t>3</w:t>
      </w:r>
      <w:r w:rsidRPr="009F5E85">
        <w:rPr>
          <w:rFonts w:ascii="Verdana" w:hAnsi="Verdana"/>
          <w:bCs/>
          <w:sz w:val="18"/>
          <w:szCs w:val="18"/>
        </w:rPr>
        <w:tab/>
        <w:t>Another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9F5E85">
        <w:rPr>
          <w:rFonts w:ascii="Verdana" w:hAnsi="Verdana"/>
          <w:bCs/>
          <w:sz w:val="18"/>
          <w:szCs w:val="18"/>
        </w:rPr>
        <w:t>party’s</w:t>
      </w:r>
      <w:r>
        <w:rPr>
          <w:rFonts w:ascii="Verdana" w:hAnsi="Verdana"/>
          <w:bCs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bCs/>
          <w:sz w:val="18"/>
          <w:szCs w:val="18"/>
        </w:rPr>
        <w:t>candidate</w:t>
      </w:r>
      <w:proofErr w:type="gramEnd"/>
      <w:r w:rsidR="00B7559A">
        <w:rPr>
          <w:rFonts w:ascii="Verdana" w:hAnsi="Verdana"/>
          <w:bCs/>
          <w:sz w:val="18"/>
          <w:szCs w:val="18"/>
        </w:rPr>
        <w:t xml:space="preserve"> </w:t>
      </w:r>
      <w:r w:rsidR="00B7559A">
        <w:rPr>
          <w:rFonts w:ascii="Verdana" w:hAnsi="Verdana"/>
          <w:b/>
          <w:bCs/>
          <w:sz w:val="18"/>
          <w:szCs w:val="18"/>
        </w:rPr>
        <w:t>[anchor]</w:t>
      </w:r>
    </w:p>
    <w:p w14:paraId="7FC725FE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1609847A" w14:textId="77777777" w:rsidR="00F360F7" w:rsidRDefault="00F360F7" w:rsidP="00A87BC4">
      <w:pPr>
        <w:rPr>
          <w:rFonts w:ascii="Verdana" w:hAnsi="Verdana"/>
          <w:sz w:val="18"/>
          <w:szCs w:val="18"/>
        </w:rPr>
      </w:pPr>
    </w:p>
    <w:p w14:paraId="062BF1E6" w14:textId="0172E1B4" w:rsidR="00F360F7" w:rsidRDefault="00B7559A" w:rsidP="00A87BC4">
      <w:pPr>
        <w:pStyle w:val="2-Base"/>
      </w:pPr>
      <w:r>
        <w:t>Base: (</w:t>
      </w:r>
      <w:r w:rsidR="00F360F7" w:rsidRPr="0059559A">
        <w:t>CONGPOST</w:t>
      </w:r>
      <w:r w:rsidR="00F360F7">
        <w:t>=1</w:t>
      </w:r>
      <w:r>
        <w:t xml:space="preserve"> or </w:t>
      </w:r>
      <w:r w:rsidR="00F360F7">
        <w:t>2</w:t>
      </w:r>
      <w:r w:rsidR="00F360F7" w:rsidRPr="00423E0A">
        <w:t xml:space="preserve">) </w:t>
      </w:r>
      <w:r w:rsidR="00F360F7">
        <w:rPr>
          <w:rFonts w:eastAsia="Franklin Gothic Book"/>
        </w:rPr>
        <w:t>AND</w:t>
      </w:r>
      <w:r>
        <w:rPr>
          <w:rFonts w:eastAsia="Franklin Gothic Book"/>
        </w:rPr>
        <w:t xml:space="preserve"> XFORM=1</w:t>
      </w:r>
    </w:p>
    <w:p w14:paraId="6826EE17" w14:textId="4D2B1E78" w:rsidR="00B7559A" w:rsidRPr="00B7559A" w:rsidRDefault="00F360F7" w:rsidP="00A87BC4">
      <w:pPr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VOTEWHY</w:t>
      </w:r>
      <w:r w:rsidR="00B7559A" w:rsidRPr="00B7559A">
        <w:rPr>
          <w:rFonts w:ascii="Verdana" w:hAnsi="Verdana"/>
          <w:b/>
          <w:sz w:val="18"/>
          <w:szCs w:val="18"/>
        </w:rPr>
        <w:t xml:space="preserve"> [</w:t>
      </w:r>
      <w:r w:rsidR="00A87BC4">
        <w:rPr>
          <w:rFonts w:ascii="Verdana" w:hAnsi="Verdana"/>
          <w:b/>
          <w:sz w:val="18"/>
          <w:szCs w:val="18"/>
        </w:rPr>
        <w:t>T</w:t>
      </w:r>
      <w:r w:rsidR="00B7559A" w:rsidRPr="00B7559A">
        <w:rPr>
          <w:rFonts w:ascii="Verdana" w:hAnsi="Verdana"/>
          <w:b/>
          <w:sz w:val="18"/>
          <w:szCs w:val="18"/>
        </w:rPr>
        <w:t>]</w:t>
      </w:r>
    </w:p>
    <w:p w14:paraId="5EEBB329" w14:textId="76B9BEE3" w:rsidR="00F360F7" w:rsidRPr="001C25DA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What’s the main reason you voted for the</w:t>
      </w:r>
      <w:r w:rsidRPr="001C25DA">
        <w:rPr>
          <w:rFonts w:ascii="Verdana" w:hAnsi="Verdana"/>
          <w:sz w:val="18"/>
          <w:szCs w:val="18"/>
        </w:rPr>
        <w:t xml:space="preserve"> </w:t>
      </w:r>
      <w:r w:rsidRPr="00CA38C2">
        <w:rPr>
          <w:rFonts w:ascii="Verdana" w:hAnsi="Verdana"/>
          <w:b/>
          <w:sz w:val="18"/>
          <w:szCs w:val="18"/>
        </w:rPr>
        <w:t xml:space="preserve">[IF </w:t>
      </w:r>
      <w:r>
        <w:rPr>
          <w:rFonts w:ascii="Verdana" w:hAnsi="Verdana"/>
          <w:b/>
          <w:sz w:val="18"/>
          <w:szCs w:val="18"/>
        </w:rPr>
        <w:t>CONGPOST=1</w:t>
      </w:r>
      <w:r w:rsidRPr="00CA38C2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“Republican Party’s”</w:t>
      </w:r>
      <w:r w:rsidRPr="00CA38C2">
        <w:rPr>
          <w:rFonts w:ascii="Verdana" w:hAnsi="Verdana"/>
          <w:b/>
          <w:sz w:val="18"/>
          <w:szCs w:val="18"/>
        </w:rPr>
        <w:t xml:space="preserve">, IF </w:t>
      </w:r>
      <w:r>
        <w:rPr>
          <w:rFonts w:ascii="Verdana" w:hAnsi="Verdana"/>
          <w:b/>
          <w:sz w:val="18"/>
          <w:szCs w:val="18"/>
        </w:rPr>
        <w:t>CONGPOST=2</w:t>
      </w:r>
      <w:r w:rsidRPr="00CA38C2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“Democratic Party’s”</w:t>
      </w:r>
      <w:r w:rsidRPr="0018724E">
        <w:rPr>
          <w:rFonts w:ascii="Verdana" w:hAnsi="Verdana"/>
          <w:b/>
          <w:sz w:val="18"/>
          <w:szCs w:val="18"/>
        </w:rPr>
        <w:t>]</w:t>
      </w:r>
      <w:r>
        <w:rPr>
          <w:rFonts w:ascii="Verdana" w:hAnsi="Verdana"/>
          <w:sz w:val="18"/>
          <w:szCs w:val="18"/>
        </w:rPr>
        <w:t xml:space="preserve"> candidate for Congress</w:t>
      </w:r>
      <w:r w:rsidRPr="001C25DA">
        <w:rPr>
          <w:rFonts w:ascii="Verdana" w:hAnsi="Verdana"/>
          <w:sz w:val="18"/>
          <w:szCs w:val="18"/>
        </w:rPr>
        <w:t>?</w:t>
      </w:r>
      <w:r>
        <w:rPr>
          <w:rFonts w:ascii="Verdana" w:hAnsi="Verdana"/>
          <w:sz w:val="18"/>
          <w:szCs w:val="18"/>
        </w:rPr>
        <w:t xml:space="preserve"> </w:t>
      </w:r>
    </w:p>
    <w:p w14:paraId="134504FD" w14:textId="77777777" w:rsidR="00F360F7" w:rsidRPr="001C25DA" w:rsidRDefault="00F360F7" w:rsidP="00A87BC4">
      <w:pPr>
        <w:rPr>
          <w:rFonts w:ascii="Verdana" w:hAnsi="Verdana"/>
          <w:sz w:val="18"/>
          <w:szCs w:val="18"/>
        </w:rPr>
      </w:pPr>
    </w:p>
    <w:p w14:paraId="59DD1043" w14:textId="77777777" w:rsidR="00F360F7" w:rsidRPr="00010DB9" w:rsidRDefault="00F360F7" w:rsidP="00A87BC4">
      <w:pPr>
        <w:rPr>
          <w:rFonts w:ascii="Verdana" w:hAnsi="Verdana"/>
          <w:b/>
          <w:sz w:val="18"/>
          <w:szCs w:val="18"/>
        </w:rPr>
      </w:pPr>
      <w:r w:rsidRPr="00010DB9">
        <w:rPr>
          <w:rFonts w:ascii="Verdana" w:hAnsi="Verdana"/>
          <w:b/>
          <w:sz w:val="18"/>
          <w:szCs w:val="18"/>
        </w:rPr>
        <w:tab/>
        <w:t>RECORD OPEN-END RESPONSE</w:t>
      </w:r>
    </w:p>
    <w:p w14:paraId="10C5B694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0BFA163F" w14:textId="61BB1D78" w:rsidR="00F360F7" w:rsidRDefault="00F360F7" w:rsidP="00A87BC4">
      <w:pPr>
        <w:rPr>
          <w:rFonts w:ascii="Verdana" w:hAnsi="Verdana"/>
          <w:b/>
          <w:sz w:val="18"/>
          <w:szCs w:val="18"/>
          <w:highlight w:val="yellow"/>
        </w:rPr>
      </w:pPr>
    </w:p>
    <w:p w14:paraId="350702C0" w14:textId="77777777" w:rsidR="004F5F2A" w:rsidRDefault="004F5F2A">
      <w:pPr>
        <w:rPr>
          <w:color w:val="FFFFFF" w:themeColor="background1"/>
        </w:rPr>
      </w:pPr>
      <w:r>
        <w:br w:type="page"/>
      </w:r>
    </w:p>
    <w:p w14:paraId="0E4FA255" w14:textId="0028B727" w:rsidR="005653A1" w:rsidRDefault="005653A1" w:rsidP="005653A1">
      <w:pPr>
        <w:pStyle w:val="2-Base"/>
      </w:pPr>
      <w:r>
        <w:lastRenderedPageBreak/>
        <w:t xml:space="preserve">Base: </w:t>
      </w:r>
      <w:r w:rsidR="00B17ABA">
        <w:t>VOTED</w:t>
      </w:r>
      <w:r>
        <w:t>=1</w:t>
      </w:r>
      <w:r w:rsidRPr="00423E0A">
        <w:t xml:space="preserve"> </w:t>
      </w:r>
      <w:r>
        <w:rPr>
          <w:rFonts w:eastAsia="Franklin Gothic Book"/>
        </w:rPr>
        <w:t>AND XFORM=3</w:t>
      </w:r>
    </w:p>
    <w:p w14:paraId="20135705" w14:textId="215847EE" w:rsidR="005653A1" w:rsidRPr="00B7559A" w:rsidRDefault="005653A1" w:rsidP="005653A1">
      <w:pPr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VOTE</w:t>
      </w:r>
      <w:r>
        <w:rPr>
          <w:rFonts w:ascii="Verdana" w:hAnsi="Verdana"/>
          <w:b/>
          <w:sz w:val="18"/>
          <w:szCs w:val="18"/>
        </w:rPr>
        <w:t>FORAGNST</w:t>
      </w:r>
      <w:r w:rsidRPr="00B7559A">
        <w:rPr>
          <w:rFonts w:ascii="Verdana" w:hAnsi="Verdana"/>
          <w:b/>
          <w:sz w:val="18"/>
          <w:szCs w:val="18"/>
        </w:rPr>
        <w:t xml:space="preserve"> [</w:t>
      </w:r>
      <w:r>
        <w:rPr>
          <w:rFonts w:ascii="Verdana" w:hAnsi="Verdana"/>
          <w:b/>
          <w:sz w:val="18"/>
          <w:szCs w:val="18"/>
        </w:rPr>
        <w:t>S</w:t>
      </w:r>
      <w:r w:rsidRPr="00B7559A">
        <w:rPr>
          <w:rFonts w:ascii="Verdana" w:hAnsi="Verdana"/>
          <w:b/>
          <w:sz w:val="18"/>
          <w:szCs w:val="18"/>
        </w:rPr>
        <w:t>]</w:t>
      </w:r>
    </w:p>
    <w:p w14:paraId="504004D8" w14:textId="0DEF4D91" w:rsidR="005653A1" w:rsidRDefault="005C6E73" w:rsidP="005653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Would you say that your vote </w:t>
      </w:r>
      <w:r w:rsidR="005653A1">
        <w:rPr>
          <w:rFonts w:ascii="Verdana" w:hAnsi="Verdana"/>
          <w:sz w:val="18"/>
          <w:szCs w:val="18"/>
        </w:rPr>
        <w:t>for Congress</w:t>
      </w:r>
      <w:r w:rsidR="002327D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in your district w</w:t>
      </w:r>
      <w:r w:rsidR="002327DA">
        <w:rPr>
          <w:rFonts w:ascii="Verdana" w:hAnsi="Verdana"/>
          <w:sz w:val="18"/>
          <w:szCs w:val="18"/>
        </w:rPr>
        <w:t>as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more</w:t>
      </w:r>
      <w:r w:rsidR="005653A1">
        <w:rPr>
          <w:rFonts w:ascii="Verdana" w:hAnsi="Verdana"/>
          <w:sz w:val="18"/>
          <w:szCs w:val="18"/>
        </w:rPr>
        <w:t>…</w:t>
      </w:r>
      <w:proofErr w:type="gramEnd"/>
    </w:p>
    <w:p w14:paraId="63AF7698" w14:textId="77777777" w:rsidR="005653A1" w:rsidRDefault="005653A1" w:rsidP="005653A1">
      <w:pPr>
        <w:rPr>
          <w:rFonts w:ascii="Verdana" w:hAnsi="Verdana"/>
          <w:sz w:val="18"/>
          <w:szCs w:val="18"/>
        </w:rPr>
      </w:pPr>
    </w:p>
    <w:p w14:paraId="7427BC0C" w14:textId="7D303688" w:rsidR="005653A1" w:rsidRDefault="005653A1" w:rsidP="005653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="005C6E73">
        <w:rPr>
          <w:rFonts w:ascii="Verdana" w:hAnsi="Verdana"/>
          <w:sz w:val="18"/>
          <w:szCs w:val="18"/>
        </w:rPr>
        <w:t xml:space="preserve">A vote FOR </w:t>
      </w:r>
      <w:r>
        <w:rPr>
          <w:rFonts w:ascii="Verdana" w:hAnsi="Verdana"/>
          <w:sz w:val="18"/>
          <w:szCs w:val="18"/>
        </w:rPr>
        <w:t>Trump</w:t>
      </w:r>
    </w:p>
    <w:p w14:paraId="4DEF5193" w14:textId="0F821E09" w:rsidR="005653A1" w:rsidRDefault="005653A1" w:rsidP="005653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="005C6E73">
        <w:rPr>
          <w:rFonts w:ascii="Verdana" w:hAnsi="Verdana"/>
          <w:sz w:val="18"/>
          <w:szCs w:val="18"/>
        </w:rPr>
        <w:t xml:space="preserve">A vote AGAINST </w:t>
      </w:r>
      <w:r>
        <w:rPr>
          <w:rFonts w:ascii="Verdana" w:hAnsi="Verdana"/>
          <w:sz w:val="18"/>
          <w:szCs w:val="18"/>
        </w:rPr>
        <w:t>Trump</w:t>
      </w:r>
    </w:p>
    <w:p w14:paraId="7BF256DF" w14:textId="2E7D9E28" w:rsidR="005653A1" w:rsidRPr="001C25DA" w:rsidRDefault="005653A1" w:rsidP="005653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>Trump was not much of a factor</w:t>
      </w:r>
      <w:r w:rsidR="00B17ABA">
        <w:rPr>
          <w:rFonts w:ascii="Verdana" w:hAnsi="Verdana"/>
          <w:sz w:val="18"/>
          <w:szCs w:val="18"/>
        </w:rPr>
        <w:t xml:space="preserve"> in your vote</w:t>
      </w:r>
    </w:p>
    <w:p w14:paraId="740CCD59" w14:textId="77777777" w:rsidR="005653A1" w:rsidRDefault="005653A1" w:rsidP="005653A1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62666C25" w14:textId="77777777" w:rsidR="005653A1" w:rsidRDefault="005653A1" w:rsidP="00A87BC4">
      <w:pPr>
        <w:rPr>
          <w:rFonts w:ascii="Verdana" w:hAnsi="Verdana"/>
          <w:b/>
          <w:sz w:val="18"/>
          <w:szCs w:val="18"/>
          <w:highlight w:val="yellow"/>
        </w:rPr>
      </w:pPr>
    </w:p>
    <w:p w14:paraId="1434377F" w14:textId="108BA49C" w:rsidR="00F360F7" w:rsidRDefault="00F360F7" w:rsidP="00A87BC4">
      <w:pPr>
        <w:pStyle w:val="2-Base"/>
      </w:pPr>
      <w:r>
        <w:t>BASE: ASK ALL</w:t>
      </w:r>
    </w:p>
    <w:p w14:paraId="2966B1DF" w14:textId="77777777" w:rsidR="00951D8F" w:rsidRDefault="00B7559A" w:rsidP="00A87BC4">
      <w:pPr>
        <w:pStyle w:val="2-Base"/>
        <w:rPr>
          <w:i/>
        </w:rPr>
      </w:pPr>
      <w:r>
        <w:rPr>
          <w:i/>
        </w:rPr>
        <w:t>Scripter:  Randomize and record order of items a and b</w:t>
      </w:r>
      <w:r w:rsidR="005B5F0C">
        <w:rPr>
          <w:i/>
        </w:rPr>
        <w:t xml:space="preserve"> </w:t>
      </w:r>
    </w:p>
    <w:p w14:paraId="5836C1D9" w14:textId="3E873A2E" w:rsidR="00B7559A" w:rsidRPr="00B7559A" w:rsidRDefault="00951D8F" w:rsidP="00A87BC4">
      <w:pPr>
        <w:pStyle w:val="2-Base"/>
        <w:rPr>
          <w:i/>
        </w:rPr>
      </w:pPr>
      <w:r>
        <w:rPr>
          <w:i/>
        </w:rPr>
        <w:t>Scripter:  R</w:t>
      </w:r>
      <w:r w:rsidR="005B5F0C">
        <w:rPr>
          <w:i/>
        </w:rPr>
        <w:t xml:space="preserve">andomize </w:t>
      </w:r>
      <w:r>
        <w:rPr>
          <w:i/>
        </w:rPr>
        <w:t xml:space="preserve">and record </w:t>
      </w:r>
      <w:r w:rsidR="005B5F0C">
        <w:rPr>
          <w:i/>
        </w:rPr>
        <w:t xml:space="preserve">order of </w:t>
      </w:r>
      <w:r>
        <w:rPr>
          <w:i/>
        </w:rPr>
        <w:t xml:space="preserve">responses </w:t>
      </w:r>
      <w:r w:rsidR="005B5F0C">
        <w:rPr>
          <w:i/>
        </w:rPr>
        <w:t>1-2 with 3 always last, use same order for both items</w:t>
      </w:r>
    </w:p>
    <w:p w14:paraId="43E98B61" w14:textId="77777777" w:rsidR="00B7559A" w:rsidRPr="00B7559A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r w:rsidRPr="00B7559A">
        <w:rPr>
          <w:rFonts w:ascii="Verdana" w:eastAsia="Times New Roman" w:hAnsi="Verdana"/>
          <w:b/>
          <w:sz w:val="18"/>
          <w:szCs w:val="18"/>
        </w:rPr>
        <w:t>HSKNWLDG</w:t>
      </w:r>
      <w:r w:rsidR="00B7559A" w:rsidRPr="00B7559A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3241B6FD" w14:textId="046070F8" w:rsidR="00F360F7" w:rsidRPr="00114373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141C86">
        <w:rPr>
          <w:rFonts w:ascii="Verdana" w:eastAsia="Times New Roman" w:hAnsi="Verdana"/>
          <w:sz w:val="18"/>
          <w:szCs w:val="18"/>
        </w:rPr>
        <w:t>Do you</w:t>
      </w:r>
      <w:r w:rsidRPr="00114373">
        <w:rPr>
          <w:rFonts w:ascii="Verdana" w:eastAsia="Times New Roman" w:hAnsi="Verdana"/>
          <w:sz w:val="18"/>
          <w:szCs w:val="18"/>
        </w:rPr>
        <w:t xml:space="preserve"> happen to know which </w:t>
      </w:r>
      <w:r>
        <w:rPr>
          <w:rFonts w:ascii="Verdana" w:eastAsia="Times New Roman" w:hAnsi="Verdana"/>
          <w:sz w:val="18"/>
          <w:szCs w:val="18"/>
        </w:rPr>
        <w:t>party in the 2018</w:t>
      </w:r>
      <w:r w:rsidRPr="00114373">
        <w:rPr>
          <w:rFonts w:ascii="Verdana" w:eastAsia="Times New Roman" w:hAnsi="Verdana"/>
          <w:sz w:val="18"/>
          <w:szCs w:val="18"/>
        </w:rPr>
        <w:t xml:space="preserve"> </w:t>
      </w:r>
      <w:r>
        <w:rPr>
          <w:rFonts w:ascii="Verdana" w:eastAsia="Times New Roman" w:hAnsi="Verdana"/>
          <w:sz w:val="18"/>
          <w:szCs w:val="18"/>
        </w:rPr>
        <w:t>congressional</w:t>
      </w:r>
      <w:r w:rsidRPr="00114373">
        <w:rPr>
          <w:rFonts w:ascii="Verdana" w:eastAsia="Times New Roman" w:hAnsi="Verdana"/>
          <w:sz w:val="18"/>
          <w:szCs w:val="18"/>
        </w:rPr>
        <w:t xml:space="preserve"> election</w:t>
      </w:r>
      <w:r>
        <w:rPr>
          <w:rFonts w:ascii="Verdana" w:eastAsia="Times New Roman" w:hAnsi="Verdana"/>
          <w:sz w:val="18"/>
          <w:szCs w:val="18"/>
        </w:rPr>
        <w:t>s</w:t>
      </w:r>
      <w:r w:rsidR="009232A4">
        <w:rPr>
          <w:rFonts w:ascii="Verdana" w:eastAsia="Times New Roman" w:hAnsi="Verdana"/>
          <w:sz w:val="18"/>
          <w:szCs w:val="18"/>
        </w:rPr>
        <w:t>…</w:t>
      </w:r>
      <w:r w:rsidRPr="00114373">
        <w:rPr>
          <w:rFonts w:ascii="Verdana" w:eastAsia="Times New Roman" w:hAnsi="Verdana"/>
          <w:sz w:val="18"/>
          <w:szCs w:val="18"/>
        </w:rPr>
        <w:t xml:space="preserve"> </w:t>
      </w:r>
      <w:r w:rsidRPr="00114373">
        <w:rPr>
          <w:rFonts w:ascii="Verdana" w:eastAsia="Times New Roman" w:hAnsi="Verdana"/>
          <w:b/>
          <w:sz w:val="18"/>
          <w:szCs w:val="18"/>
        </w:rPr>
        <w:t>[</w:t>
      </w:r>
      <w:proofErr w:type="gramStart"/>
      <w:r w:rsidRPr="00114373">
        <w:rPr>
          <w:rFonts w:ascii="Verdana" w:eastAsia="Times New Roman" w:hAnsi="Verdana"/>
          <w:b/>
          <w:sz w:val="18"/>
          <w:szCs w:val="18"/>
        </w:rPr>
        <w:t>RANDOMIZE]</w:t>
      </w:r>
      <w:proofErr w:type="gramEnd"/>
    </w:p>
    <w:p w14:paraId="1E15D610" w14:textId="77777777" w:rsidR="00F360F7" w:rsidRPr="00114373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</w:p>
    <w:p w14:paraId="46C1E899" w14:textId="22321A04" w:rsidR="00F360F7" w:rsidRPr="00114373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a.</w:t>
      </w:r>
      <w:r w:rsidRPr="00114373">
        <w:rPr>
          <w:rFonts w:ascii="Verdana" w:eastAsia="Times New Roman" w:hAnsi="Verdana"/>
          <w:sz w:val="18"/>
          <w:szCs w:val="18"/>
        </w:rPr>
        <w:tab/>
        <w:t xml:space="preserve">Received the most votes nationwide </w:t>
      </w:r>
      <w:r>
        <w:rPr>
          <w:rFonts w:ascii="Verdana" w:eastAsia="Times New Roman" w:hAnsi="Verdana"/>
          <w:sz w:val="18"/>
          <w:szCs w:val="18"/>
        </w:rPr>
        <w:t>in contests for the U.S. House of Representatives</w:t>
      </w:r>
      <w:r w:rsidR="001607A2">
        <w:rPr>
          <w:rFonts w:ascii="Verdana" w:eastAsia="Times New Roman" w:hAnsi="Verdana"/>
          <w:sz w:val="18"/>
          <w:szCs w:val="18"/>
        </w:rPr>
        <w:t>?</w:t>
      </w:r>
    </w:p>
    <w:p w14:paraId="0AF37AAE" w14:textId="77777777" w:rsidR="009232A4" w:rsidRPr="00114373" w:rsidRDefault="009232A4" w:rsidP="009232A4">
      <w:pPr>
        <w:widowControl w:val="0"/>
        <w:ind w:right="720" w:firstLine="72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1</w:t>
      </w:r>
      <w:r w:rsidRPr="00114373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Republican Party</w:t>
      </w:r>
    </w:p>
    <w:p w14:paraId="39B625F1" w14:textId="77777777" w:rsidR="009232A4" w:rsidRPr="00114373" w:rsidRDefault="009232A4" w:rsidP="009232A4">
      <w:pPr>
        <w:widowControl w:val="0"/>
        <w:ind w:right="720" w:firstLine="72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2</w:t>
      </w:r>
      <w:r w:rsidRPr="00114373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Democratic Party</w:t>
      </w:r>
    </w:p>
    <w:p w14:paraId="1BDA56BD" w14:textId="0BCDA4C6" w:rsidR="009232A4" w:rsidRPr="00114373" w:rsidRDefault="009232A4" w:rsidP="009232A4">
      <w:pPr>
        <w:widowControl w:val="0"/>
        <w:ind w:right="720" w:firstLine="72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3</w:t>
      </w:r>
      <w:r w:rsidRPr="00114373">
        <w:rPr>
          <w:rFonts w:ascii="Verdana" w:eastAsia="Times New Roman" w:hAnsi="Verdana"/>
          <w:sz w:val="18"/>
          <w:szCs w:val="18"/>
        </w:rPr>
        <w:tab/>
        <w:t>Don’t know</w:t>
      </w:r>
      <w:r w:rsidR="00951D8F">
        <w:rPr>
          <w:rFonts w:ascii="Verdana" w:eastAsia="Times New Roman" w:hAnsi="Verdana"/>
          <w:sz w:val="18"/>
          <w:szCs w:val="18"/>
        </w:rPr>
        <w:t xml:space="preserve"> </w:t>
      </w:r>
      <w:r w:rsidR="00951D8F">
        <w:rPr>
          <w:rFonts w:ascii="Verdana" w:eastAsia="Times New Roman" w:hAnsi="Verdana"/>
          <w:b/>
          <w:sz w:val="18"/>
          <w:szCs w:val="18"/>
        </w:rPr>
        <w:t>[anchor]</w:t>
      </w:r>
    </w:p>
    <w:p w14:paraId="038E9934" w14:textId="77777777" w:rsidR="009232A4" w:rsidRDefault="009232A4" w:rsidP="00A87BC4">
      <w:pPr>
        <w:widowControl w:val="0"/>
        <w:rPr>
          <w:rFonts w:ascii="Verdana" w:eastAsia="Times New Roman" w:hAnsi="Verdana"/>
          <w:sz w:val="18"/>
          <w:szCs w:val="18"/>
        </w:rPr>
      </w:pPr>
    </w:p>
    <w:p w14:paraId="180505AF" w14:textId="26792F41" w:rsidR="00F360F7" w:rsidRPr="00114373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b.</w:t>
      </w:r>
      <w:r w:rsidRPr="00114373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 xml:space="preserve">Won </w:t>
      </w:r>
      <w:r w:rsidRPr="00114373">
        <w:rPr>
          <w:rFonts w:ascii="Verdana" w:eastAsia="Times New Roman" w:hAnsi="Verdana"/>
          <w:sz w:val="18"/>
          <w:szCs w:val="18"/>
        </w:rPr>
        <w:t xml:space="preserve">the most </w:t>
      </w:r>
      <w:r>
        <w:rPr>
          <w:rFonts w:ascii="Verdana" w:eastAsia="Times New Roman" w:hAnsi="Verdana"/>
          <w:sz w:val="18"/>
          <w:szCs w:val="18"/>
        </w:rPr>
        <w:t>seats in the U.S. House of Representatives</w:t>
      </w:r>
      <w:r w:rsidR="001607A2">
        <w:rPr>
          <w:rFonts w:ascii="Verdana" w:eastAsia="Times New Roman" w:hAnsi="Verdana"/>
          <w:sz w:val="18"/>
          <w:szCs w:val="18"/>
        </w:rPr>
        <w:t>?</w:t>
      </w:r>
    </w:p>
    <w:p w14:paraId="0C029EE3" w14:textId="77777777" w:rsidR="00F360F7" w:rsidRPr="00114373" w:rsidRDefault="00F360F7" w:rsidP="009232A4">
      <w:pPr>
        <w:widowControl w:val="0"/>
        <w:ind w:right="720" w:firstLine="72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1</w:t>
      </w:r>
      <w:r w:rsidRPr="00114373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Republican Party</w:t>
      </w:r>
    </w:p>
    <w:p w14:paraId="5B962E59" w14:textId="77777777" w:rsidR="00F360F7" w:rsidRPr="00114373" w:rsidRDefault="00F360F7" w:rsidP="009232A4">
      <w:pPr>
        <w:widowControl w:val="0"/>
        <w:ind w:right="720" w:firstLine="720"/>
        <w:rPr>
          <w:rFonts w:ascii="Verdana" w:eastAsia="Times New Roman" w:hAnsi="Verdana"/>
          <w:sz w:val="18"/>
          <w:szCs w:val="18"/>
        </w:rPr>
      </w:pPr>
      <w:r w:rsidRPr="00114373">
        <w:rPr>
          <w:rFonts w:ascii="Verdana" w:eastAsia="Times New Roman" w:hAnsi="Verdana"/>
          <w:sz w:val="18"/>
          <w:szCs w:val="18"/>
        </w:rPr>
        <w:t>2</w:t>
      </w:r>
      <w:r w:rsidRPr="00114373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Democratic Party</w:t>
      </w:r>
    </w:p>
    <w:p w14:paraId="2B7CFBE7" w14:textId="4278018D" w:rsidR="00F360F7" w:rsidRPr="00951D8F" w:rsidRDefault="00F360F7" w:rsidP="009232A4">
      <w:pPr>
        <w:widowControl w:val="0"/>
        <w:ind w:right="720" w:firstLine="720"/>
        <w:rPr>
          <w:rFonts w:ascii="Verdana" w:eastAsia="Times New Roman" w:hAnsi="Verdana"/>
          <w:b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3</w:t>
      </w:r>
      <w:r w:rsidRPr="00114373">
        <w:rPr>
          <w:rFonts w:ascii="Verdana" w:eastAsia="Times New Roman" w:hAnsi="Verdana"/>
          <w:sz w:val="18"/>
          <w:szCs w:val="18"/>
        </w:rPr>
        <w:tab/>
        <w:t>Don’t know</w:t>
      </w:r>
      <w:r w:rsidR="00951D8F">
        <w:rPr>
          <w:rFonts w:ascii="Verdana" w:eastAsia="Times New Roman" w:hAnsi="Verdana"/>
          <w:sz w:val="18"/>
          <w:szCs w:val="18"/>
        </w:rPr>
        <w:t xml:space="preserve"> </w:t>
      </w:r>
      <w:r w:rsidR="00951D8F">
        <w:rPr>
          <w:rFonts w:ascii="Verdana" w:eastAsia="Times New Roman" w:hAnsi="Verdana"/>
          <w:b/>
          <w:sz w:val="18"/>
          <w:szCs w:val="18"/>
        </w:rPr>
        <w:t>[anchor]</w:t>
      </w:r>
    </w:p>
    <w:p w14:paraId="74D89226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36BB5B7" w14:textId="77777777" w:rsidR="00F360F7" w:rsidRDefault="00F360F7" w:rsidP="00A87BC4">
      <w:pPr>
        <w:rPr>
          <w:rFonts w:ascii="Verdana" w:hAnsi="Verdana"/>
          <w:b/>
          <w:sz w:val="18"/>
          <w:szCs w:val="18"/>
          <w:highlight w:val="yellow"/>
        </w:rPr>
      </w:pPr>
    </w:p>
    <w:p w14:paraId="4626F556" w14:textId="62B80F45" w:rsidR="00F360F7" w:rsidRDefault="00B7559A" w:rsidP="00A87BC4">
      <w:pPr>
        <w:pStyle w:val="2-Base"/>
      </w:pPr>
      <w:r>
        <w:t>Base: VOTED=1</w:t>
      </w:r>
    </w:p>
    <w:p w14:paraId="4A2EAF98" w14:textId="5EE132E6" w:rsidR="00B7559A" w:rsidRPr="00B7559A" w:rsidRDefault="00B7559A" w:rsidP="00A87BC4">
      <w:pPr>
        <w:pStyle w:val="2-Base"/>
        <w:rPr>
          <w:i/>
        </w:rPr>
      </w:pPr>
      <w:r>
        <w:rPr>
          <w:i/>
        </w:rPr>
        <w:t>Scripter:  Randomize and record order of responses</w:t>
      </w:r>
    </w:p>
    <w:p w14:paraId="61A344DA" w14:textId="77777777" w:rsidR="00B7559A" w:rsidRPr="00B7559A" w:rsidRDefault="00F360F7" w:rsidP="00A87BC4">
      <w:pPr>
        <w:tabs>
          <w:tab w:val="left" w:pos="720"/>
          <w:tab w:val="left" w:pos="1440"/>
        </w:tabs>
        <w:contextualSpacing/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VTPLANPOST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5F9EC57F" w14:textId="18B81613" w:rsidR="00F360F7" w:rsidRPr="001E6C96" w:rsidRDefault="00F360F7" w:rsidP="00A87BC4">
      <w:pPr>
        <w:tabs>
          <w:tab w:val="left" w:pos="720"/>
          <w:tab w:val="left" w:pos="1440"/>
        </w:tabs>
        <w:contextualSpacing/>
        <w:rPr>
          <w:rFonts w:ascii="Verdana" w:hAnsi="Verdana"/>
          <w:iCs/>
          <w:color w:val="808080" w:themeColor="background1" w:themeShade="8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When did you vote in the elections this November? </w:t>
      </w:r>
      <w:r w:rsidRPr="00D415A5">
        <w:rPr>
          <w:rFonts w:ascii="Verdana" w:hAnsi="Verdana"/>
          <w:b/>
          <w:sz w:val="18"/>
          <w:szCs w:val="18"/>
        </w:rPr>
        <w:t>[RANDOMIZE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415A5">
        <w:rPr>
          <w:rFonts w:ascii="Verdana" w:hAnsi="Verdana"/>
          <w:b/>
          <w:sz w:val="18"/>
          <w:szCs w:val="18"/>
        </w:rPr>
        <w:t>ORDER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415A5">
        <w:rPr>
          <w:rFonts w:ascii="Verdana" w:hAnsi="Verdana"/>
          <w:b/>
          <w:sz w:val="18"/>
          <w:szCs w:val="18"/>
        </w:rPr>
        <w:t>OF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415A5">
        <w:rPr>
          <w:rFonts w:ascii="Verdana" w:hAnsi="Verdana"/>
          <w:b/>
          <w:sz w:val="18"/>
          <w:szCs w:val="18"/>
        </w:rPr>
        <w:t>PUNCHES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415A5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/>
          <w:b/>
          <w:sz w:val="18"/>
          <w:szCs w:val="18"/>
        </w:rPr>
        <w:t xml:space="preserve"> </w:t>
      </w:r>
      <w:r w:rsidRPr="00D415A5">
        <w:rPr>
          <w:rFonts w:ascii="Verdana" w:hAnsi="Verdana"/>
          <w:b/>
          <w:sz w:val="18"/>
          <w:szCs w:val="18"/>
        </w:rPr>
        <w:t>AND</w:t>
      </w:r>
      <w:r>
        <w:rPr>
          <w:rFonts w:ascii="Verdana" w:hAnsi="Verdana"/>
          <w:b/>
          <w:sz w:val="18"/>
          <w:szCs w:val="18"/>
        </w:rPr>
        <w:t xml:space="preserve"> 2</w:t>
      </w:r>
      <w:r w:rsidRPr="00D415A5">
        <w:rPr>
          <w:rFonts w:ascii="Verdana" w:hAnsi="Verdana"/>
          <w:b/>
          <w:sz w:val="18"/>
          <w:szCs w:val="18"/>
        </w:rPr>
        <w:t>]</w:t>
      </w:r>
    </w:p>
    <w:p w14:paraId="690B907F" w14:textId="77777777" w:rsidR="00F360F7" w:rsidRPr="001E6C96" w:rsidRDefault="00F360F7" w:rsidP="00A87BC4">
      <w:pPr>
        <w:tabs>
          <w:tab w:val="left" w:pos="720"/>
          <w:tab w:val="left" w:pos="1440"/>
        </w:tabs>
        <w:contextualSpacing/>
        <w:rPr>
          <w:rFonts w:ascii="Verdana" w:hAnsi="Verdana"/>
          <w:sz w:val="18"/>
          <w:szCs w:val="18"/>
        </w:rPr>
      </w:pPr>
    </w:p>
    <w:p w14:paraId="7BB33F89" w14:textId="77777777" w:rsidR="00F360F7" w:rsidRPr="001E6C96" w:rsidRDefault="00F360F7" w:rsidP="00A87BC4">
      <w:pPr>
        <w:contextualSpacing/>
        <w:rPr>
          <w:rFonts w:ascii="Verdana" w:hAnsi="Verdana"/>
          <w:sz w:val="18"/>
          <w:szCs w:val="18"/>
        </w:rPr>
      </w:pPr>
      <w:r w:rsidRPr="001E6C96">
        <w:rPr>
          <w:rFonts w:ascii="Verdana" w:hAnsi="Verdana"/>
          <w:sz w:val="18"/>
          <w:szCs w:val="18"/>
        </w:rPr>
        <w:t>1</w:t>
      </w:r>
      <w:r w:rsidRPr="001E6C9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On Election Day</w:t>
      </w:r>
    </w:p>
    <w:p w14:paraId="26995E16" w14:textId="77777777" w:rsidR="00F360F7" w:rsidRDefault="00F360F7" w:rsidP="00A87BC4">
      <w:pPr>
        <w:contextualSpacing/>
        <w:rPr>
          <w:rFonts w:ascii="Verdana" w:hAnsi="Verdana"/>
          <w:sz w:val="18"/>
          <w:szCs w:val="18"/>
        </w:rPr>
      </w:pPr>
      <w:r w:rsidRPr="001E6C96">
        <w:rPr>
          <w:rFonts w:ascii="Verdana" w:hAnsi="Verdana"/>
          <w:sz w:val="18"/>
          <w:szCs w:val="18"/>
        </w:rPr>
        <w:t>2</w:t>
      </w:r>
      <w:r w:rsidRPr="001E6C96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Before Election Day</w:t>
      </w:r>
    </w:p>
    <w:p w14:paraId="64BB3A72" w14:textId="77777777" w:rsidR="00F360F7" w:rsidRDefault="00F360F7" w:rsidP="00A87BC4">
      <w:pPr>
        <w:widowControl w:val="0"/>
        <w:pBdr>
          <w:bottom w:val="single" w:sz="12" w:space="1" w:color="auto"/>
        </w:pBdr>
        <w:tabs>
          <w:tab w:val="left" w:pos="720"/>
          <w:tab w:val="left" w:pos="1440"/>
        </w:tabs>
        <w:rPr>
          <w:rFonts w:ascii="Verdana" w:hAnsi="Verdana"/>
          <w:b/>
          <w:sz w:val="18"/>
          <w:szCs w:val="18"/>
        </w:rPr>
      </w:pPr>
    </w:p>
    <w:p w14:paraId="7DBE1A0D" w14:textId="77777777" w:rsidR="00F360F7" w:rsidRDefault="00F360F7" w:rsidP="00A87BC4">
      <w:pPr>
        <w:contextualSpacing/>
        <w:rPr>
          <w:rFonts w:ascii="Verdana" w:hAnsi="Verdana"/>
          <w:sz w:val="18"/>
          <w:szCs w:val="18"/>
        </w:rPr>
      </w:pPr>
    </w:p>
    <w:p w14:paraId="00FA617C" w14:textId="1AD83E0B" w:rsidR="00F360F7" w:rsidRDefault="00B7559A" w:rsidP="00A87BC4">
      <w:pPr>
        <w:pStyle w:val="2-Base"/>
      </w:pPr>
      <w:r>
        <w:t>Base:  VOTED=1</w:t>
      </w:r>
    </w:p>
    <w:p w14:paraId="12F93C92" w14:textId="77777777" w:rsidR="00B7559A" w:rsidRPr="00B7559A" w:rsidRDefault="00F360F7" w:rsidP="00A87B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EARLY1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207A6FCC" w14:textId="2DBAA53F" w:rsidR="00F360F7" w:rsidRDefault="00F360F7" w:rsidP="00A87B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Verdana" w:hAnsi="Verdana"/>
          <w:iCs/>
          <w:color w:val="808080" w:themeColor="background1" w:themeShade="8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How did you vote in </w:t>
      </w:r>
      <w:r w:rsidRPr="00AA2DBE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November </w:t>
      </w:r>
      <w:r w:rsidRPr="00AA2DBE">
        <w:rPr>
          <w:rFonts w:ascii="Verdana" w:hAnsi="Verdana"/>
          <w:sz w:val="18"/>
          <w:szCs w:val="18"/>
        </w:rPr>
        <w:t>election</w:t>
      </w:r>
      <w:r>
        <w:rPr>
          <w:rFonts w:ascii="Verdana" w:hAnsi="Verdana"/>
          <w:sz w:val="18"/>
          <w:szCs w:val="18"/>
        </w:rPr>
        <w:t>?</w:t>
      </w:r>
    </w:p>
    <w:p w14:paraId="141F9CDC" w14:textId="77777777" w:rsidR="00F360F7" w:rsidRDefault="00F360F7" w:rsidP="00A87BC4">
      <w:pPr>
        <w:tabs>
          <w:tab w:val="left" w:pos="0"/>
        </w:tabs>
        <w:contextualSpacing/>
        <w:rPr>
          <w:rFonts w:ascii="Verdana" w:hAnsi="Verdana"/>
          <w:sz w:val="18"/>
          <w:szCs w:val="18"/>
        </w:rPr>
      </w:pPr>
    </w:p>
    <w:p w14:paraId="1BD1684C" w14:textId="77777777" w:rsidR="00F360F7" w:rsidRDefault="00F360F7" w:rsidP="00A87BC4">
      <w:pPr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Voted in person</w:t>
      </w:r>
    </w:p>
    <w:p w14:paraId="4B9AE890" w14:textId="77777777" w:rsidR="00F360F7" w:rsidRDefault="00F360F7" w:rsidP="00A87BC4">
      <w:pPr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  <w:t>Mailed in ballot</w:t>
      </w:r>
    </w:p>
    <w:p w14:paraId="10D8C04F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6656465A" w14:textId="48CCE597" w:rsidR="00F360F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69C4E2EA" w14:textId="1CBF6AFA" w:rsidR="00001317" w:rsidRDefault="00001317" w:rsidP="0027777F">
      <w:pPr>
        <w:pStyle w:val="2-Base"/>
      </w:pPr>
      <w:r>
        <w:t>Base: EARLY1=1</w:t>
      </w:r>
    </w:p>
    <w:p w14:paraId="6AEB30D1" w14:textId="02682378" w:rsidR="00001317" w:rsidRPr="0027777F" w:rsidRDefault="00DE1C74" w:rsidP="00E402E8">
      <w:pPr>
        <w:rPr>
          <w:rFonts w:ascii="Verdana" w:eastAsia="Calibri" w:hAnsi="Verdana"/>
          <w:b/>
          <w:sz w:val="18"/>
          <w:szCs w:val="18"/>
        </w:rPr>
      </w:pPr>
      <w:r>
        <w:rPr>
          <w:rFonts w:ascii="Verdana" w:eastAsia="Calibri" w:hAnsi="Verdana"/>
          <w:b/>
          <w:sz w:val="18"/>
          <w:szCs w:val="18"/>
        </w:rPr>
        <w:t>HOWV</w:t>
      </w:r>
      <w:r w:rsidR="00001317" w:rsidRPr="0027777F">
        <w:rPr>
          <w:rFonts w:ascii="Verdana" w:eastAsia="Calibri" w:hAnsi="Verdana"/>
          <w:b/>
          <w:sz w:val="18"/>
          <w:szCs w:val="18"/>
        </w:rPr>
        <w:t>OT</w:t>
      </w:r>
      <w:r>
        <w:rPr>
          <w:rFonts w:ascii="Verdana" w:eastAsia="Calibri" w:hAnsi="Verdana"/>
          <w:b/>
          <w:sz w:val="18"/>
          <w:szCs w:val="18"/>
        </w:rPr>
        <w:t>E</w:t>
      </w:r>
      <w:r w:rsidR="00001317" w:rsidRPr="0027777F">
        <w:rPr>
          <w:rFonts w:ascii="Verdana" w:eastAsia="Calibri" w:hAnsi="Verdana"/>
          <w:b/>
          <w:sz w:val="18"/>
          <w:szCs w:val="18"/>
        </w:rPr>
        <w:t xml:space="preserve"> [S]</w:t>
      </w:r>
    </w:p>
    <w:p w14:paraId="50C30724" w14:textId="0AA0B989" w:rsidR="00E402E8" w:rsidRPr="00E402E8" w:rsidRDefault="00E402E8" w:rsidP="00E402E8">
      <w:pPr>
        <w:rPr>
          <w:rFonts w:ascii="Verdana" w:eastAsia="Calibri" w:hAnsi="Verdana"/>
          <w:sz w:val="18"/>
          <w:szCs w:val="18"/>
        </w:rPr>
      </w:pPr>
      <w:r w:rsidRPr="00E402E8">
        <w:rPr>
          <w:rFonts w:ascii="Verdana" w:eastAsia="Calibri" w:hAnsi="Verdana"/>
          <w:sz w:val="18"/>
          <w:szCs w:val="18"/>
        </w:rPr>
        <w:t xml:space="preserve">How did you cast your </w:t>
      </w:r>
      <w:r w:rsidR="00DE1C74">
        <w:rPr>
          <w:rFonts w:ascii="Verdana" w:eastAsia="Calibri" w:hAnsi="Verdana"/>
          <w:sz w:val="18"/>
          <w:szCs w:val="18"/>
        </w:rPr>
        <w:t>ballot</w:t>
      </w:r>
      <w:r w:rsidRPr="00E402E8">
        <w:rPr>
          <w:rFonts w:ascii="Verdana" w:eastAsia="Calibri" w:hAnsi="Verdana"/>
          <w:sz w:val="18"/>
          <w:szCs w:val="18"/>
        </w:rPr>
        <w:t xml:space="preserve"> in the November election?</w:t>
      </w:r>
    </w:p>
    <w:p w14:paraId="64F5C771" w14:textId="77777777" w:rsidR="00E402E8" w:rsidRPr="00E402E8" w:rsidRDefault="00E402E8" w:rsidP="00E402E8">
      <w:pPr>
        <w:rPr>
          <w:rFonts w:ascii="Verdana" w:eastAsia="Calibri" w:hAnsi="Verdana"/>
          <w:sz w:val="18"/>
          <w:szCs w:val="18"/>
        </w:rPr>
      </w:pPr>
    </w:p>
    <w:p w14:paraId="43F13250" w14:textId="3D43C3C8" w:rsidR="00E402E8" w:rsidRPr="00E402E8" w:rsidRDefault="00E402E8" w:rsidP="00E402E8">
      <w:pPr>
        <w:rPr>
          <w:rFonts w:ascii="Verdana" w:eastAsia="Calibri" w:hAnsi="Verdana"/>
          <w:sz w:val="18"/>
          <w:szCs w:val="18"/>
        </w:rPr>
      </w:pPr>
      <w:r w:rsidRPr="00E402E8">
        <w:rPr>
          <w:rFonts w:ascii="Verdana" w:eastAsia="Calibri" w:hAnsi="Verdana"/>
          <w:sz w:val="18"/>
          <w:szCs w:val="18"/>
        </w:rPr>
        <w:t>1</w:t>
      </w:r>
      <w:r w:rsidR="00001317">
        <w:rPr>
          <w:rFonts w:ascii="Verdana" w:eastAsia="Calibri" w:hAnsi="Verdana"/>
          <w:sz w:val="18"/>
          <w:szCs w:val="18"/>
        </w:rPr>
        <w:tab/>
      </w:r>
      <w:r w:rsidRPr="00E402E8">
        <w:rPr>
          <w:rFonts w:ascii="Verdana" w:eastAsia="Calibri" w:hAnsi="Verdana"/>
          <w:sz w:val="18"/>
          <w:szCs w:val="18"/>
        </w:rPr>
        <w:t>Paper ballot counted by hand</w:t>
      </w:r>
    </w:p>
    <w:p w14:paraId="1723EEFF" w14:textId="7338FC7A" w:rsidR="00E402E8" w:rsidRPr="00E402E8" w:rsidRDefault="00E402E8" w:rsidP="00E402E8">
      <w:pPr>
        <w:rPr>
          <w:rFonts w:ascii="Verdana" w:eastAsia="Calibri" w:hAnsi="Verdana"/>
          <w:sz w:val="18"/>
          <w:szCs w:val="18"/>
        </w:rPr>
      </w:pPr>
      <w:r w:rsidRPr="00E402E8">
        <w:rPr>
          <w:rFonts w:ascii="Verdana" w:eastAsia="Calibri" w:hAnsi="Verdana"/>
          <w:sz w:val="18"/>
          <w:szCs w:val="18"/>
        </w:rPr>
        <w:t>2</w:t>
      </w:r>
      <w:r w:rsidR="00001317">
        <w:rPr>
          <w:rFonts w:ascii="Verdana" w:eastAsia="Calibri" w:hAnsi="Verdana"/>
          <w:sz w:val="18"/>
          <w:szCs w:val="18"/>
        </w:rPr>
        <w:tab/>
      </w:r>
      <w:r w:rsidRPr="00E402E8">
        <w:rPr>
          <w:rFonts w:ascii="Verdana" w:eastAsia="Calibri" w:hAnsi="Verdana"/>
          <w:sz w:val="18"/>
          <w:szCs w:val="18"/>
        </w:rPr>
        <w:t xml:space="preserve">Paper </w:t>
      </w:r>
      <w:proofErr w:type="gramStart"/>
      <w:r w:rsidRPr="00E402E8">
        <w:rPr>
          <w:rFonts w:ascii="Verdana" w:eastAsia="Calibri" w:hAnsi="Verdana"/>
          <w:sz w:val="18"/>
          <w:szCs w:val="18"/>
        </w:rPr>
        <w:t>ballot</w:t>
      </w:r>
      <w:proofErr w:type="gramEnd"/>
      <w:r w:rsidRPr="00E402E8">
        <w:rPr>
          <w:rFonts w:ascii="Verdana" w:eastAsia="Calibri" w:hAnsi="Verdana"/>
          <w:sz w:val="18"/>
          <w:szCs w:val="18"/>
        </w:rPr>
        <w:t xml:space="preserve"> scanned and counted by a computer</w:t>
      </w:r>
    </w:p>
    <w:p w14:paraId="58946E7F" w14:textId="4BB9091D" w:rsidR="00E402E8" w:rsidRPr="00E402E8" w:rsidRDefault="00E402E8" w:rsidP="00E402E8">
      <w:pPr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3</w:t>
      </w:r>
      <w:r w:rsidR="00001317">
        <w:rPr>
          <w:rFonts w:ascii="Verdana" w:eastAsia="Calibri" w:hAnsi="Verdana"/>
          <w:sz w:val="18"/>
          <w:szCs w:val="18"/>
        </w:rPr>
        <w:tab/>
      </w:r>
      <w:r>
        <w:rPr>
          <w:rFonts w:ascii="Verdana" w:eastAsia="Calibri" w:hAnsi="Verdana"/>
          <w:sz w:val="18"/>
          <w:szCs w:val="18"/>
        </w:rPr>
        <w:t xml:space="preserve">Electronic </w:t>
      </w:r>
      <w:r w:rsidR="00AE0DA2">
        <w:rPr>
          <w:rFonts w:ascii="Verdana" w:eastAsia="Calibri" w:hAnsi="Verdana"/>
          <w:sz w:val="18"/>
          <w:szCs w:val="18"/>
        </w:rPr>
        <w:t xml:space="preserve">or mechanical </w:t>
      </w:r>
      <w:r>
        <w:rPr>
          <w:rFonts w:ascii="Verdana" w:eastAsia="Calibri" w:hAnsi="Verdana"/>
          <w:sz w:val="18"/>
          <w:szCs w:val="18"/>
        </w:rPr>
        <w:t>voting machine</w:t>
      </w:r>
    </w:p>
    <w:p w14:paraId="63121C19" w14:textId="68BBD7A6" w:rsidR="00E402E8" w:rsidRDefault="00E402E8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796662A8" w14:textId="77777777" w:rsidR="00E402E8" w:rsidRDefault="00E402E8" w:rsidP="00A87BC4">
      <w:pPr>
        <w:rPr>
          <w:rFonts w:ascii="Verdana" w:eastAsia="Calibri" w:hAnsi="Verdana"/>
          <w:sz w:val="18"/>
          <w:szCs w:val="18"/>
        </w:rPr>
      </w:pPr>
    </w:p>
    <w:p w14:paraId="700E217E" w14:textId="77777777" w:rsidR="004F5F2A" w:rsidRDefault="004F5F2A">
      <w:pPr>
        <w:rPr>
          <w:color w:val="FFFFFF" w:themeColor="background1"/>
        </w:rPr>
      </w:pPr>
      <w:r>
        <w:br w:type="page"/>
      </w:r>
      <w:bookmarkStart w:id="1" w:name="_GoBack"/>
      <w:bookmarkEnd w:id="1"/>
    </w:p>
    <w:p w14:paraId="600B9533" w14:textId="69014056" w:rsidR="003A0CED" w:rsidRPr="003A0CED" w:rsidRDefault="003A0CED" w:rsidP="003A0CED">
      <w:pPr>
        <w:pStyle w:val="2-Base"/>
      </w:pPr>
      <w:r w:rsidRPr="003A0CED">
        <w:lastRenderedPageBreak/>
        <w:t>Base:  ASK IF VOTED (VOTED=1):</w:t>
      </w:r>
    </w:p>
    <w:p w14:paraId="1FA3DBAD" w14:textId="6CB4EEF4" w:rsidR="003A0CED" w:rsidRPr="003A0CED" w:rsidRDefault="003A0CED" w:rsidP="003A0CED">
      <w:pPr>
        <w:ind w:left="1440" w:hanging="1440"/>
        <w:rPr>
          <w:rFonts w:ascii="Verdana" w:hAnsi="Verdana"/>
          <w:b/>
          <w:sz w:val="18"/>
          <w:szCs w:val="18"/>
        </w:rPr>
      </w:pPr>
      <w:r w:rsidRPr="003A0CED">
        <w:rPr>
          <w:rFonts w:ascii="Verdana" w:hAnsi="Verdana"/>
          <w:b/>
          <w:sz w:val="18"/>
          <w:szCs w:val="18"/>
        </w:rPr>
        <w:t>FIRST</w:t>
      </w:r>
      <w:r>
        <w:rPr>
          <w:rFonts w:ascii="Verdana" w:hAnsi="Verdana"/>
          <w:b/>
          <w:sz w:val="18"/>
          <w:szCs w:val="18"/>
        </w:rPr>
        <w:t xml:space="preserve"> [S]</w:t>
      </w:r>
    </w:p>
    <w:p w14:paraId="37679D92" w14:textId="52FA866C" w:rsidR="003A0CED" w:rsidRPr="00A1397D" w:rsidRDefault="003A0CED" w:rsidP="003A0CED">
      <w:pPr>
        <w:rPr>
          <w:rFonts w:ascii="Verdana" w:hAnsi="Verdana"/>
          <w:sz w:val="18"/>
          <w:szCs w:val="18"/>
        </w:rPr>
      </w:pPr>
      <w:r w:rsidRPr="00A1397D">
        <w:rPr>
          <w:rFonts w:ascii="Verdana" w:hAnsi="Verdana"/>
          <w:sz w:val="18"/>
          <w:szCs w:val="18"/>
        </w:rPr>
        <w:t>Is this the first year you have ever voted, or have you voted in elections before this year?</w:t>
      </w:r>
    </w:p>
    <w:p w14:paraId="1D14ADED" w14:textId="77777777" w:rsidR="003A0CED" w:rsidRPr="00A1397D" w:rsidRDefault="003A0CED" w:rsidP="003A0CED">
      <w:pPr>
        <w:ind w:left="634" w:hanging="634"/>
        <w:rPr>
          <w:rFonts w:ascii="Verdana" w:hAnsi="Verdana"/>
          <w:sz w:val="18"/>
          <w:szCs w:val="18"/>
        </w:rPr>
      </w:pPr>
    </w:p>
    <w:p w14:paraId="3D61264E" w14:textId="77777777" w:rsidR="003A0CED" w:rsidRPr="00A1397D" w:rsidRDefault="003A0CED" w:rsidP="003A0CED">
      <w:pPr>
        <w:ind w:left="720" w:hanging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 xml:space="preserve">First </w:t>
      </w:r>
      <w:r w:rsidRPr="00A1397D">
        <w:rPr>
          <w:rFonts w:ascii="Verdana" w:hAnsi="Verdana"/>
          <w:sz w:val="18"/>
          <w:szCs w:val="18"/>
        </w:rPr>
        <w:t>time</w:t>
      </w:r>
      <w:r>
        <w:rPr>
          <w:rFonts w:ascii="Verdana" w:hAnsi="Verdana"/>
          <w:sz w:val="18"/>
          <w:szCs w:val="18"/>
        </w:rPr>
        <w:t xml:space="preserve"> voting</w:t>
      </w:r>
    </w:p>
    <w:p w14:paraId="53074392" w14:textId="77777777" w:rsidR="003A0CED" w:rsidRPr="00A1397D" w:rsidRDefault="003A0CED" w:rsidP="003A0CED">
      <w:pPr>
        <w:ind w:left="720" w:hanging="720"/>
        <w:rPr>
          <w:rFonts w:ascii="Verdana" w:hAnsi="Verdana"/>
          <w:sz w:val="18"/>
          <w:szCs w:val="18"/>
        </w:rPr>
      </w:pPr>
      <w:r w:rsidRPr="00A1397D">
        <w:rPr>
          <w:rFonts w:ascii="Verdana" w:hAnsi="Verdana"/>
          <w:sz w:val="18"/>
          <w:szCs w:val="18"/>
        </w:rPr>
        <w:t>2</w:t>
      </w:r>
      <w:r w:rsidRPr="00A1397D">
        <w:rPr>
          <w:rFonts w:ascii="Verdana" w:hAnsi="Verdana"/>
          <w:sz w:val="18"/>
          <w:szCs w:val="18"/>
        </w:rPr>
        <w:tab/>
        <w:t>Had voted before</w:t>
      </w:r>
    </w:p>
    <w:p w14:paraId="7926C975" w14:textId="58B80B95" w:rsidR="003A0CED" w:rsidRDefault="003A0CED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4EDF7E4F" w14:textId="77777777" w:rsidR="003A0CED" w:rsidRPr="009F5E85" w:rsidRDefault="003A0CED" w:rsidP="00A87BC4">
      <w:pPr>
        <w:rPr>
          <w:rFonts w:ascii="Verdana" w:eastAsia="Calibri" w:hAnsi="Verdana"/>
          <w:sz w:val="18"/>
          <w:szCs w:val="18"/>
        </w:rPr>
      </w:pPr>
    </w:p>
    <w:p w14:paraId="16D5D89E" w14:textId="24AEC768" w:rsidR="00F360F7" w:rsidRDefault="00B7559A" w:rsidP="00A87BC4">
      <w:pPr>
        <w:pStyle w:val="2-Base"/>
      </w:pPr>
      <w:r>
        <w:t>Base:  EARLY1=1</w:t>
      </w:r>
    </w:p>
    <w:p w14:paraId="6024B90C" w14:textId="0D3A45EE" w:rsidR="00B7559A" w:rsidRDefault="00B7559A" w:rsidP="00A87BC4">
      <w:pPr>
        <w:pStyle w:val="2-Base"/>
        <w:rPr>
          <w:i/>
        </w:rPr>
      </w:pPr>
      <w:r>
        <w:rPr>
          <w:i/>
        </w:rPr>
        <w:t>Scripter:  for the specify, only allow up to 24 hours.  Set up to capture HH:MM format</w:t>
      </w:r>
    </w:p>
    <w:p w14:paraId="0D84A7CE" w14:textId="191D2CF1" w:rsidR="000C0DBB" w:rsidRDefault="009232A4" w:rsidP="00A87BC4">
      <w:pPr>
        <w:pStyle w:val="2-Base"/>
        <w:rPr>
          <w:i/>
        </w:rPr>
      </w:pPr>
      <w:r>
        <w:rPr>
          <w:i/>
        </w:rPr>
        <w:t xml:space="preserve">Scripter:  </w:t>
      </w:r>
      <w:r w:rsidRPr="00FE497C">
        <w:rPr>
          <w:i/>
        </w:rPr>
        <w:t xml:space="preserve">Soft prompt if item </w:t>
      </w:r>
      <w:r w:rsidR="00951D8F">
        <w:rPr>
          <w:i/>
        </w:rPr>
        <w:t>5 (more than hour)</w:t>
      </w:r>
      <w:r w:rsidRPr="00FE497C">
        <w:rPr>
          <w:i/>
        </w:rPr>
        <w:t xml:space="preserve"> selected</w:t>
      </w:r>
      <w:r>
        <w:rPr>
          <w:i/>
        </w:rPr>
        <w:t xml:space="preserve"> </w:t>
      </w:r>
      <w:r w:rsidRPr="00FE497C">
        <w:rPr>
          <w:i/>
        </w:rPr>
        <w:t>but no response in text box: You did not provide a response in the text box. If you would like to skip, click Next.</w:t>
      </w:r>
    </w:p>
    <w:p w14:paraId="170F041E" w14:textId="77777777" w:rsidR="00B7559A" w:rsidRPr="00B7559A" w:rsidRDefault="00F360F7" w:rsidP="00A87BC4">
      <w:pPr>
        <w:rPr>
          <w:rFonts w:ascii="Verdana" w:eastAsia="Calibri" w:hAnsi="Verdana" w:cs="Calibri"/>
          <w:b/>
          <w:color w:val="000000"/>
          <w:sz w:val="18"/>
          <w:szCs w:val="18"/>
        </w:rPr>
      </w:pPr>
      <w:bookmarkStart w:id="2" w:name="Q.49"/>
      <w:bookmarkEnd w:id="2"/>
      <w:r w:rsidRPr="00B7559A">
        <w:rPr>
          <w:rFonts w:ascii="Verdana" w:eastAsia="Calibri" w:hAnsi="Verdana" w:cs="Calibri"/>
          <w:b/>
          <w:color w:val="000000"/>
          <w:sz w:val="18"/>
          <w:szCs w:val="18"/>
        </w:rPr>
        <w:t>V7</w:t>
      </w:r>
      <w:r w:rsidR="00B7559A" w:rsidRPr="00B7559A">
        <w:rPr>
          <w:rFonts w:ascii="Verdana" w:eastAsia="Calibri" w:hAnsi="Verdana" w:cs="Calibri"/>
          <w:b/>
          <w:color w:val="000000"/>
          <w:sz w:val="18"/>
          <w:szCs w:val="18"/>
        </w:rPr>
        <w:t xml:space="preserve"> [S]</w:t>
      </w:r>
    </w:p>
    <w:p w14:paraId="24E3EAC9" w14:textId="5CC0A0F9" w:rsidR="00F360F7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>
        <w:rPr>
          <w:rFonts w:ascii="Verdana" w:eastAsia="Calibri" w:hAnsi="Verdana" w:cs="Calibri"/>
          <w:color w:val="000000"/>
          <w:sz w:val="18"/>
          <w:szCs w:val="18"/>
        </w:rPr>
        <w:t>When you went to vote, approximately how long did you have to wait in line to vote?</w:t>
      </w:r>
    </w:p>
    <w:p w14:paraId="56B2DC23" w14:textId="77777777" w:rsidR="00F360F7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</w:p>
    <w:p w14:paraId="26B4109F" w14:textId="77777777" w:rsidR="00F360F7" w:rsidRPr="00ED6E05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 w:rsidRPr="00ED6E05">
        <w:rPr>
          <w:rFonts w:ascii="Verdana" w:eastAsia="Calibri" w:hAnsi="Verdana" w:cs="Calibri"/>
          <w:color w:val="000000"/>
          <w:sz w:val="18"/>
          <w:szCs w:val="18"/>
        </w:rPr>
        <w:t>1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ab/>
        <w:t>Not at all</w:t>
      </w:r>
    </w:p>
    <w:p w14:paraId="64EE586F" w14:textId="77777777" w:rsidR="00F360F7" w:rsidRPr="00ED6E05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 w:rsidRPr="00ED6E05">
        <w:rPr>
          <w:rFonts w:ascii="Verdana" w:eastAsia="Calibri" w:hAnsi="Verdana" w:cs="Calibri"/>
          <w:color w:val="000000"/>
          <w:sz w:val="18"/>
          <w:szCs w:val="18"/>
        </w:rPr>
        <w:t>2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ab/>
        <w:t>Less than 10 minutes</w:t>
      </w:r>
    </w:p>
    <w:p w14:paraId="26C38EC4" w14:textId="77777777" w:rsidR="00F360F7" w:rsidRPr="00ED6E05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 w:rsidRPr="00ED6E05">
        <w:rPr>
          <w:rFonts w:ascii="Verdana" w:eastAsia="Calibri" w:hAnsi="Verdana" w:cs="Calibri"/>
          <w:color w:val="000000"/>
          <w:sz w:val="18"/>
          <w:szCs w:val="18"/>
        </w:rPr>
        <w:t>3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ab/>
        <w:t>10-30 minutes</w:t>
      </w:r>
    </w:p>
    <w:p w14:paraId="3748B305" w14:textId="77777777" w:rsidR="00F360F7" w:rsidRPr="00ED6E05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 w:rsidRPr="00ED6E05">
        <w:rPr>
          <w:rFonts w:ascii="Verdana" w:eastAsia="Calibri" w:hAnsi="Verdana" w:cs="Calibri"/>
          <w:color w:val="000000"/>
          <w:sz w:val="18"/>
          <w:szCs w:val="18"/>
        </w:rPr>
        <w:t>4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ab/>
        <w:t>31 minutes – 1 hour</w:t>
      </w:r>
    </w:p>
    <w:p w14:paraId="7B089B08" w14:textId="6AB737FD" w:rsidR="00F360F7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  <w:r w:rsidRPr="00ED6E05">
        <w:rPr>
          <w:rFonts w:ascii="Verdana" w:eastAsia="Calibri" w:hAnsi="Verdana" w:cs="Calibri"/>
          <w:color w:val="000000"/>
          <w:sz w:val="18"/>
          <w:szCs w:val="18"/>
        </w:rPr>
        <w:t>5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ab/>
        <w:t xml:space="preserve">More than 1 hour (please specify </w:t>
      </w:r>
      <w:r w:rsidR="009232A4">
        <w:rPr>
          <w:rFonts w:ascii="Verdana" w:eastAsia="Calibri" w:hAnsi="Verdana" w:cs="Calibri"/>
          <w:b/>
          <w:color w:val="000000"/>
          <w:sz w:val="18"/>
          <w:szCs w:val="18"/>
        </w:rPr>
        <w:t>[N in HH:MM format, only allow range 00:00 to 24:00</w:t>
      </w:r>
      <w:r w:rsidR="00951D8F">
        <w:rPr>
          <w:rFonts w:ascii="Verdana" w:eastAsia="Calibri" w:hAnsi="Verdana" w:cs="Calibri"/>
          <w:b/>
          <w:color w:val="000000"/>
          <w:sz w:val="18"/>
          <w:szCs w:val="18"/>
        </w:rPr>
        <w:t xml:space="preserve"> – format as numeric entry so keypad will come up on mobile devices</w:t>
      </w:r>
      <w:r w:rsidR="009232A4">
        <w:rPr>
          <w:rFonts w:ascii="Verdana" w:eastAsia="Calibri" w:hAnsi="Verdana" w:cs="Calibri"/>
          <w:b/>
          <w:color w:val="000000"/>
          <w:sz w:val="18"/>
          <w:szCs w:val="18"/>
        </w:rPr>
        <w:t>]</w:t>
      </w:r>
      <w:r w:rsidRPr="00ED6E05">
        <w:rPr>
          <w:rFonts w:ascii="Verdana" w:eastAsia="Calibri" w:hAnsi="Verdana" w:cs="Calibri"/>
          <w:color w:val="000000"/>
          <w:sz w:val="18"/>
          <w:szCs w:val="18"/>
        </w:rPr>
        <w:t>)</w:t>
      </w:r>
    </w:p>
    <w:p w14:paraId="14308868" w14:textId="77777777" w:rsidR="00F360F7" w:rsidRDefault="00F360F7" w:rsidP="00A87BC4">
      <w:pPr>
        <w:rPr>
          <w:rFonts w:ascii="Verdana" w:eastAsia="Calibri" w:hAnsi="Verdana" w:cs="Calibri"/>
          <w:color w:val="000000"/>
          <w:sz w:val="18"/>
          <w:szCs w:val="18"/>
        </w:rPr>
      </w:pPr>
    </w:p>
    <w:p w14:paraId="24EDB30F" w14:textId="77777777" w:rsidR="00F360F7" w:rsidRPr="003501D8" w:rsidRDefault="00F360F7" w:rsidP="00A87BC4">
      <w:pPr>
        <w:autoSpaceDE w:val="0"/>
        <w:autoSpaceDN w:val="0"/>
        <w:adjustRightInd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[</w:t>
      </w:r>
      <w:r w:rsidRPr="003501D8">
        <w:rPr>
          <w:rFonts w:ascii="Verdana" w:hAnsi="Verdana"/>
          <w:b/>
          <w:sz w:val="18"/>
          <w:szCs w:val="18"/>
        </w:rPr>
        <w:t xml:space="preserve">PROGRAMMING NOTE: FOR THE SPECIFY CAP AT 24 HOURS AND SET UP AS </w:t>
      </w:r>
      <w:proofErr w:type="spellStart"/>
      <w:r w:rsidRPr="003501D8">
        <w:rPr>
          <w:rFonts w:ascii="Verdana" w:hAnsi="Verdana"/>
          <w:b/>
          <w:sz w:val="18"/>
          <w:szCs w:val="18"/>
        </w:rPr>
        <w:t>hh:mm</w:t>
      </w:r>
      <w:proofErr w:type="spellEnd"/>
      <w:r w:rsidRPr="003501D8">
        <w:rPr>
          <w:rFonts w:ascii="Verdana" w:hAnsi="Verdana"/>
          <w:b/>
          <w:sz w:val="18"/>
          <w:szCs w:val="18"/>
        </w:rPr>
        <w:t xml:space="preserve"> FORMAT</w:t>
      </w:r>
      <w:r>
        <w:rPr>
          <w:rFonts w:ascii="Verdana" w:hAnsi="Verdana"/>
          <w:b/>
          <w:sz w:val="18"/>
          <w:szCs w:val="18"/>
        </w:rPr>
        <w:t>]</w:t>
      </w:r>
    </w:p>
    <w:p w14:paraId="4DFAFF8B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  <w:bookmarkStart w:id="3" w:name="Q.50"/>
      <w:bookmarkEnd w:id="3"/>
    </w:p>
    <w:p w14:paraId="312A6112" w14:textId="77777777" w:rsidR="00F360F7" w:rsidRPr="009F5E85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41DAC6C1" w14:textId="361FC526" w:rsidR="00F360F7" w:rsidRPr="00B7559A" w:rsidRDefault="00B7559A" w:rsidP="00A87BC4">
      <w:pPr>
        <w:pStyle w:val="2-Base"/>
      </w:pPr>
      <w:r w:rsidRPr="00B7559A">
        <w:t>Base</w:t>
      </w:r>
      <w:proofErr w:type="gramStart"/>
      <w:r w:rsidRPr="00B7559A">
        <w:t>:  (</w:t>
      </w:r>
      <w:proofErr w:type="gramEnd"/>
      <w:r w:rsidR="00F360F7" w:rsidRPr="00B7559A">
        <w:t xml:space="preserve">EARLY1=1) </w:t>
      </w:r>
      <w:r w:rsidRPr="00B7559A">
        <w:rPr>
          <w:rFonts w:eastAsia="Times New Roman"/>
        </w:rPr>
        <w:t>AND (XFORM=1 or XFORM=2)</w:t>
      </w:r>
    </w:p>
    <w:p w14:paraId="7C1EB80E" w14:textId="77777777" w:rsidR="00B7559A" w:rsidRPr="00B7559A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r w:rsidRPr="00B7559A">
        <w:rPr>
          <w:rFonts w:ascii="Verdana" w:eastAsia="Times New Roman" w:hAnsi="Verdana"/>
          <w:b/>
          <w:sz w:val="18"/>
          <w:szCs w:val="18"/>
        </w:rPr>
        <w:t>VTCROWD</w:t>
      </w:r>
      <w:r w:rsidR="00B7559A" w:rsidRPr="00B7559A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0107C471" w14:textId="6ABDB86A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When you went to vote, would you say it was…</w:t>
      </w:r>
    </w:p>
    <w:p w14:paraId="2207CCDD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ab/>
      </w:r>
    </w:p>
    <w:p w14:paraId="204AFB67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1</w:t>
      </w:r>
      <w:r w:rsidRPr="004C0DC0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Very crowded</w:t>
      </w:r>
    </w:p>
    <w:p w14:paraId="779B5779" w14:textId="77777777" w:rsidR="00F360F7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2</w:t>
      </w:r>
      <w:r w:rsidRPr="004C0DC0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Somewhat crowded</w:t>
      </w:r>
    </w:p>
    <w:p w14:paraId="1D77B63B" w14:textId="77777777" w:rsidR="00F360F7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3</w:t>
      </w:r>
      <w:r>
        <w:rPr>
          <w:rFonts w:ascii="Verdana" w:eastAsia="Times New Roman" w:hAnsi="Verdana"/>
          <w:sz w:val="18"/>
          <w:szCs w:val="18"/>
        </w:rPr>
        <w:tab/>
        <w:t>Not too crowded</w:t>
      </w:r>
    </w:p>
    <w:p w14:paraId="1496BBA5" w14:textId="77777777" w:rsidR="00F360F7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4</w:t>
      </w:r>
      <w:r>
        <w:rPr>
          <w:rFonts w:ascii="Verdana" w:eastAsia="Times New Roman" w:hAnsi="Verdana"/>
          <w:sz w:val="18"/>
          <w:szCs w:val="18"/>
        </w:rPr>
        <w:tab/>
        <w:t>Not at all crowded</w:t>
      </w:r>
    </w:p>
    <w:p w14:paraId="75A963FB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7E6D997A" w14:textId="77777777" w:rsidR="00F360F7" w:rsidRPr="009F5E85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4DA5E2EB" w14:textId="6A65743D" w:rsidR="00F360F7" w:rsidRPr="00423E0A" w:rsidRDefault="00B7559A" w:rsidP="00A87BC4">
      <w:pPr>
        <w:pStyle w:val="2-Base"/>
      </w:pPr>
      <w:r>
        <w:t xml:space="preserve">Base:  </w:t>
      </w:r>
      <w:r w:rsidR="00F360F7" w:rsidRPr="00423E0A">
        <w:t>EARLY1=1</w:t>
      </w:r>
      <w:r>
        <w:t xml:space="preserve"> AND (XFORM=3 or XFORM=4)</w:t>
      </w:r>
    </w:p>
    <w:p w14:paraId="69363C03" w14:textId="77777777" w:rsidR="00B7559A" w:rsidRPr="00B7559A" w:rsidRDefault="00F360F7" w:rsidP="00A87B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KNPOLL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6FFF261D" w14:textId="37C3206C" w:rsidR="00F360F7" w:rsidRPr="00423E0A" w:rsidRDefault="00F360F7" w:rsidP="00A87B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/>
        <w:rPr>
          <w:rFonts w:ascii="Verdana" w:hAnsi="Verdana"/>
          <w:iCs/>
          <w:color w:val="808080" w:themeColor="background1" w:themeShade="80"/>
          <w:sz w:val="18"/>
          <w:szCs w:val="18"/>
        </w:rPr>
      </w:pPr>
      <w:r>
        <w:rPr>
          <w:rFonts w:ascii="Verdana" w:hAnsi="Verdana"/>
          <w:sz w:val="18"/>
          <w:szCs w:val="18"/>
        </w:rPr>
        <w:t>When you went to vote, d</w:t>
      </w:r>
      <w:r w:rsidRPr="00423E0A">
        <w:rPr>
          <w:rFonts w:ascii="Verdana" w:hAnsi="Verdana"/>
          <w:sz w:val="18"/>
          <w:szCs w:val="18"/>
        </w:rPr>
        <w:t>id you personally know any of the people working at the polling place?</w:t>
      </w:r>
    </w:p>
    <w:p w14:paraId="2A661116" w14:textId="77777777" w:rsidR="00F360F7" w:rsidRPr="00423E0A" w:rsidRDefault="00F360F7" w:rsidP="00A87BC4">
      <w:pPr>
        <w:tabs>
          <w:tab w:val="left" w:pos="0"/>
        </w:tabs>
        <w:contextualSpacing/>
        <w:rPr>
          <w:rFonts w:ascii="Verdana" w:hAnsi="Verdana"/>
          <w:sz w:val="18"/>
          <w:szCs w:val="18"/>
        </w:rPr>
      </w:pPr>
    </w:p>
    <w:p w14:paraId="28AA37DC" w14:textId="77777777" w:rsidR="00F360F7" w:rsidRPr="00423E0A" w:rsidRDefault="00F360F7" w:rsidP="00A87BC4">
      <w:pPr>
        <w:contextualSpacing/>
        <w:rPr>
          <w:rFonts w:ascii="Verdana" w:hAnsi="Verdana"/>
          <w:sz w:val="18"/>
          <w:szCs w:val="18"/>
        </w:rPr>
      </w:pPr>
      <w:r w:rsidRPr="00423E0A">
        <w:rPr>
          <w:rFonts w:ascii="Verdana" w:hAnsi="Verdana"/>
          <w:sz w:val="18"/>
          <w:szCs w:val="18"/>
        </w:rPr>
        <w:t>1</w:t>
      </w:r>
      <w:r w:rsidRPr="00423E0A">
        <w:rPr>
          <w:rFonts w:ascii="Verdana" w:hAnsi="Verdana"/>
          <w:sz w:val="18"/>
          <w:szCs w:val="18"/>
        </w:rPr>
        <w:tab/>
        <w:t>Yes</w:t>
      </w:r>
    </w:p>
    <w:p w14:paraId="252DB59C" w14:textId="77777777" w:rsidR="00F360F7" w:rsidRDefault="00F360F7" w:rsidP="00A87BC4">
      <w:pPr>
        <w:contextualSpacing/>
        <w:rPr>
          <w:rFonts w:ascii="Verdana" w:hAnsi="Verdana"/>
          <w:sz w:val="18"/>
          <w:szCs w:val="18"/>
        </w:rPr>
      </w:pPr>
      <w:r w:rsidRPr="00423E0A">
        <w:rPr>
          <w:rFonts w:ascii="Verdana" w:hAnsi="Verdana"/>
          <w:sz w:val="18"/>
          <w:szCs w:val="18"/>
        </w:rPr>
        <w:t>2</w:t>
      </w:r>
      <w:r w:rsidRPr="00423E0A">
        <w:rPr>
          <w:rFonts w:ascii="Verdana" w:hAnsi="Verdana"/>
          <w:sz w:val="18"/>
          <w:szCs w:val="18"/>
        </w:rPr>
        <w:tab/>
        <w:t>No</w:t>
      </w:r>
    </w:p>
    <w:p w14:paraId="659CEE79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507578C4" w14:textId="77777777" w:rsidR="00F360F7" w:rsidRPr="009F5E85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45A6C4C1" w14:textId="7B728056" w:rsidR="00F360F7" w:rsidRPr="009F5E85" w:rsidRDefault="00B7559A" w:rsidP="00A87BC4">
      <w:pPr>
        <w:pStyle w:val="2-Base"/>
      </w:pPr>
      <w:r>
        <w:t xml:space="preserve">Base:  </w:t>
      </w:r>
      <w:r w:rsidR="00F360F7" w:rsidRPr="009F5E85">
        <w:t>VOTED=</w:t>
      </w:r>
      <w:r w:rsidR="00F360F7">
        <w:t>0</w:t>
      </w:r>
    </w:p>
    <w:p w14:paraId="1EDB9FDB" w14:textId="77777777" w:rsidR="00B7559A" w:rsidRPr="00B7559A" w:rsidRDefault="00F360F7" w:rsidP="00A87BC4">
      <w:pPr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WISH_VOTED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29D6F9E1" w14:textId="5E7DC6E6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wish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had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election?</w:t>
      </w:r>
    </w:p>
    <w:p w14:paraId="373CF771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38ED8790" w14:textId="77777777" w:rsidR="00F360F7" w:rsidRPr="009F5E85" w:rsidRDefault="00F360F7" w:rsidP="00A87BC4">
      <w:pPr>
        <w:pStyle w:val="ListParagraph"/>
        <w:numPr>
          <w:ilvl w:val="0"/>
          <w:numId w:val="14"/>
        </w:numPr>
        <w:ind w:left="0" w:firstLine="0"/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Yes</w:t>
      </w:r>
    </w:p>
    <w:p w14:paraId="0B766D2B" w14:textId="77777777" w:rsidR="00F360F7" w:rsidRPr="009F5E85" w:rsidRDefault="00F360F7" w:rsidP="00A87BC4">
      <w:pPr>
        <w:pStyle w:val="ListParagraph"/>
        <w:numPr>
          <w:ilvl w:val="0"/>
          <w:numId w:val="14"/>
        </w:numPr>
        <w:ind w:left="0" w:firstLine="0"/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No</w:t>
      </w:r>
    </w:p>
    <w:p w14:paraId="5946B388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086248FE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3A00CA3A" w14:textId="77777777" w:rsidR="004F5F2A" w:rsidRDefault="004F5F2A">
      <w:pPr>
        <w:rPr>
          <w:color w:val="FFFFFF" w:themeColor="background1"/>
        </w:rPr>
      </w:pPr>
      <w:r>
        <w:br w:type="page"/>
      </w:r>
    </w:p>
    <w:p w14:paraId="3D96F0EB" w14:textId="6927E172" w:rsidR="00F360F7" w:rsidRDefault="00B7559A" w:rsidP="00A87BC4">
      <w:pPr>
        <w:pStyle w:val="2-Base"/>
      </w:pPr>
      <w:r>
        <w:lastRenderedPageBreak/>
        <w:t xml:space="preserve">Base:  </w:t>
      </w:r>
      <w:r w:rsidR="00F360F7" w:rsidRPr="009F5E85">
        <w:t>VOTED=</w:t>
      </w:r>
      <w:r w:rsidR="00F360F7">
        <w:t>0</w:t>
      </w:r>
    </w:p>
    <w:p w14:paraId="5FEA1983" w14:textId="022439BB" w:rsidR="00B7559A" w:rsidRPr="00B7559A" w:rsidRDefault="00B7559A" w:rsidP="00A87BC4">
      <w:pPr>
        <w:pStyle w:val="2-Base"/>
        <w:rPr>
          <w:i/>
        </w:rPr>
      </w:pPr>
      <w:r>
        <w:rPr>
          <w:i/>
        </w:rPr>
        <w:t>Scripter:  Randomize and record order of responses 1 and 2.  Show question text in same order as responses.</w:t>
      </w:r>
    </w:p>
    <w:p w14:paraId="5B4D74E7" w14:textId="77777777" w:rsidR="00B7559A" w:rsidRPr="00B7559A" w:rsidRDefault="00F360F7" w:rsidP="00A87BC4">
      <w:pPr>
        <w:tabs>
          <w:tab w:val="left" w:pos="720"/>
        </w:tabs>
        <w:rPr>
          <w:rFonts w:ascii="Verdana" w:hAnsi="Verdana"/>
          <w:b/>
          <w:sz w:val="18"/>
          <w:szCs w:val="18"/>
        </w:rPr>
      </w:pPr>
      <w:r w:rsidRPr="00B7559A">
        <w:rPr>
          <w:rFonts w:ascii="Verdana" w:hAnsi="Verdana"/>
          <w:b/>
          <w:sz w:val="18"/>
          <w:szCs w:val="18"/>
        </w:rPr>
        <w:t>POL5MOD</w:t>
      </w:r>
      <w:r w:rsidR="00B7559A" w:rsidRPr="00B7559A">
        <w:rPr>
          <w:rFonts w:ascii="Verdana" w:hAnsi="Verdana"/>
          <w:b/>
          <w:sz w:val="18"/>
          <w:szCs w:val="18"/>
        </w:rPr>
        <w:t xml:space="preserve"> [S]</w:t>
      </w:r>
    </w:p>
    <w:p w14:paraId="62A54D7F" w14:textId="56593284" w:rsidR="00F360F7" w:rsidRPr="009F5E85" w:rsidRDefault="00F360F7" w:rsidP="00A87BC4">
      <w:pPr>
        <w:tabs>
          <w:tab w:val="left" w:pos="72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If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had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this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November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U.S.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House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of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Representatives,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would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have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voted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162DCF">
        <w:rPr>
          <w:rFonts w:ascii="Verdana" w:hAnsi="Verdana"/>
          <w:b/>
          <w:sz w:val="18"/>
          <w:szCs w:val="18"/>
        </w:rPr>
        <w:t>[</w:t>
      </w:r>
      <w:r w:rsidR="009232A4">
        <w:rPr>
          <w:rFonts w:ascii="Verdana" w:hAnsi="Verdana"/>
          <w:b/>
          <w:sz w:val="18"/>
          <w:szCs w:val="18"/>
        </w:rPr>
        <w:t>Show in same order as response</w:t>
      </w:r>
      <w:r w:rsidRPr="00162DCF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“the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Republican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candidate”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“the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Democratic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candidate”]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Congress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district?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[RANDOMIZE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ORDER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OF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RESPONSE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OPTIONS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AND</w:t>
      </w:r>
      <w:r>
        <w:rPr>
          <w:rFonts w:ascii="Verdana" w:hAnsi="Verdana"/>
          <w:b/>
          <w:sz w:val="18"/>
          <w:szCs w:val="18"/>
        </w:rPr>
        <w:t xml:space="preserve"> </w:t>
      </w:r>
      <w:r w:rsidRPr="009F5E85">
        <w:rPr>
          <w:rFonts w:ascii="Verdana" w:hAnsi="Verdana"/>
          <w:b/>
          <w:sz w:val="18"/>
          <w:szCs w:val="18"/>
        </w:rPr>
        <w:t>2</w:t>
      </w:r>
      <w:r>
        <w:rPr>
          <w:rFonts w:ascii="Verdana" w:hAnsi="Verdana"/>
          <w:b/>
          <w:sz w:val="18"/>
          <w:szCs w:val="18"/>
        </w:rPr>
        <w:t xml:space="preserve"> TO MATCH ORDER IN STEM</w:t>
      </w:r>
      <w:r w:rsidRPr="009F5E85">
        <w:rPr>
          <w:rFonts w:ascii="Verdana" w:hAnsi="Verdana"/>
          <w:b/>
          <w:sz w:val="18"/>
          <w:szCs w:val="18"/>
        </w:rPr>
        <w:t>]</w:t>
      </w:r>
    </w:p>
    <w:p w14:paraId="7A9AF114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251F7458" w14:textId="77777777" w:rsidR="00F360F7" w:rsidRPr="009F5E85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Republican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</w:p>
    <w:p w14:paraId="42BF12FC" w14:textId="77777777" w:rsidR="00F360F7" w:rsidRPr="009F5E85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Democratic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Party’s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candidate</w:t>
      </w:r>
    </w:p>
    <w:p w14:paraId="37481E2C" w14:textId="07B2B6D9" w:rsidR="00F360F7" w:rsidRPr="00B7559A" w:rsidRDefault="00F360F7" w:rsidP="00A87BC4">
      <w:pPr>
        <w:tabs>
          <w:tab w:val="left" w:pos="720"/>
          <w:tab w:val="left" w:pos="1440"/>
        </w:tabs>
        <w:rPr>
          <w:rFonts w:ascii="Verdana" w:hAnsi="Verdana"/>
          <w:b/>
          <w:bCs/>
          <w:sz w:val="18"/>
          <w:szCs w:val="18"/>
        </w:rPr>
      </w:pPr>
      <w:r w:rsidRPr="009F5E85">
        <w:rPr>
          <w:rFonts w:ascii="Verdana" w:hAnsi="Verdana"/>
          <w:bCs/>
          <w:sz w:val="18"/>
          <w:szCs w:val="18"/>
        </w:rPr>
        <w:t>3</w:t>
      </w:r>
      <w:r w:rsidRPr="009F5E85">
        <w:rPr>
          <w:rFonts w:ascii="Verdana" w:hAnsi="Verdana"/>
          <w:bCs/>
          <w:sz w:val="18"/>
          <w:szCs w:val="18"/>
        </w:rPr>
        <w:tab/>
        <w:t>Another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9F5E85">
        <w:rPr>
          <w:rFonts w:ascii="Verdana" w:hAnsi="Verdana"/>
          <w:bCs/>
          <w:sz w:val="18"/>
          <w:szCs w:val="18"/>
        </w:rPr>
        <w:t>party’s</w:t>
      </w:r>
      <w:r>
        <w:rPr>
          <w:rFonts w:ascii="Verdana" w:hAnsi="Verdana"/>
          <w:bCs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bCs/>
          <w:sz w:val="18"/>
          <w:szCs w:val="18"/>
        </w:rPr>
        <w:t>candidate</w:t>
      </w:r>
      <w:proofErr w:type="gramEnd"/>
      <w:r w:rsidR="00B7559A">
        <w:rPr>
          <w:rFonts w:ascii="Verdana" w:hAnsi="Verdana"/>
          <w:bCs/>
          <w:sz w:val="18"/>
          <w:szCs w:val="18"/>
        </w:rPr>
        <w:t xml:space="preserve"> </w:t>
      </w:r>
      <w:r w:rsidR="00B7559A">
        <w:rPr>
          <w:rFonts w:ascii="Verdana" w:hAnsi="Verdana"/>
          <w:b/>
          <w:bCs/>
          <w:sz w:val="18"/>
          <w:szCs w:val="18"/>
        </w:rPr>
        <w:t>[anchor]</w:t>
      </w:r>
    </w:p>
    <w:p w14:paraId="64BA428B" w14:textId="59AC5637" w:rsidR="00F360F7" w:rsidRPr="00B7559A" w:rsidRDefault="00F360F7" w:rsidP="00A87BC4">
      <w:pPr>
        <w:tabs>
          <w:tab w:val="left" w:pos="720"/>
          <w:tab w:val="left" w:pos="1440"/>
        </w:tabs>
        <w:rPr>
          <w:rFonts w:ascii="Verdana" w:hAnsi="Verdana"/>
          <w:b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4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sure</w:t>
      </w:r>
      <w:r w:rsidR="00B7559A">
        <w:rPr>
          <w:rFonts w:ascii="Verdana" w:hAnsi="Verdana"/>
          <w:sz w:val="18"/>
          <w:szCs w:val="18"/>
        </w:rPr>
        <w:t xml:space="preserve"> </w:t>
      </w:r>
      <w:r w:rsidR="00B7559A">
        <w:rPr>
          <w:rFonts w:ascii="Verdana" w:hAnsi="Verdana"/>
          <w:b/>
          <w:sz w:val="18"/>
          <w:szCs w:val="18"/>
        </w:rPr>
        <w:t>[anchor]</w:t>
      </w:r>
    </w:p>
    <w:p w14:paraId="5897B00D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4E49CF98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00ADD124" w14:textId="735C525E" w:rsidR="00F360F7" w:rsidRDefault="00B7559A" w:rsidP="00A87BC4">
      <w:pPr>
        <w:pStyle w:val="2-Base"/>
      </w:pPr>
      <w:r>
        <w:t xml:space="preserve">Base:  </w:t>
      </w:r>
      <w:r w:rsidR="00F360F7" w:rsidRPr="00CA5737">
        <w:t>VOTED=</w:t>
      </w:r>
      <w:r w:rsidR="00F360F7">
        <w:t>0</w:t>
      </w:r>
    </w:p>
    <w:p w14:paraId="7A81314E" w14:textId="63EAE37B" w:rsidR="009232A4" w:rsidRDefault="00B7559A" w:rsidP="00A87BC4">
      <w:pPr>
        <w:pStyle w:val="2-Base"/>
        <w:rPr>
          <w:i/>
        </w:rPr>
      </w:pPr>
      <w:r>
        <w:rPr>
          <w:i/>
        </w:rPr>
        <w:t xml:space="preserve">Scripter:  Randomize and </w:t>
      </w:r>
      <w:proofErr w:type="spellStart"/>
      <w:r>
        <w:rPr>
          <w:i/>
        </w:rPr>
        <w:t>recorde</w:t>
      </w:r>
      <w:proofErr w:type="spellEnd"/>
      <w:r>
        <w:rPr>
          <w:i/>
        </w:rPr>
        <w:t xml:space="preserve"> order of items a-f</w:t>
      </w:r>
    </w:p>
    <w:p w14:paraId="4525D6C0" w14:textId="5A9CB6DD" w:rsidR="009232A4" w:rsidRPr="009232A4" w:rsidRDefault="009232A4" w:rsidP="00A87BC4">
      <w:pPr>
        <w:pStyle w:val="2-Base"/>
        <w:rPr>
          <w:i/>
        </w:rPr>
      </w:pPr>
      <w:r>
        <w:rPr>
          <w:i/>
        </w:rPr>
        <w:t>Scripter:  Show across 2 screens</w:t>
      </w:r>
    </w:p>
    <w:p w14:paraId="78C74413" w14:textId="77777777" w:rsidR="00B7559A" w:rsidRPr="00B7559A" w:rsidRDefault="00F360F7" w:rsidP="00A87BC4">
      <w:pPr>
        <w:pStyle w:val="BodyText"/>
      </w:pPr>
      <w:r w:rsidRPr="00B7559A">
        <w:t>NOVOTERSN2</w:t>
      </w:r>
      <w:r w:rsidR="00B7559A" w:rsidRPr="00B7559A">
        <w:t xml:space="preserve"> [S]</w:t>
      </w:r>
    </w:p>
    <w:p w14:paraId="6955FDEA" w14:textId="3E2A4AEA" w:rsidR="00F360F7" w:rsidRDefault="00F360F7" w:rsidP="00387F73">
      <w:pPr>
        <w:pStyle w:val="BodyText"/>
        <w:rPr>
          <w:rFonts w:eastAsia="Franklin Gothic Book"/>
        </w:rPr>
      </w:pPr>
      <w:r w:rsidRPr="009232A4">
        <w:rPr>
          <w:b w:val="0"/>
        </w:rPr>
        <w:t>There are lots of different reasons why many people don’t vote. For you personally, how much of a reason, if at all, is each of the following for why you did not vote?</w:t>
      </w:r>
      <w:r>
        <w:t xml:space="preserve"> </w:t>
      </w:r>
      <w:r w:rsidRPr="00CA5737">
        <w:rPr>
          <w:rFonts w:eastAsia="Franklin Gothic Book"/>
        </w:rPr>
        <w:t>[RANDOMIZE</w:t>
      </w:r>
      <w:r w:rsidR="00387F73">
        <w:rPr>
          <w:rFonts w:eastAsia="Franklin Gothic Book"/>
        </w:rPr>
        <w:t>]</w:t>
      </w:r>
    </w:p>
    <w:p w14:paraId="7788B684" w14:textId="77777777" w:rsidR="00387F73" w:rsidRPr="00387F73" w:rsidRDefault="00387F73" w:rsidP="00387F73">
      <w:pPr>
        <w:pStyle w:val="BodyText"/>
        <w:rPr>
          <w:rFonts w:eastAsia="Calibri"/>
        </w:rPr>
      </w:pPr>
    </w:p>
    <w:p w14:paraId="22FAEB7D" w14:textId="7CC600F8" w:rsidR="00F360F7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a.</w:t>
      </w:r>
      <w:r>
        <w:rPr>
          <w:rFonts w:ascii="Verdana" w:hAnsi="Verdana"/>
          <w:sz w:val="18"/>
          <w:szCs w:val="18"/>
        </w:rPr>
        <w:tab/>
        <w:t>I didn’t think my vote would make a difference</w:t>
      </w:r>
    </w:p>
    <w:p w14:paraId="3A8BACCC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1B70DF2F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542ED614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6CC586BF" w14:textId="77777777" w:rsidR="00B7559A" w:rsidRDefault="00B7559A" w:rsidP="00A87BC4">
      <w:pPr>
        <w:rPr>
          <w:rFonts w:ascii="Verdana" w:hAnsi="Verdana"/>
          <w:sz w:val="18"/>
          <w:szCs w:val="18"/>
        </w:rPr>
      </w:pPr>
    </w:p>
    <w:p w14:paraId="0F28E4BE" w14:textId="646954D5" w:rsidR="00F360F7" w:rsidRDefault="00F360F7" w:rsidP="00A87BC4">
      <w:pPr>
        <w:rPr>
          <w:rFonts w:ascii="Verdana" w:hAnsi="Verdana"/>
          <w:color w:val="808080" w:themeColor="background1" w:themeShade="80"/>
          <w:sz w:val="18"/>
          <w:szCs w:val="18"/>
        </w:rPr>
      </w:pPr>
      <w:r w:rsidRPr="00AD264E">
        <w:rPr>
          <w:rFonts w:ascii="Verdana" w:hAnsi="Verdana"/>
          <w:sz w:val="18"/>
          <w:szCs w:val="18"/>
        </w:rPr>
        <w:t>b.</w:t>
      </w:r>
      <w:r w:rsidRPr="00AD264E">
        <w:rPr>
          <w:rFonts w:ascii="Verdana" w:hAnsi="Verdana"/>
          <w:sz w:val="18"/>
          <w:szCs w:val="18"/>
        </w:rPr>
        <w:tab/>
        <w:t xml:space="preserve">I didn’t care who won the congressional </w:t>
      </w:r>
      <w:r>
        <w:rPr>
          <w:rFonts w:ascii="Verdana" w:hAnsi="Verdana"/>
          <w:sz w:val="18"/>
          <w:szCs w:val="18"/>
        </w:rPr>
        <w:t>election</w:t>
      </w:r>
      <w:r w:rsidRPr="00AD264E">
        <w:rPr>
          <w:rFonts w:ascii="Verdana" w:hAnsi="Verdana"/>
          <w:sz w:val="18"/>
          <w:szCs w:val="18"/>
        </w:rPr>
        <w:t xml:space="preserve"> in my area</w:t>
      </w:r>
    </w:p>
    <w:p w14:paraId="73F167BB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0F255DA8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2786BF17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19326029" w14:textId="77777777" w:rsidR="00B7559A" w:rsidRDefault="00B7559A" w:rsidP="00A87BC4">
      <w:pPr>
        <w:rPr>
          <w:rFonts w:ascii="Verdana" w:hAnsi="Verdana"/>
          <w:sz w:val="18"/>
          <w:szCs w:val="18"/>
        </w:rPr>
      </w:pPr>
    </w:p>
    <w:p w14:paraId="2EDC07B2" w14:textId="69D426E5" w:rsidR="00F360F7" w:rsidRDefault="00F360F7" w:rsidP="00A87BC4">
      <w:pPr>
        <w:rPr>
          <w:rFonts w:ascii="Verdana" w:hAnsi="Verdana"/>
          <w:color w:val="808080" w:themeColor="background1" w:themeShade="80"/>
          <w:sz w:val="18"/>
          <w:szCs w:val="18"/>
        </w:rPr>
      </w:pPr>
      <w:r w:rsidRPr="00AD264E">
        <w:rPr>
          <w:rFonts w:ascii="Verdana" w:hAnsi="Verdana"/>
          <w:sz w:val="18"/>
          <w:szCs w:val="18"/>
        </w:rPr>
        <w:t>c.</w:t>
      </w:r>
      <w:r w:rsidRPr="00AD264E">
        <w:rPr>
          <w:rFonts w:ascii="Verdana" w:hAnsi="Verdana"/>
          <w:sz w:val="18"/>
          <w:szCs w:val="18"/>
        </w:rPr>
        <w:tab/>
        <w:t>I’m not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registered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or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eligible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to</w:t>
      </w:r>
      <w:r>
        <w:rPr>
          <w:rFonts w:ascii="Verdana" w:hAnsi="Verdana"/>
          <w:sz w:val="18"/>
          <w:szCs w:val="18"/>
        </w:rPr>
        <w:t xml:space="preserve"> </w:t>
      </w:r>
      <w:r w:rsidRPr="00CA5737">
        <w:rPr>
          <w:rFonts w:ascii="Verdana" w:hAnsi="Verdana"/>
          <w:sz w:val="18"/>
          <w:szCs w:val="18"/>
        </w:rPr>
        <w:t>vote</w:t>
      </w:r>
    </w:p>
    <w:p w14:paraId="292B9061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074E9389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6C7EAE62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23D0ED30" w14:textId="77777777" w:rsidR="00B7559A" w:rsidRDefault="00B7559A" w:rsidP="00A87BC4">
      <w:pPr>
        <w:rPr>
          <w:rFonts w:ascii="Verdana" w:hAnsi="Verdana"/>
          <w:sz w:val="18"/>
          <w:szCs w:val="18"/>
        </w:rPr>
      </w:pPr>
    </w:p>
    <w:p w14:paraId="4A1FF3C2" w14:textId="1134AB69" w:rsidR="00F360F7" w:rsidRDefault="00F360F7" w:rsidP="00A87BC4">
      <w:pPr>
        <w:rPr>
          <w:rFonts w:ascii="Verdana" w:hAnsi="Verdana"/>
          <w:color w:val="808080" w:themeColor="background1" w:themeShade="80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Pr="00A12580">
        <w:rPr>
          <w:rFonts w:ascii="Verdana" w:hAnsi="Verdana"/>
          <w:sz w:val="18"/>
          <w:szCs w:val="18"/>
        </w:rPr>
        <w:t>.</w:t>
      </w:r>
      <w:r w:rsidRPr="00A12580">
        <w:rPr>
          <w:rFonts w:ascii="Verdana" w:hAnsi="Verdana"/>
          <w:sz w:val="18"/>
          <w:szCs w:val="18"/>
        </w:rPr>
        <w:tab/>
        <w:t>It was too inconvenient for me to vote</w:t>
      </w:r>
    </w:p>
    <w:p w14:paraId="66C70F4C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7DA2D65C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6B067C02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3C48DEFB" w14:textId="77777777" w:rsidR="00B7559A" w:rsidRDefault="00B7559A" w:rsidP="00A87BC4">
      <w:pPr>
        <w:rPr>
          <w:rFonts w:ascii="Verdana" w:hAnsi="Verdana"/>
          <w:sz w:val="18"/>
          <w:szCs w:val="18"/>
        </w:rPr>
      </w:pPr>
    </w:p>
    <w:p w14:paraId="45661660" w14:textId="48C22CF6" w:rsidR="00B7559A" w:rsidRDefault="00F360F7" w:rsidP="00A87BC4">
      <w:pPr>
        <w:rPr>
          <w:rFonts w:ascii="Verdana" w:hAnsi="Verdana"/>
          <w:sz w:val="18"/>
          <w:szCs w:val="18"/>
        </w:rPr>
      </w:pPr>
      <w:r w:rsidRPr="00A12580">
        <w:rPr>
          <w:rFonts w:ascii="Verdana" w:hAnsi="Verdana"/>
          <w:sz w:val="18"/>
          <w:szCs w:val="18"/>
        </w:rPr>
        <w:t>e.</w:t>
      </w:r>
      <w:r w:rsidRPr="00A12580">
        <w:rPr>
          <w:rFonts w:ascii="Verdana" w:hAnsi="Verdana"/>
          <w:sz w:val="18"/>
          <w:szCs w:val="18"/>
        </w:rPr>
        <w:tab/>
        <w:t>I don’t like politics</w:t>
      </w:r>
    </w:p>
    <w:p w14:paraId="1F84E8C1" w14:textId="47EF60EC" w:rsidR="00B7559A" w:rsidRDefault="00B7559A" w:rsidP="009232A4">
      <w:pPr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48E1EAE3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1DFCD7D7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720D20D7" w14:textId="77777777" w:rsidR="00B7559A" w:rsidRDefault="00B7559A" w:rsidP="00A87BC4">
      <w:pPr>
        <w:rPr>
          <w:rFonts w:ascii="Verdana" w:hAnsi="Verdana"/>
          <w:sz w:val="18"/>
          <w:szCs w:val="18"/>
        </w:rPr>
      </w:pPr>
    </w:p>
    <w:p w14:paraId="46FB5191" w14:textId="6C4B2662" w:rsidR="00F360F7" w:rsidRDefault="00F360F7" w:rsidP="00A87BC4">
      <w:pPr>
        <w:rPr>
          <w:rFonts w:ascii="Verdana" w:hAnsi="Verdana"/>
          <w:sz w:val="18"/>
          <w:szCs w:val="18"/>
        </w:rPr>
      </w:pPr>
      <w:r w:rsidRPr="00A12580">
        <w:rPr>
          <w:rFonts w:ascii="Verdana" w:hAnsi="Verdana"/>
          <w:sz w:val="18"/>
          <w:szCs w:val="18"/>
        </w:rPr>
        <w:t>f.</w:t>
      </w:r>
      <w:r w:rsidRPr="00A12580">
        <w:rPr>
          <w:rFonts w:ascii="Verdana" w:hAnsi="Verdana"/>
          <w:sz w:val="18"/>
          <w:szCs w:val="18"/>
        </w:rPr>
        <w:tab/>
        <w:t>I forgot</w:t>
      </w:r>
      <w:r>
        <w:rPr>
          <w:rFonts w:ascii="Verdana" w:hAnsi="Verdana"/>
          <w:sz w:val="18"/>
          <w:szCs w:val="18"/>
        </w:rPr>
        <w:t xml:space="preserve"> to vote</w:t>
      </w:r>
    </w:p>
    <w:p w14:paraId="3167C8B8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1</w:t>
      </w:r>
      <w:r>
        <w:rPr>
          <w:rFonts w:ascii="Verdana" w:hAnsi="Verdana"/>
          <w:sz w:val="18"/>
          <w:szCs w:val="18"/>
        </w:rPr>
        <w:tab/>
        <w:t>Major reason</w:t>
      </w:r>
    </w:p>
    <w:p w14:paraId="758C0685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2</w:t>
      </w:r>
      <w:r>
        <w:rPr>
          <w:rFonts w:ascii="Verdana" w:hAnsi="Verdana"/>
          <w:sz w:val="18"/>
          <w:szCs w:val="18"/>
        </w:rPr>
        <w:tab/>
        <w:t>Minor reason</w:t>
      </w:r>
    </w:p>
    <w:p w14:paraId="17E307B1" w14:textId="77777777" w:rsidR="00B7559A" w:rsidRDefault="00B7559A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3</w:t>
      </w:r>
      <w:r w:rsidRPr="00423E0A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Not a reason</w:t>
      </w:r>
    </w:p>
    <w:p w14:paraId="07C340E5" w14:textId="49695AFD" w:rsidR="00F360F7" w:rsidRDefault="00F360F7" w:rsidP="00A87BC4">
      <w:pPr>
        <w:rPr>
          <w:rFonts w:ascii="Verdana" w:eastAsia="Times New Roman" w:hAnsi="Verdana"/>
          <w:b/>
          <w:sz w:val="18"/>
          <w:szCs w:val="18"/>
        </w:rPr>
      </w:pPr>
    </w:p>
    <w:p w14:paraId="689D3FCB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73A54E32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770C3D2C" w14:textId="77777777" w:rsidR="004F5F2A" w:rsidRDefault="004F5F2A">
      <w:pPr>
        <w:rPr>
          <w:color w:val="FFFFFF" w:themeColor="background1"/>
        </w:rPr>
      </w:pPr>
      <w:r>
        <w:br w:type="page"/>
      </w:r>
    </w:p>
    <w:p w14:paraId="27B5D33F" w14:textId="4B5AD78E" w:rsidR="00F360F7" w:rsidRPr="008423D5" w:rsidRDefault="00F360F7" w:rsidP="00A87BC4">
      <w:pPr>
        <w:pStyle w:val="2-Base"/>
      </w:pPr>
      <w:r>
        <w:lastRenderedPageBreak/>
        <w:t>BASE: ASK ALL</w:t>
      </w:r>
    </w:p>
    <w:p w14:paraId="58CB0CD3" w14:textId="77777777" w:rsidR="00B7559A" w:rsidRPr="00B7559A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b/>
          <w:sz w:val="18"/>
          <w:szCs w:val="18"/>
        </w:rPr>
      </w:pPr>
      <w:r w:rsidRPr="00B7559A">
        <w:rPr>
          <w:rFonts w:ascii="Verdana" w:eastAsia="Times New Roman" w:hAnsi="Verdana"/>
          <w:b/>
          <w:sz w:val="18"/>
          <w:szCs w:val="18"/>
        </w:rPr>
        <w:t>HOUSEDRCT</w:t>
      </w:r>
      <w:r w:rsidR="00B7559A" w:rsidRPr="00B7559A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0575CDC4" w14:textId="6A23D219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color w:val="808080"/>
          <w:sz w:val="18"/>
          <w:szCs w:val="18"/>
        </w:rPr>
      </w:pPr>
      <w:r w:rsidRPr="008423D5">
        <w:rPr>
          <w:rFonts w:ascii="Verdana" w:eastAsia="Times New Roman" w:hAnsi="Verdana"/>
          <w:sz w:val="18"/>
          <w:szCs w:val="18"/>
        </w:rPr>
        <w:t>As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you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may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know,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Democratic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Party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won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control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of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U.S.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House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of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Representatives</w:t>
      </w:r>
      <w:r>
        <w:rPr>
          <w:rFonts w:ascii="Verdana" w:eastAsia="Times New Roman" w:hAnsi="Verdana"/>
          <w:sz w:val="18"/>
          <w:szCs w:val="18"/>
        </w:rPr>
        <w:t xml:space="preserve"> </w:t>
      </w:r>
      <w:proofErr w:type="gramStart"/>
      <w:r w:rsidRPr="008423D5">
        <w:rPr>
          <w:rFonts w:ascii="Verdana" w:eastAsia="Times New Roman" w:hAnsi="Verdana"/>
          <w:sz w:val="18"/>
          <w:szCs w:val="18"/>
        </w:rPr>
        <w:t>as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a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result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of</w:t>
      </w:r>
      <w:proofErr w:type="gramEnd"/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midterm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elections.</w:t>
      </w:r>
      <w:r>
        <w:rPr>
          <w:rFonts w:ascii="Verdana" w:eastAsia="Times New Roman" w:hAnsi="Verdana"/>
          <w:sz w:val="18"/>
          <w:szCs w:val="18"/>
        </w:rPr>
        <w:t xml:space="preserve"> How much d</w:t>
      </w:r>
      <w:r w:rsidRPr="008423D5">
        <w:rPr>
          <w:rFonts w:ascii="Verdana" w:eastAsia="Times New Roman" w:hAnsi="Verdana"/>
          <w:sz w:val="18"/>
          <w:szCs w:val="18"/>
        </w:rPr>
        <w:t>o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you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think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Democratic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control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of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House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will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change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way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things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are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going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in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this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country</w:t>
      </w:r>
      <w:r>
        <w:rPr>
          <w:rFonts w:ascii="Verdana" w:eastAsia="Times New Roman" w:hAnsi="Verdana"/>
          <w:sz w:val="18"/>
          <w:szCs w:val="18"/>
        </w:rPr>
        <w:t>?</w:t>
      </w:r>
    </w:p>
    <w:p w14:paraId="13637C52" w14:textId="77777777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color w:val="808080"/>
          <w:sz w:val="18"/>
          <w:szCs w:val="18"/>
        </w:rPr>
      </w:pPr>
    </w:p>
    <w:p w14:paraId="6AA51E64" w14:textId="77777777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sz w:val="18"/>
          <w:szCs w:val="18"/>
        </w:rPr>
      </w:pPr>
      <w:r w:rsidRPr="008423D5">
        <w:rPr>
          <w:rFonts w:ascii="Verdana" w:eastAsia="Times New Roman" w:hAnsi="Verdana"/>
          <w:sz w:val="18"/>
          <w:szCs w:val="18"/>
        </w:rPr>
        <w:t>1</w:t>
      </w:r>
      <w:r w:rsidRPr="008423D5">
        <w:rPr>
          <w:rFonts w:ascii="Verdana" w:eastAsia="Times New Roman" w:hAnsi="Verdana"/>
          <w:sz w:val="18"/>
          <w:szCs w:val="18"/>
        </w:rPr>
        <w:tab/>
        <w:t>A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lot</w:t>
      </w:r>
    </w:p>
    <w:p w14:paraId="5B8BE2E7" w14:textId="77777777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sz w:val="18"/>
          <w:szCs w:val="18"/>
        </w:rPr>
      </w:pPr>
      <w:r w:rsidRPr="008423D5">
        <w:rPr>
          <w:rFonts w:ascii="Verdana" w:eastAsia="Times New Roman" w:hAnsi="Verdana"/>
          <w:sz w:val="18"/>
          <w:szCs w:val="18"/>
        </w:rPr>
        <w:t>2</w:t>
      </w:r>
      <w:r w:rsidRPr="008423D5">
        <w:rPr>
          <w:rFonts w:ascii="Verdana" w:eastAsia="Times New Roman" w:hAnsi="Verdana"/>
          <w:sz w:val="18"/>
          <w:szCs w:val="18"/>
        </w:rPr>
        <w:tab/>
        <w:t>Some</w:t>
      </w:r>
      <w:r>
        <w:rPr>
          <w:rFonts w:ascii="Verdana" w:eastAsia="Times New Roman" w:hAnsi="Verdana"/>
          <w:sz w:val="18"/>
          <w:szCs w:val="18"/>
        </w:rPr>
        <w:t xml:space="preserve"> </w:t>
      </w:r>
    </w:p>
    <w:p w14:paraId="208CAC6F" w14:textId="77777777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sz w:val="18"/>
          <w:szCs w:val="18"/>
        </w:rPr>
      </w:pPr>
      <w:r w:rsidRPr="008423D5">
        <w:rPr>
          <w:rFonts w:ascii="Verdana" w:eastAsia="Times New Roman" w:hAnsi="Verdana"/>
          <w:sz w:val="18"/>
          <w:szCs w:val="18"/>
        </w:rPr>
        <w:t>3</w:t>
      </w:r>
      <w:r w:rsidRPr="008423D5">
        <w:rPr>
          <w:rFonts w:ascii="Verdana" w:eastAsia="Times New Roman" w:hAnsi="Verdana"/>
          <w:sz w:val="18"/>
          <w:szCs w:val="18"/>
        </w:rPr>
        <w:tab/>
        <w:t>Not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much</w:t>
      </w:r>
      <w:r>
        <w:rPr>
          <w:rFonts w:ascii="Verdana" w:eastAsia="Times New Roman" w:hAnsi="Verdana"/>
          <w:sz w:val="18"/>
          <w:szCs w:val="18"/>
        </w:rPr>
        <w:t xml:space="preserve"> </w:t>
      </w:r>
    </w:p>
    <w:p w14:paraId="4FBFE31C" w14:textId="77777777" w:rsidR="00F360F7" w:rsidRPr="008423D5" w:rsidRDefault="00F360F7" w:rsidP="00A87BC4">
      <w:pPr>
        <w:widowControl w:val="0"/>
        <w:autoSpaceDE w:val="0"/>
        <w:autoSpaceDN w:val="0"/>
        <w:adjustRightInd w:val="0"/>
        <w:rPr>
          <w:rFonts w:ascii="Verdana" w:eastAsia="Times New Roman" w:hAnsi="Verdana"/>
          <w:sz w:val="18"/>
          <w:szCs w:val="18"/>
        </w:rPr>
      </w:pPr>
      <w:r w:rsidRPr="008423D5">
        <w:rPr>
          <w:rFonts w:ascii="Verdana" w:eastAsia="Times New Roman" w:hAnsi="Verdana"/>
          <w:sz w:val="18"/>
          <w:szCs w:val="18"/>
        </w:rPr>
        <w:t>4</w:t>
      </w:r>
      <w:r w:rsidRPr="008423D5">
        <w:rPr>
          <w:rFonts w:ascii="Verdana" w:eastAsia="Times New Roman" w:hAnsi="Verdana"/>
          <w:sz w:val="18"/>
          <w:szCs w:val="18"/>
        </w:rPr>
        <w:tab/>
        <w:t>Not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at</w:t>
      </w:r>
      <w:r>
        <w:rPr>
          <w:rFonts w:ascii="Verdana" w:eastAsia="Times New Roman" w:hAnsi="Verdana"/>
          <w:sz w:val="18"/>
          <w:szCs w:val="18"/>
        </w:rPr>
        <w:t xml:space="preserve"> </w:t>
      </w:r>
      <w:r w:rsidRPr="008423D5">
        <w:rPr>
          <w:rFonts w:ascii="Verdana" w:eastAsia="Times New Roman" w:hAnsi="Verdana"/>
          <w:sz w:val="18"/>
          <w:szCs w:val="18"/>
        </w:rPr>
        <w:t>all</w:t>
      </w:r>
    </w:p>
    <w:p w14:paraId="0F787946" w14:textId="77777777" w:rsidR="00F360F7" w:rsidRDefault="00F360F7" w:rsidP="00A87BC4">
      <w:pPr>
        <w:pBdr>
          <w:bottom w:val="single" w:sz="12" w:space="1" w:color="auto"/>
        </w:pBdr>
        <w:rPr>
          <w:rFonts w:ascii="Verdana" w:eastAsia="Franklin Gothic Book" w:hAnsi="Verdana"/>
          <w:b/>
          <w:sz w:val="18"/>
          <w:szCs w:val="18"/>
        </w:rPr>
      </w:pPr>
    </w:p>
    <w:p w14:paraId="1BD12C94" w14:textId="77777777" w:rsidR="00F360F7" w:rsidRDefault="00F360F7" w:rsidP="00A87BC4">
      <w:pPr>
        <w:rPr>
          <w:rFonts w:ascii="Verdana" w:hAnsi="Verdana"/>
          <w:b/>
          <w:sz w:val="18"/>
          <w:szCs w:val="18"/>
        </w:rPr>
      </w:pPr>
    </w:p>
    <w:p w14:paraId="42A7DB71" w14:textId="6B3B3688" w:rsidR="00F360F7" w:rsidRPr="008423D5" w:rsidRDefault="00B7559A" w:rsidP="00A87BC4">
      <w:pPr>
        <w:pStyle w:val="2-Base"/>
      </w:pPr>
      <w:r>
        <w:t>Base:  XFORM=1 or XFORM=2</w:t>
      </w:r>
    </w:p>
    <w:p w14:paraId="507291C1" w14:textId="77777777" w:rsidR="00B7559A" w:rsidRPr="00B7559A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B7559A">
        <w:rPr>
          <w:rFonts w:ascii="Verdana" w:eastAsia="Franklin Gothic Book" w:hAnsi="Verdana"/>
          <w:b/>
          <w:sz w:val="18"/>
          <w:szCs w:val="18"/>
        </w:rPr>
        <w:t>DEM2YR</w:t>
      </w:r>
      <w:r w:rsidR="00B7559A" w:rsidRPr="00B7559A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3C9A684D" w14:textId="7B3FFC05" w:rsidR="00F360F7" w:rsidRPr="0027777F" w:rsidRDefault="00F360F7" w:rsidP="00A87BC4">
      <w:pPr>
        <w:rPr>
          <w:rFonts w:ascii="Verdana" w:eastAsia="Franklin Gothic Book" w:hAnsi="Verdana"/>
          <w:sz w:val="18"/>
          <w:szCs w:val="18"/>
        </w:rPr>
      </w:pPr>
      <w:r>
        <w:rPr>
          <w:rFonts w:ascii="Verdana" w:eastAsia="Franklin Gothic Book" w:hAnsi="Verdana"/>
          <w:sz w:val="18"/>
          <w:szCs w:val="18"/>
        </w:rPr>
        <w:t>Over the next two years</w:t>
      </w:r>
      <w:r w:rsidRPr="008423D5">
        <w:rPr>
          <w:rFonts w:ascii="Verdana" w:eastAsia="Franklin Gothic Book" w:hAnsi="Verdana"/>
          <w:sz w:val="18"/>
          <w:szCs w:val="18"/>
        </w:rPr>
        <w:t>,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think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Democratic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leaders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will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be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successful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unsuccessful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getting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their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programs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passed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into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law?</w:t>
      </w:r>
    </w:p>
    <w:p w14:paraId="0AA01B2E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3B3F78F2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  <w:t>Successful</w:t>
      </w:r>
    </w:p>
    <w:p w14:paraId="0D0FAF76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  <w:t>Unsuccessful</w:t>
      </w:r>
    </w:p>
    <w:p w14:paraId="2DCB09A6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613DFF97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22833F57" w14:textId="59A7F112" w:rsidR="00F360F7" w:rsidRPr="008423D5" w:rsidRDefault="00B7559A" w:rsidP="00A87BC4">
      <w:pPr>
        <w:pStyle w:val="2-Base"/>
      </w:pPr>
      <w:r>
        <w:t>Base:  XFORM=3 or XFORM=4</w:t>
      </w:r>
    </w:p>
    <w:p w14:paraId="14691CF0" w14:textId="77777777" w:rsidR="00B7559A" w:rsidRPr="00B7559A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B7559A">
        <w:rPr>
          <w:rFonts w:ascii="Verdana" w:eastAsia="Franklin Gothic Book" w:hAnsi="Verdana"/>
          <w:b/>
          <w:sz w:val="18"/>
          <w:szCs w:val="18"/>
        </w:rPr>
        <w:t>TRUMP2YR</w:t>
      </w:r>
      <w:r w:rsidR="00B7559A" w:rsidRPr="00B7559A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2021AD45" w14:textId="7DBE859D" w:rsidR="00F360F7" w:rsidRPr="0027777F" w:rsidRDefault="00F360F7" w:rsidP="00A87BC4">
      <w:pPr>
        <w:rPr>
          <w:rFonts w:ascii="Verdana" w:eastAsia="Franklin Gothic Book" w:hAnsi="Verdana"/>
          <w:sz w:val="18"/>
          <w:szCs w:val="18"/>
        </w:rPr>
      </w:pPr>
      <w:r>
        <w:rPr>
          <w:rFonts w:ascii="Verdana" w:eastAsia="Franklin Gothic Book" w:hAnsi="Verdana"/>
          <w:sz w:val="18"/>
          <w:szCs w:val="18"/>
        </w:rPr>
        <w:t>Over the next two years</w:t>
      </w:r>
      <w:r w:rsidRPr="008423D5">
        <w:rPr>
          <w:rFonts w:ascii="Verdana" w:eastAsia="Franklin Gothic Book" w:hAnsi="Verdana"/>
          <w:sz w:val="18"/>
          <w:szCs w:val="18"/>
        </w:rPr>
        <w:t>,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think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Donald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Trump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will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be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successful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unsuccessful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getting</w:t>
      </w:r>
      <w:r>
        <w:rPr>
          <w:rFonts w:ascii="Verdana" w:eastAsia="Franklin Gothic Book" w:hAnsi="Verdana"/>
          <w:sz w:val="18"/>
          <w:szCs w:val="18"/>
        </w:rPr>
        <w:t xml:space="preserve"> his </w:t>
      </w:r>
      <w:r w:rsidRPr="008423D5">
        <w:rPr>
          <w:rFonts w:ascii="Verdana" w:eastAsia="Franklin Gothic Book" w:hAnsi="Verdana"/>
          <w:sz w:val="18"/>
          <w:szCs w:val="18"/>
        </w:rPr>
        <w:t>programs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passed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into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law?</w:t>
      </w:r>
    </w:p>
    <w:p w14:paraId="4701008A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0C7E8B1F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  <w:t>Successful</w:t>
      </w:r>
    </w:p>
    <w:p w14:paraId="6DABE7B2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  <w:t>Unsuccessful</w:t>
      </w:r>
    </w:p>
    <w:p w14:paraId="76E483C8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265CB56E" w14:textId="69D48A6D" w:rsidR="00F360F7" w:rsidRPr="008423D5" w:rsidRDefault="00B7559A" w:rsidP="00A87BC4">
      <w:pPr>
        <w:pStyle w:val="2-Base"/>
      </w:pPr>
      <w:r>
        <w:t xml:space="preserve">Base:  </w:t>
      </w:r>
      <w:r w:rsidR="004D490C">
        <w:t xml:space="preserve">ASK ALL </w:t>
      </w:r>
    </w:p>
    <w:p w14:paraId="36E80135" w14:textId="77777777" w:rsidR="00B7559A" w:rsidRPr="00B7559A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B7559A">
        <w:rPr>
          <w:rFonts w:ascii="Verdana" w:eastAsia="Franklin Gothic Book" w:hAnsi="Verdana"/>
          <w:b/>
          <w:sz w:val="18"/>
          <w:szCs w:val="18"/>
        </w:rPr>
        <w:t>ISSUCMPGN</w:t>
      </w:r>
      <w:r w:rsidR="00B7559A" w:rsidRPr="00B7559A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4DA8F65B" w14:textId="0209C3E1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Compared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past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elections,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would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say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there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was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more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discussion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of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issues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this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campaign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less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discussion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of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issues?</w:t>
      </w:r>
    </w:p>
    <w:p w14:paraId="65FFE024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2446B22D" w14:textId="77777777" w:rsidR="00F360F7" w:rsidRPr="008423D5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  <w:t>More</w:t>
      </w:r>
    </w:p>
    <w:p w14:paraId="472E2DCE" w14:textId="77777777" w:rsidR="00F360F7" w:rsidRPr="008423D5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  <w:t>Less</w:t>
      </w:r>
    </w:p>
    <w:p w14:paraId="51A02049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0703724E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2A44CF63" w14:textId="2DAF3B0A" w:rsidR="00F360F7" w:rsidRDefault="00B7559A" w:rsidP="00A87BC4">
      <w:pPr>
        <w:pStyle w:val="2-Base"/>
      </w:pPr>
      <w:r>
        <w:t>Base:  XFORM=1 or XFORM=3</w:t>
      </w:r>
    </w:p>
    <w:p w14:paraId="3678B8D0" w14:textId="33C484C5" w:rsidR="00B7559A" w:rsidRPr="00B7559A" w:rsidRDefault="00B7559A" w:rsidP="00A87BC4">
      <w:pPr>
        <w:pStyle w:val="2-Base"/>
        <w:rPr>
          <w:i/>
        </w:rPr>
      </w:pPr>
      <w:r>
        <w:rPr>
          <w:i/>
        </w:rPr>
        <w:t xml:space="preserve">Scripter:  </w:t>
      </w:r>
      <w:r w:rsidR="00591B9B">
        <w:rPr>
          <w:i/>
        </w:rPr>
        <w:t>Randomly assign respondents to order 1-4 or 4-1.  Record order.</w:t>
      </w:r>
    </w:p>
    <w:p w14:paraId="591CFD27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EMTCONGDEM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2CD4D385" w14:textId="28D43C69" w:rsidR="00F360F7" w:rsidRPr="009F5E8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9F5E85">
        <w:rPr>
          <w:rFonts w:ascii="Verdana" w:eastAsia="Franklin Gothic Book" w:hAnsi="Verdana"/>
          <w:sz w:val="18"/>
          <w:szCs w:val="18"/>
        </w:rPr>
        <w:t>How</w:t>
      </w:r>
      <w:r>
        <w:rPr>
          <w:rFonts w:ascii="Verdana" w:eastAsia="Franklin Gothic Book" w:hAnsi="Verdana"/>
          <w:sz w:val="18"/>
          <w:szCs w:val="18"/>
        </w:rPr>
        <w:t xml:space="preserve"> do </w:t>
      </w:r>
      <w:r w:rsidRPr="009F5E8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feel</w:t>
      </w:r>
      <w:r>
        <w:rPr>
          <w:rFonts w:ascii="Verdana" w:eastAsia="Franklin Gothic Book" w:hAnsi="Verdana"/>
          <w:sz w:val="18"/>
          <w:szCs w:val="18"/>
        </w:rPr>
        <w:t xml:space="preserve"> about </w:t>
      </w:r>
      <w:r w:rsidRPr="009F5E8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Democratic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Party</w:t>
      </w:r>
      <w:r>
        <w:rPr>
          <w:rFonts w:ascii="Verdana" w:eastAsia="Franklin Gothic Book" w:hAnsi="Verdana"/>
          <w:sz w:val="18"/>
          <w:szCs w:val="18"/>
        </w:rPr>
        <w:t xml:space="preserve"> gaining </w:t>
      </w:r>
      <w:r w:rsidRPr="009F5E85">
        <w:rPr>
          <w:rFonts w:ascii="Verdana" w:eastAsia="Franklin Gothic Book" w:hAnsi="Verdana"/>
          <w:sz w:val="18"/>
          <w:szCs w:val="18"/>
        </w:rPr>
        <w:t>control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of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U.S.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House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of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9F5E85">
        <w:rPr>
          <w:rFonts w:ascii="Verdana" w:eastAsia="Franklin Gothic Book" w:hAnsi="Verdana"/>
          <w:sz w:val="18"/>
          <w:szCs w:val="18"/>
        </w:rPr>
        <w:t>Representatives?</w:t>
      </w:r>
    </w:p>
    <w:p w14:paraId="7BC364E3" w14:textId="77777777" w:rsidR="00F360F7" w:rsidRPr="009F5E85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</w:p>
    <w:p w14:paraId="120254ED" w14:textId="77777777" w:rsidR="00F360F7" w:rsidRPr="00DD5330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DD5330">
        <w:rPr>
          <w:rFonts w:ascii="Verdana" w:eastAsia="Franklin Gothic Book" w:hAnsi="Verdana"/>
          <w:b/>
          <w:sz w:val="18"/>
          <w:szCs w:val="18"/>
        </w:rPr>
        <w:t xml:space="preserve">[ROTATE ORDER 1-4 FOR HALF, 4-1 FOR </w:t>
      </w:r>
      <w:proofErr w:type="gramStart"/>
      <w:r w:rsidRPr="00DD5330">
        <w:rPr>
          <w:rFonts w:ascii="Verdana" w:eastAsia="Franklin Gothic Book" w:hAnsi="Verdana"/>
          <w:b/>
          <w:sz w:val="18"/>
          <w:szCs w:val="18"/>
        </w:rPr>
        <w:t>OTHER</w:t>
      </w:r>
      <w:proofErr w:type="gramEnd"/>
      <w:r w:rsidRPr="00DD5330">
        <w:rPr>
          <w:rFonts w:ascii="Verdana" w:eastAsia="Franklin Gothic Book" w:hAnsi="Verdana"/>
          <w:b/>
          <w:sz w:val="18"/>
          <w:szCs w:val="18"/>
        </w:rPr>
        <w:t xml:space="preserve"> HALF. RECORD IF RESPONDENT WAS SHOWN 1-4 OR 4-1]</w:t>
      </w:r>
    </w:p>
    <w:p w14:paraId="7E80B055" w14:textId="77777777" w:rsidR="00F360F7" w:rsidRPr="009F5E85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29F99B7A" w14:textId="77777777" w:rsidR="00F360F7" w:rsidRPr="009F5E85" w:rsidRDefault="00F360F7" w:rsidP="00442529">
      <w:pPr>
        <w:ind w:firstLine="720"/>
        <w:rPr>
          <w:rFonts w:ascii="Verdana" w:eastAsia="Franklin Gothic Book" w:hAnsi="Verdana"/>
          <w:sz w:val="18"/>
          <w:szCs w:val="18"/>
        </w:rPr>
      </w:pPr>
      <w:r w:rsidRPr="009F5E85">
        <w:rPr>
          <w:rFonts w:ascii="Verdana" w:eastAsia="Franklin Gothic Book" w:hAnsi="Verdana"/>
          <w:sz w:val="18"/>
          <w:szCs w:val="18"/>
        </w:rPr>
        <w:t>1</w:t>
      </w:r>
      <w:r w:rsidRPr="009F5E85">
        <w:rPr>
          <w:rFonts w:ascii="Verdana" w:eastAsia="Franklin Gothic Book" w:hAnsi="Verdana"/>
          <w:sz w:val="18"/>
          <w:szCs w:val="18"/>
        </w:rPr>
        <w:tab/>
        <w:t>Excited</w:t>
      </w:r>
    </w:p>
    <w:p w14:paraId="67CE4EB1" w14:textId="77777777" w:rsidR="00F360F7" w:rsidRPr="009F5E8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9F5E85">
        <w:rPr>
          <w:rFonts w:ascii="Verdana" w:eastAsia="Franklin Gothic Book" w:hAnsi="Verdana"/>
          <w:sz w:val="18"/>
          <w:szCs w:val="18"/>
        </w:rPr>
        <w:tab/>
        <w:t>2</w:t>
      </w:r>
      <w:r w:rsidRPr="009F5E85">
        <w:rPr>
          <w:rFonts w:ascii="Verdana" w:eastAsia="Franklin Gothic Book" w:hAnsi="Verdana"/>
          <w:sz w:val="18"/>
          <w:szCs w:val="18"/>
        </w:rPr>
        <w:tab/>
        <w:t>Relieved</w:t>
      </w:r>
    </w:p>
    <w:p w14:paraId="70ADBF0E" w14:textId="77777777" w:rsidR="00F360F7" w:rsidRPr="009F5E8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9F5E85">
        <w:rPr>
          <w:rFonts w:ascii="Verdana" w:eastAsia="Franklin Gothic Book" w:hAnsi="Verdana"/>
          <w:sz w:val="18"/>
          <w:szCs w:val="18"/>
        </w:rPr>
        <w:tab/>
        <w:t>3</w:t>
      </w:r>
      <w:r w:rsidRPr="009F5E85">
        <w:rPr>
          <w:rFonts w:ascii="Verdana" w:eastAsia="Franklin Gothic Book" w:hAnsi="Verdana"/>
          <w:sz w:val="18"/>
          <w:szCs w:val="18"/>
        </w:rPr>
        <w:tab/>
        <w:t>Disappointed</w:t>
      </w:r>
    </w:p>
    <w:p w14:paraId="5487655C" w14:textId="77777777" w:rsidR="00F360F7" w:rsidRPr="009F5E8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9F5E85">
        <w:rPr>
          <w:rFonts w:ascii="Verdana" w:eastAsia="Franklin Gothic Book" w:hAnsi="Verdana"/>
          <w:sz w:val="18"/>
          <w:szCs w:val="18"/>
        </w:rPr>
        <w:tab/>
        <w:t>4</w:t>
      </w:r>
      <w:r w:rsidRPr="009F5E85">
        <w:rPr>
          <w:rFonts w:ascii="Verdana" w:eastAsia="Franklin Gothic Book" w:hAnsi="Verdana"/>
          <w:sz w:val="18"/>
          <w:szCs w:val="18"/>
        </w:rPr>
        <w:tab/>
        <w:t>Angry</w:t>
      </w:r>
    </w:p>
    <w:p w14:paraId="69485C33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1806124E" w14:textId="77777777" w:rsidR="00F360F7" w:rsidRDefault="00F360F7" w:rsidP="00A87BC4">
      <w:pPr>
        <w:rPr>
          <w:rFonts w:ascii="Verdana" w:hAnsi="Verdana"/>
          <w:b/>
          <w:sz w:val="18"/>
          <w:szCs w:val="18"/>
        </w:rPr>
      </w:pPr>
    </w:p>
    <w:p w14:paraId="5C1F9A5C" w14:textId="77777777" w:rsidR="004F5F2A" w:rsidRDefault="004F5F2A">
      <w:pPr>
        <w:rPr>
          <w:i/>
          <w:color w:val="FFFFFF" w:themeColor="background1"/>
        </w:rPr>
      </w:pPr>
      <w:r>
        <w:rPr>
          <w:i/>
        </w:rPr>
        <w:br w:type="page"/>
      </w:r>
    </w:p>
    <w:p w14:paraId="3BF904E4" w14:textId="2B93B1FA" w:rsidR="00F360F7" w:rsidRPr="00591B9B" w:rsidRDefault="00591B9B" w:rsidP="00A87BC4">
      <w:pPr>
        <w:pStyle w:val="2-Base"/>
        <w:rPr>
          <w:i/>
        </w:rPr>
      </w:pPr>
      <w:r>
        <w:rPr>
          <w:i/>
        </w:rPr>
        <w:lastRenderedPageBreak/>
        <w:t>SHOW HOUSEMAJ and SNTMAJ in ORDER BY FORM.  IF XFORM=2, SHOW SNTMAJ FIRST.  IF XFORM=4, SHOW HOUSEMAJ FIRST</w:t>
      </w:r>
      <w:r w:rsidR="00A01A14">
        <w:rPr>
          <w:i/>
        </w:rPr>
        <w:t>, RECORD ORDER</w:t>
      </w:r>
    </w:p>
    <w:p w14:paraId="1DCA0FCC" w14:textId="77777777" w:rsidR="00591B9B" w:rsidRDefault="00591B9B" w:rsidP="00A87B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eastAsia="Franklin Gothic Book" w:hAnsi="Verdana"/>
          <w:b/>
          <w:bCs/>
          <w:sz w:val="18"/>
          <w:szCs w:val="18"/>
        </w:rPr>
      </w:pPr>
    </w:p>
    <w:p w14:paraId="5B3D6E67" w14:textId="7F5F760A" w:rsidR="00F360F7" w:rsidRPr="00AD264E" w:rsidRDefault="00591B9B" w:rsidP="00A87BC4">
      <w:pPr>
        <w:pStyle w:val="2-Base"/>
      </w:pPr>
      <w:r>
        <w:t>Base:  XFORM=2 or XFORM=4</w:t>
      </w:r>
    </w:p>
    <w:p w14:paraId="10ED57A4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HOUSEMAJ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5EC13B82" w14:textId="40B14BB0" w:rsidR="00F360F7" w:rsidRPr="00AD264E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AD264E">
        <w:rPr>
          <w:rFonts w:ascii="Verdana" w:eastAsia="Franklin Gothic Book" w:hAnsi="Verdana"/>
          <w:sz w:val="18"/>
          <w:szCs w:val="18"/>
        </w:rPr>
        <w:t>Are you happy or unhappy that the Democratic Party won control of the U.S. House of Representatives?</w:t>
      </w:r>
    </w:p>
    <w:p w14:paraId="3614DF1E" w14:textId="77777777" w:rsidR="00F360F7" w:rsidRPr="00AD264E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59C04329" w14:textId="77777777" w:rsidR="00F360F7" w:rsidRPr="00AD264E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D264E">
        <w:rPr>
          <w:rFonts w:ascii="Verdana" w:eastAsia="Franklin Gothic Book" w:hAnsi="Verdana"/>
          <w:sz w:val="18"/>
          <w:szCs w:val="18"/>
        </w:rPr>
        <w:t>1</w:t>
      </w:r>
      <w:r w:rsidRPr="00AD264E">
        <w:rPr>
          <w:rFonts w:ascii="Verdana" w:eastAsia="Franklin Gothic Book" w:hAnsi="Verdana"/>
          <w:sz w:val="18"/>
          <w:szCs w:val="18"/>
        </w:rPr>
        <w:tab/>
        <w:t>Happy</w:t>
      </w:r>
    </w:p>
    <w:p w14:paraId="3FDD5DC0" w14:textId="77777777" w:rsidR="00F360F7" w:rsidRPr="00AD264E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D264E">
        <w:rPr>
          <w:rFonts w:ascii="Verdana" w:eastAsia="Franklin Gothic Book" w:hAnsi="Verdana"/>
          <w:sz w:val="18"/>
          <w:szCs w:val="18"/>
        </w:rPr>
        <w:t>2</w:t>
      </w:r>
      <w:r w:rsidRPr="00AD264E">
        <w:rPr>
          <w:rFonts w:ascii="Verdana" w:eastAsia="Franklin Gothic Book" w:hAnsi="Verdana"/>
          <w:sz w:val="18"/>
          <w:szCs w:val="18"/>
        </w:rPr>
        <w:tab/>
        <w:t>Unhappy</w:t>
      </w:r>
    </w:p>
    <w:p w14:paraId="2A627122" w14:textId="77777777" w:rsidR="00F360F7" w:rsidRPr="00AD264E" w:rsidRDefault="00F360F7" w:rsidP="00A87BC4">
      <w:pPr>
        <w:pBdr>
          <w:bottom w:val="single" w:sz="12" w:space="1" w:color="auto"/>
        </w:pBd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</w:p>
    <w:p w14:paraId="1D9AEBC9" w14:textId="77777777" w:rsidR="00F360F7" w:rsidRPr="00AD264E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</w:p>
    <w:p w14:paraId="5B94F128" w14:textId="77777777" w:rsidR="00591B9B" w:rsidRPr="00AD264E" w:rsidRDefault="00591B9B" w:rsidP="00A87BC4">
      <w:pPr>
        <w:pStyle w:val="2-Base"/>
      </w:pPr>
      <w:r>
        <w:t>Base:  XFORM=2 or XFORM=4</w:t>
      </w:r>
    </w:p>
    <w:p w14:paraId="0CB70F4E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SNTMAJ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4C3FF5AA" w14:textId="6CB16D9C" w:rsidR="00F360F7" w:rsidRPr="005E6F80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AD264E">
        <w:rPr>
          <w:rFonts w:ascii="Verdana" w:eastAsia="Franklin Gothic Book" w:hAnsi="Verdana"/>
          <w:sz w:val="18"/>
          <w:szCs w:val="18"/>
        </w:rPr>
        <w:t xml:space="preserve">Are you happy or unhappy that the </w:t>
      </w:r>
      <w:r>
        <w:rPr>
          <w:rFonts w:ascii="Verdana" w:eastAsia="Franklin Gothic Book" w:hAnsi="Verdana"/>
          <w:sz w:val="18"/>
          <w:szCs w:val="18"/>
        </w:rPr>
        <w:t>Republican</w:t>
      </w:r>
      <w:r w:rsidRPr="00AD264E">
        <w:rPr>
          <w:rFonts w:ascii="Verdana" w:eastAsia="Franklin Gothic Book" w:hAnsi="Verdana"/>
          <w:sz w:val="18"/>
          <w:szCs w:val="18"/>
        </w:rPr>
        <w:t xml:space="preserve"> Party </w:t>
      </w:r>
      <w:r>
        <w:rPr>
          <w:rFonts w:ascii="Verdana" w:eastAsia="Franklin Gothic Book" w:hAnsi="Verdana"/>
          <w:sz w:val="18"/>
          <w:szCs w:val="18"/>
        </w:rPr>
        <w:t>maintained</w:t>
      </w:r>
      <w:r w:rsidRPr="00AD264E">
        <w:rPr>
          <w:rFonts w:ascii="Verdana" w:eastAsia="Franklin Gothic Book" w:hAnsi="Verdana"/>
          <w:sz w:val="18"/>
          <w:szCs w:val="18"/>
        </w:rPr>
        <w:t xml:space="preserve"> control of the U.S. </w:t>
      </w:r>
      <w:r>
        <w:rPr>
          <w:rFonts w:ascii="Verdana" w:eastAsia="Franklin Gothic Book" w:hAnsi="Verdana"/>
          <w:sz w:val="18"/>
          <w:szCs w:val="18"/>
        </w:rPr>
        <w:t>Senate</w:t>
      </w:r>
      <w:r w:rsidRPr="005E6F80">
        <w:rPr>
          <w:rFonts w:ascii="Verdana" w:eastAsia="Franklin Gothic Book" w:hAnsi="Verdana"/>
          <w:sz w:val="18"/>
          <w:szCs w:val="18"/>
        </w:rPr>
        <w:t>?</w:t>
      </w:r>
      <w:r>
        <w:rPr>
          <w:rFonts w:ascii="Verdana" w:eastAsia="Times New Roman" w:hAnsi="Verdana"/>
          <w:color w:val="808080"/>
          <w:sz w:val="18"/>
          <w:szCs w:val="18"/>
        </w:rPr>
        <w:t xml:space="preserve"> </w:t>
      </w:r>
    </w:p>
    <w:p w14:paraId="4CC05B0A" w14:textId="77777777" w:rsidR="00F360F7" w:rsidRPr="005E6F80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0A717823" w14:textId="77777777" w:rsidR="00F360F7" w:rsidRPr="005E6F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5E6F80">
        <w:rPr>
          <w:rFonts w:ascii="Verdana" w:eastAsia="Franklin Gothic Book" w:hAnsi="Verdana"/>
          <w:sz w:val="18"/>
          <w:szCs w:val="18"/>
        </w:rPr>
        <w:t>1</w:t>
      </w:r>
      <w:r w:rsidRPr="005E6F80">
        <w:rPr>
          <w:rFonts w:ascii="Verdana" w:eastAsia="Franklin Gothic Book" w:hAnsi="Verdana"/>
          <w:sz w:val="18"/>
          <w:szCs w:val="18"/>
        </w:rPr>
        <w:tab/>
        <w:t>Happy</w:t>
      </w:r>
    </w:p>
    <w:p w14:paraId="3E1A809A" w14:textId="77777777" w:rsidR="00F360F7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5E6F80">
        <w:rPr>
          <w:rFonts w:ascii="Verdana" w:eastAsia="Franklin Gothic Book" w:hAnsi="Verdana"/>
          <w:sz w:val="18"/>
          <w:szCs w:val="18"/>
        </w:rPr>
        <w:t>2</w:t>
      </w:r>
      <w:r w:rsidRPr="005E6F80">
        <w:rPr>
          <w:rFonts w:ascii="Verdana" w:eastAsia="Franklin Gothic Book" w:hAnsi="Verdana"/>
          <w:sz w:val="18"/>
          <w:szCs w:val="18"/>
        </w:rPr>
        <w:tab/>
        <w:t>Unhappy</w:t>
      </w:r>
    </w:p>
    <w:p w14:paraId="19C45C07" w14:textId="77777777" w:rsidR="00F360F7" w:rsidRDefault="00F360F7" w:rsidP="00A87BC4">
      <w:pPr>
        <w:pBdr>
          <w:bottom w:val="single" w:sz="12" w:space="1" w:color="auto"/>
        </w:pBd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</w:p>
    <w:p w14:paraId="1D0B4858" w14:textId="77777777" w:rsidR="00F360F7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54E31C9A" w14:textId="34F05641" w:rsidR="00F360F7" w:rsidRDefault="00591B9B" w:rsidP="00A87BC4">
      <w:pPr>
        <w:pStyle w:val="2-Base"/>
      </w:pPr>
      <w:r>
        <w:t>Base:  XFORM=1 or XFORM=2 or XFORM=3</w:t>
      </w:r>
    </w:p>
    <w:p w14:paraId="0329BF21" w14:textId="52F21390" w:rsidR="005B5F0C" w:rsidRPr="00A12580" w:rsidRDefault="005B5F0C" w:rsidP="00A87BC4">
      <w:pPr>
        <w:pStyle w:val="2-Base"/>
      </w:pPr>
      <w:r>
        <w:rPr>
          <w:i/>
        </w:rPr>
        <w:t>Scripter:  Randomize and record order of responses</w:t>
      </w:r>
    </w:p>
    <w:p w14:paraId="1E296E17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TAKLEAD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27CD2879" w14:textId="109D4139" w:rsidR="00F360F7" w:rsidRPr="00A12580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Who in Washington do you think should take the lead in solving the nation’s problems?</w:t>
      </w:r>
    </w:p>
    <w:p w14:paraId="04966C59" w14:textId="77777777" w:rsidR="00F360F7" w:rsidRPr="00A12580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19C74343" w14:textId="77777777" w:rsidR="00F360F7" w:rsidRPr="00A125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1</w:t>
      </w:r>
      <w:r w:rsidRPr="00A12580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</w:t>
      </w:r>
      <w:r w:rsidRPr="00A12580">
        <w:rPr>
          <w:rFonts w:ascii="Verdana" w:eastAsia="Franklin Gothic Book" w:hAnsi="Verdana"/>
          <w:sz w:val="18"/>
          <w:szCs w:val="18"/>
        </w:rPr>
        <w:t xml:space="preserve"> Trump</w:t>
      </w:r>
    </w:p>
    <w:p w14:paraId="0C6C2C46" w14:textId="77777777" w:rsidR="00F360F7" w:rsidRPr="00A125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2</w:t>
      </w:r>
      <w:r w:rsidRPr="00A12580">
        <w:rPr>
          <w:rFonts w:ascii="Verdana" w:eastAsia="Franklin Gothic Book" w:hAnsi="Verdana"/>
          <w:sz w:val="18"/>
          <w:szCs w:val="18"/>
        </w:rPr>
        <w:tab/>
        <w:t>Democratic congressional leaders</w:t>
      </w:r>
    </w:p>
    <w:p w14:paraId="2CEB1F1F" w14:textId="77777777" w:rsidR="00F360F7" w:rsidRPr="00A12580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5315A9C0" w14:textId="77777777" w:rsidR="00F360F7" w:rsidRPr="00A12580" w:rsidRDefault="00F360F7" w:rsidP="00A87B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eastAsia="Franklin Gothic Book" w:hAnsi="Verdana"/>
          <w:b/>
          <w:bCs/>
          <w:sz w:val="18"/>
          <w:szCs w:val="18"/>
        </w:rPr>
      </w:pPr>
    </w:p>
    <w:p w14:paraId="011DFB27" w14:textId="518F84E1" w:rsidR="00F360F7" w:rsidRDefault="00591B9B" w:rsidP="00A87BC4">
      <w:pPr>
        <w:pStyle w:val="2-Base"/>
      </w:pPr>
      <w:r>
        <w:t>Base:  XFORM=4</w:t>
      </w:r>
    </w:p>
    <w:p w14:paraId="09E98F2C" w14:textId="22826AA1" w:rsidR="005B5F0C" w:rsidRPr="00A12580" w:rsidRDefault="005B5F0C" w:rsidP="00A87BC4">
      <w:pPr>
        <w:pStyle w:val="2-Base"/>
      </w:pPr>
      <w:r>
        <w:rPr>
          <w:i/>
        </w:rPr>
        <w:t>Scripter:  Randomize order of responses 1-2 with 3 always last, record order of responses</w:t>
      </w:r>
    </w:p>
    <w:p w14:paraId="7E1CCD2D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TAKLEAD2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7638B6D2" w14:textId="3EAAB245" w:rsidR="00F360F7" w:rsidRPr="00A12580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Who in Washington do you think should take the lead in solving the nation’s problems</w:t>
      </w:r>
      <w:r w:rsidR="00387F73">
        <w:rPr>
          <w:rFonts w:ascii="Verdana" w:eastAsia="Franklin Gothic Book" w:hAnsi="Verdana"/>
          <w:sz w:val="18"/>
          <w:szCs w:val="18"/>
        </w:rPr>
        <w:t>?</w:t>
      </w:r>
    </w:p>
    <w:p w14:paraId="78CA8435" w14:textId="77777777" w:rsidR="00F360F7" w:rsidRPr="00A12580" w:rsidRDefault="00F360F7" w:rsidP="00A87BC4">
      <w:pPr>
        <w:rPr>
          <w:rFonts w:ascii="Verdana" w:eastAsia="Franklin Gothic Book" w:hAnsi="Verdana"/>
          <w:sz w:val="18"/>
          <w:szCs w:val="18"/>
        </w:rPr>
      </w:pPr>
    </w:p>
    <w:p w14:paraId="0C3EDC9E" w14:textId="77777777" w:rsidR="00F360F7" w:rsidRPr="00A125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1</w:t>
      </w:r>
      <w:r w:rsidRPr="00A12580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</w:t>
      </w:r>
      <w:r w:rsidRPr="00A12580">
        <w:rPr>
          <w:rFonts w:ascii="Verdana" w:eastAsia="Franklin Gothic Book" w:hAnsi="Verdana"/>
          <w:sz w:val="18"/>
          <w:szCs w:val="18"/>
        </w:rPr>
        <w:t xml:space="preserve"> Trump</w:t>
      </w:r>
    </w:p>
    <w:p w14:paraId="62A25A82" w14:textId="77777777" w:rsidR="00F360F7" w:rsidRPr="00A125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2</w:t>
      </w:r>
      <w:r w:rsidRPr="00A12580">
        <w:rPr>
          <w:rFonts w:ascii="Verdana" w:eastAsia="Franklin Gothic Book" w:hAnsi="Verdana"/>
          <w:sz w:val="18"/>
          <w:szCs w:val="18"/>
        </w:rPr>
        <w:tab/>
        <w:t>Democratic congressional leaders</w:t>
      </w:r>
    </w:p>
    <w:p w14:paraId="09772783" w14:textId="28F2797B" w:rsidR="00F360F7" w:rsidRPr="00951D8F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b/>
          <w:sz w:val="18"/>
          <w:szCs w:val="18"/>
        </w:rPr>
      </w:pPr>
      <w:r w:rsidRPr="00A12580">
        <w:rPr>
          <w:rFonts w:ascii="Verdana" w:eastAsia="Franklin Gothic Book" w:hAnsi="Verdana"/>
          <w:sz w:val="18"/>
          <w:szCs w:val="18"/>
        </w:rPr>
        <w:t>3</w:t>
      </w:r>
      <w:r w:rsidRPr="00A12580">
        <w:rPr>
          <w:rFonts w:ascii="Verdana" w:eastAsia="Franklin Gothic Book" w:hAnsi="Verdana"/>
          <w:sz w:val="18"/>
          <w:szCs w:val="18"/>
        </w:rPr>
        <w:tab/>
        <w:t>Both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3B3390DA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4448C0E1" w14:textId="77777777" w:rsidR="00F360F7" w:rsidRPr="005E6F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</w:p>
    <w:p w14:paraId="361C4EBB" w14:textId="674596DE" w:rsidR="00F360F7" w:rsidRPr="008423D5" w:rsidRDefault="00F360F7" w:rsidP="00A87BC4">
      <w:pPr>
        <w:pStyle w:val="2-Base"/>
      </w:pPr>
      <w:r>
        <w:t xml:space="preserve">BASE: ASK ALL </w:t>
      </w:r>
    </w:p>
    <w:p w14:paraId="49BC6BA6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91B9B">
        <w:rPr>
          <w:rFonts w:ascii="Verdana" w:eastAsia="Franklin Gothic Book" w:hAnsi="Verdana"/>
          <w:b/>
          <w:sz w:val="18"/>
          <w:szCs w:val="18"/>
        </w:rPr>
        <w:t>DEMPLAN</w:t>
      </w:r>
      <w:r w:rsidR="00591B9B" w:rsidRPr="00591B9B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77053159" w14:textId="6A2ED355" w:rsidR="00F360F7" w:rsidRPr="008423D5" w:rsidRDefault="00F360F7" w:rsidP="00A87BC4">
      <w:pPr>
        <w:rPr>
          <w:rFonts w:ascii="Verdana" w:eastAsia="Franklin Gothic Book" w:hAnsi="Verdana"/>
          <w:i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As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best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can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tell,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approve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disapprove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of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Democratic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congressional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leaders’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policies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and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proofErr w:type="gramStart"/>
      <w:r w:rsidRPr="008423D5">
        <w:rPr>
          <w:rFonts w:ascii="Verdana" w:eastAsia="Franklin Gothic Book" w:hAnsi="Verdana"/>
          <w:sz w:val="18"/>
          <w:szCs w:val="18"/>
        </w:rPr>
        <w:t>plans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for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future</w:t>
      </w:r>
      <w:proofErr w:type="gramEnd"/>
      <w:r w:rsidRPr="008423D5">
        <w:rPr>
          <w:rFonts w:ascii="Verdana" w:eastAsia="Franklin Gothic Book" w:hAnsi="Verdana"/>
          <w:sz w:val="18"/>
          <w:szCs w:val="18"/>
        </w:rPr>
        <w:t>?</w:t>
      </w:r>
    </w:p>
    <w:p w14:paraId="1D43263C" w14:textId="77777777" w:rsidR="00F360F7" w:rsidRPr="008423D5" w:rsidRDefault="00F360F7" w:rsidP="00A87BC4">
      <w:pPr>
        <w:tabs>
          <w:tab w:val="left" w:pos="720"/>
        </w:tabs>
        <w:rPr>
          <w:rFonts w:ascii="Verdana" w:eastAsia="Franklin Gothic Book" w:hAnsi="Verdana"/>
          <w:i/>
          <w:sz w:val="18"/>
          <w:szCs w:val="18"/>
        </w:rPr>
      </w:pPr>
    </w:p>
    <w:p w14:paraId="341E8BDD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  <w:t>Approve</w:t>
      </w:r>
    </w:p>
    <w:p w14:paraId="12E85C61" w14:textId="77777777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  <w:t>Disapprove</w:t>
      </w:r>
    </w:p>
    <w:p w14:paraId="772CA677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06FB0A09" w14:textId="77777777" w:rsidR="00F360F7" w:rsidRPr="005E6F80" w:rsidRDefault="00F360F7" w:rsidP="00A87BC4">
      <w:pPr>
        <w:tabs>
          <w:tab w:val="left" w:pos="720"/>
          <w:tab w:val="left" w:pos="1440"/>
        </w:tabs>
        <w:rPr>
          <w:rFonts w:ascii="Verdana" w:eastAsia="Franklin Gothic Book" w:hAnsi="Verdana"/>
          <w:sz w:val="18"/>
          <w:szCs w:val="18"/>
        </w:rPr>
      </w:pPr>
    </w:p>
    <w:p w14:paraId="67BCB6D6" w14:textId="364FEF92" w:rsidR="00F360F7" w:rsidRPr="002F2813" w:rsidRDefault="00F360F7" w:rsidP="00A87BC4">
      <w:pPr>
        <w:pStyle w:val="2-Base"/>
      </w:pPr>
      <w:r>
        <w:t>BASE: ASK ALL</w:t>
      </w:r>
    </w:p>
    <w:p w14:paraId="4196D5DB" w14:textId="77777777" w:rsidR="00591B9B" w:rsidRPr="00591B9B" w:rsidRDefault="00F360F7" w:rsidP="00A87BC4">
      <w:pPr>
        <w:tabs>
          <w:tab w:val="left" w:pos="720"/>
        </w:tabs>
        <w:rPr>
          <w:rFonts w:ascii="Verdana" w:hAnsi="Verdana"/>
          <w:b/>
          <w:sz w:val="18"/>
          <w:szCs w:val="18"/>
          <w:lang w:val="en-CA"/>
        </w:rPr>
      </w:pPr>
      <w:r w:rsidRPr="00591B9B">
        <w:rPr>
          <w:rFonts w:ascii="Verdana" w:hAnsi="Verdana"/>
          <w:b/>
          <w:sz w:val="18"/>
          <w:szCs w:val="18"/>
          <w:lang w:val="en-CA"/>
        </w:rPr>
        <w:fldChar w:fldCharType="begin"/>
      </w:r>
      <w:r w:rsidRPr="00591B9B">
        <w:rPr>
          <w:rFonts w:ascii="Verdana" w:hAnsi="Verdana"/>
          <w:b/>
          <w:sz w:val="18"/>
          <w:szCs w:val="18"/>
          <w:lang w:val="en-CA"/>
        </w:rPr>
        <w:instrText xml:space="preserve"> SEQ CHAPTER \h \r 1</w:instrText>
      </w:r>
      <w:r w:rsidRPr="00591B9B">
        <w:rPr>
          <w:rFonts w:ascii="Verdana" w:hAnsi="Verdana"/>
          <w:b/>
          <w:sz w:val="18"/>
          <w:szCs w:val="18"/>
          <w:lang w:val="en-CA"/>
        </w:rPr>
        <w:fldChar w:fldCharType="end"/>
      </w:r>
      <w:r w:rsidRPr="00591B9B">
        <w:rPr>
          <w:rFonts w:ascii="Verdana" w:hAnsi="Verdana"/>
          <w:b/>
          <w:sz w:val="18"/>
          <w:szCs w:val="18"/>
          <w:lang w:val="en-CA"/>
        </w:rPr>
        <w:t>POL12</w:t>
      </w:r>
      <w:r w:rsidR="00591B9B" w:rsidRPr="00591B9B">
        <w:rPr>
          <w:rFonts w:ascii="Verdana" w:hAnsi="Verdana"/>
          <w:b/>
          <w:sz w:val="18"/>
          <w:szCs w:val="18"/>
          <w:lang w:val="en-CA"/>
        </w:rPr>
        <w:t xml:space="preserve"> [S]</w:t>
      </w:r>
    </w:p>
    <w:p w14:paraId="4DBF1917" w14:textId="7327DB75" w:rsidR="00F360F7" w:rsidRPr="00A040C7" w:rsidRDefault="00F360F7" w:rsidP="00A87BC4">
      <w:pPr>
        <w:tabs>
          <w:tab w:val="left" w:pos="720"/>
        </w:tabs>
        <w:rPr>
          <w:rFonts w:ascii="Verdana" w:hAnsi="Verdana"/>
          <w:sz w:val="18"/>
          <w:szCs w:val="18"/>
        </w:rPr>
      </w:pPr>
      <w:r w:rsidRPr="00A040C7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think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relations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between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Republicans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Democrats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Washington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will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get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better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coming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year,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get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worse,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or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stay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about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same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as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they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are</w:t>
      </w:r>
      <w:r>
        <w:rPr>
          <w:rFonts w:ascii="Verdana" w:hAnsi="Verdana"/>
          <w:sz w:val="18"/>
          <w:szCs w:val="18"/>
        </w:rPr>
        <w:t xml:space="preserve"> </w:t>
      </w:r>
      <w:r w:rsidRPr="00A040C7">
        <w:rPr>
          <w:rFonts w:ascii="Verdana" w:hAnsi="Verdana"/>
          <w:sz w:val="18"/>
          <w:szCs w:val="18"/>
        </w:rPr>
        <w:t>now?</w:t>
      </w:r>
    </w:p>
    <w:p w14:paraId="37327008" w14:textId="77777777" w:rsidR="00F360F7" w:rsidRPr="00A040C7" w:rsidRDefault="00F360F7" w:rsidP="00A87BC4">
      <w:pPr>
        <w:rPr>
          <w:rFonts w:ascii="Verdana" w:hAnsi="Verdana"/>
          <w:sz w:val="18"/>
          <w:szCs w:val="18"/>
        </w:rPr>
      </w:pPr>
    </w:p>
    <w:p w14:paraId="2500B33B" w14:textId="77777777" w:rsidR="00F360F7" w:rsidRPr="00C4307A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C4307A">
        <w:rPr>
          <w:rFonts w:ascii="Verdana" w:hAnsi="Verdana"/>
          <w:sz w:val="18"/>
          <w:szCs w:val="18"/>
        </w:rPr>
        <w:t>1</w:t>
      </w:r>
      <w:r w:rsidRPr="00C4307A">
        <w:rPr>
          <w:rFonts w:ascii="Verdana" w:hAnsi="Verdana"/>
          <w:sz w:val="18"/>
          <w:szCs w:val="18"/>
        </w:rPr>
        <w:tab/>
        <w:t>Get</w:t>
      </w:r>
      <w:r>
        <w:rPr>
          <w:rFonts w:ascii="Verdana" w:hAnsi="Verdana"/>
          <w:sz w:val="18"/>
          <w:szCs w:val="18"/>
        </w:rPr>
        <w:t xml:space="preserve"> </w:t>
      </w:r>
      <w:r w:rsidRPr="00C4307A">
        <w:rPr>
          <w:rFonts w:ascii="Verdana" w:hAnsi="Verdana"/>
          <w:sz w:val="18"/>
          <w:szCs w:val="18"/>
        </w:rPr>
        <w:t>better</w:t>
      </w:r>
    </w:p>
    <w:p w14:paraId="26E8AD7C" w14:textId="77777777" w:rsidR="00F360F7" w:rsidRPr="00C4307A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C4307A">
        <w:rPr>
          <w:rFonts w:ascii="Verdana" w:hAnsi="Verdana"/>
          <w:sz w:val="18"/>
          <w:szCs w:val="18"/>
        </w:rPr>
        <w:t>2</w:t>
      </w:r>
      <w:r w:rsidRPr="00C4307A">
        <w:rPr>
          <w:rFonts w:ascii="Verdana" w:hAnsi="Verdana"/>
          <w:sz w:val="18"/>
          <w:szCs w:val="18"/>
        </w:rPr>
        <w:tab/>
        <w:t>Get</w:t>
      </w:r>
      <w:r>
        <w:rPr>
          <w:rFonts w:ascii="Verdana" w:hAnsi="Verdana"/>
          <w:sz w:val="18"/>
          <w:szCs w:val="18"/>
        </w:rPr>
        <w:t xml:space="preserve"> </w:t>
      </w:r>
      <w:r w:rsidRPr="00C4307A">
        <w:rPr>
          <w:rFonts w:ascii="Verdana" w:hAnsi="Verdana"/>
          <w:sz w:val="18"/>
          <w:szCs w:val="18"/>
        </w:rPr>
        <w:t>worse</w:t>
      </w:r>
    </w:p>
    <w:p w14:paraId="475439B9" w14:textId="77777777" w:rsidR="00F360F7" w:rsidRPr="00C4307A" w:rsidRDefault="00F360F7" w:rsidP="00A87BC4">
      <w:pPr>
        <w:tabs>
          <w:tab w:val="left" w:pos="720"/>
          <w:tab w:val="left" w:pos="1440"/>
        </w:tabs>
        <w:rPr>
          <w:rFonts w:ascii="Verdana" w:hAnsi="Verdana"/>
          <w:sz w:val="18"/>
          <w:szCs w:val="18"/>
        </w:rPr>
      </w:pPr>
      <w:r w:rsidRPr="00C4307A">
        <w:rPr>
          <w:rFonts w:ascii="Verdana" w:hAnsi="Verdana"/>
          <w:sz w:val="18"/>
          <w:szCs w:val="18"/>
        </w:rPr>
        <w:t>3</w:t>
      </w:r>
      <w:r w:rsidRPr="00C4307A">
        <w:rPr>
          <w:rFonts w:ascii="Verdana" w:hAnsi="Verdana"/>
          <w:sz w:val="18"/>
          <w:szCs w:val="18"/>
        </w:rPr>
        <w:tab/>
        <w:t>Stay</w:t>
      </w:r>
      <w:r>
        <w:rPr>
          <w:rFonts w:ascii="Verdana" w:hAnsi="Verdana"/>
          <w:sz w:val="18"/>
          <w:szCs w:val="18"/>
        </w:rPr>
        <w:t xml:space="preserve"> </w:t>
      </w:r>
      <w:r w:rsidRPr="00C4307A">
        <w:rPr>
          <w:rFonts w:ascii="Verdana" w:hAnsi="Verdana"/>
          <w:sz w:val="18"/>
          <w:szCs w:val="18"/>
        </w:rPr>
        <w:t>about</w:t>
      </w:r>
      <w:r>
        <w:rPr>
          <w:rFonts w:ascii="Verdana" w:hAnsi="Verdana"/>
          <w:sz w:val="18"/>
          <w:szCs w:val="18"/>
        </w:rPr>
        <w:t xml:space="preserve"> </w:t>
      </w:r>
      <w:r w:rsidRPr="00C4307A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C4307A">
        <w:rPr>
          <w:rFonts w:ascii="Verdana" w:hAnsi="Verdana"/>
          <w:sz w:val="18"/>
          <w:szCs w:val="18"/>
        </w:rPr>
        <w:t>same</w:t>
      </w:r>
    </w:p>
    <w:p w14:paraId="05375995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377467C5" w14:textId="77777777" w:rsidR="00F360F7" w:rsidRDefault="00F360F7" w:rsidP="00A87BC4">
      <w:pPr>
        <w:rPr>
          <w:rFonts w:ascii="Verdana" w:hAnsi="Verdana"/>
          <w:b/>
          <w:sz w:val="18"/>
          <w:szCs w:val="18"/>
        </w:rPr>
      </w:pPr>
    </w:p>
    <w:p w14:paraId="2297DAF5" w14:textId="77777777" w:rsidR="007179B0" w:rsidRDefault="007179B0">
      <w:pPr>
        <w:rPr>
          <w:color w:val="FFFFFF" w:themeColor="background1"/>
        </w:rPr>
      </w:pPr>
      <w:r>
        <w:br w:type="page"/>
      </w:r>
    </w:p>
    <w:p w14:paraId="07BDC4B7" w14:textId="191DAD8E" w:rsidR="00F360F7" w:rsidRDefault="00F360F7" w:rsidP="00A87BC4">
      <w:pPr>
        <w:pStyle w:val="2-Base"/>
      </w:pPr>
      <w:r>
        <w:lastRenderedPageBreak/>
        <w:t>BASE: ASK ALL</w:t>
      </w:r>
    </w:p>
    <w:p w14:paraId="40DCD38A" w14:textId="191DE809" w:rsidR="00591B9B" w:rsidRDefault="00591B9B" w:rsidP="00A87BC4">
      <w:pPr>
        <w:pStyle w:val="2-Base"/>
        <w:rPr>
          <w:i/>
        </w:rPr>
      </w:pPr>
      <w:r>
        <w:rPr>
          <w:i/>
        </w:rPr>
        <w:t>Scripter:  Randomize and record order of items shown.  Show across 2 screens.</w:t>
      </w:r>
    </w:p>
    <w:p w14:paraId="2B5B6C6D" w14:textId="1218B0C8" w:rsidR="005B5F0C" w:rsidRPr="00591B9B" w:rsidRDefault="005B5F0C" w:rsidP="00A87BC4">
      <w:pPr>
        <w:pStyle w:val="2-Base"/>
        <w:rPr>
          <w:i/>
        </w:rPr>
      </w:pPr>
      <w:r>
        <w:rPr>
          <w:i/>
        </w:rPr>
        <w:t>Scripter:  Randomize order of responses 1-2 with 3 always last, record order of responses, use same order for all items shown</w:t>
      </w:r>
    </w:p>
    <w:p w14:paraId="4C23653D" w14:textId="77777777" w:rsidR="00591B9B" w:rsidRPr="00591B9B" w:rsidRDefault="00F360F7" w:rsidP="00A87BC4">
      <w:pPr>
        <w:rPr>
          <w:rFonts w:ascii="Verdana" w:eastAsia="Franklin Gothic Book" w:hAnsi="Verdana"/>
          <w:b/>
          <w:sz w:val="18"/>
          <w:szCs w:val="18"/>
          <w:lang w:val="en-CA"/>
        </w:rPr>
      </w:pPr>
      <w:r w:rsidRPr="00591B9B">
        <w:rPr>
          <w:rFonts w:ascii="Verdana" w:eastAsia="Franklin Gothic Book" w:hAnsi="Verdana"/>
          <w:b/>
          <w:sz w:val="18"/>
          <w:szCs w:val="18"/>
          <w:lang w:val="en-CA"/>
        </w:rPr>
        <w:t>PRZCNG</w:t>
      </w:r>
      <w:r w:rsidR="00591B9B" w:rsidRPr="00591B9B">
        <w:rPr>
          <w:rFonts w:ascii="Verdana" w:eastAsia="Franklin Gothic Book" w:hAnsi="Verdana"/>
          <w:b/>
          <w:sz w:val="18"/>
          <w:szCs w:val="18"/>
          <w:lang w:val="en-CA"/>
        </w:rPr>
        <w:t xml:space="preserve"> [S]</w:t>
      </w:r>
    </w:p>
    <w:p w14:paraId="16305349" w14:textId="5B1B08F2" w:rsidR="00F360F7" w:rsidRPr="008423D5" w:rsidRDefault="00F360F7" w:rsidP="00A87BC4">
      <w:pPr>
        <w:rPr>
          <w:rFonts w:ascii="Verdana" w:eastAsia="Franklin Gothic Book" w:hAnsi="Verdana"/>
          <w:bCs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  <w:lang w:val="en-CA"/>
        </w:rPr>
        <w:t>Who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do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you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think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will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have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the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better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approach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  <w:lang w:val="en-CA"/>
        </w:rPr>
        <w:t>to</w:t>
      </w:r>
      <w:r>
        <w:rPr>
          <w:rFonts w:ascii="Verdana" w:eastAsia="Franklin Gothic Book" w:hAnsi="Verdana"/>
          <w:sz w:val="18"/>
          <w:szCs w:val="18"/>
          <w:lang w:val="en-CA"/>
        </w:rPr>
        <w:t xml:space="preserve"> each of the following issues? </w:t>
      </w:r>
      <w:r w:rsidRPr="008423D5">
        <w:rPr>
          <w:rFonts w:ascii="Verdana" w:eastAsia="Franklin Gothic Book" w:hAnsi="Verdana"/>
          <w:b/>
          <w:sz w:val="18"/>
          <w:szCs w:val="18"/>
          <w:lang w:val="en-CA"/>
        </w:rPr>
        <w:t>[RANDOMIZE</w:t>
      </w:r>
      <w:r>
        <w:rPr>
          <w:rFonts w:ascii="Verdana" w:eastAsia="Franklin Gothic Book" w:hAnsi="Verdana"/>
          <w:b/>
          <w:sz w:val="18"/>
          <w:szCs w:val="18"/>
          <w:lang w:val="en-CA"/>
        </w:rPr>
        <w:t>, SPLIT OVER TWO SCREENS</w:t>
      </w:r>
      <w:r w:rsidRPr="008423D5">
        <w:rPr>
          <w:rFonts w:ascii="Verdana" w:eastAsia="Franklin Gothic Book" w:hAnsi="Verdana"/>
          <w:b/>
          <w:sz w:val="18"/>
          <w:szCs w:val="18"/>
          <w:lang w:val="en-CA"/>
        </w:rPr>
        <w:t>]</w:t>
      </w:r>
    </w:p>
    <w:p w14:paraId="56F7D0D7" w14:textId="77777777" w:rsidR="00F360F7" w:rsidRPr="008423D5" w:rsidRDefault="00F360F7" w:rsidP="00A87BC4">
      <w:pPr>
        <w:tabs>
          <w:tab w:val="left" w:pos="1395"/>
        </w:tabs>
        <w:rPr>
          <w:rFonts w:ascii="Verdana" w:eastAsia="Franklin Gothic Book" w:hAnsi="Verdana"/>
          <w:sz w:val="18"/>
          <w:szCs w:val="18"/>
        </w:rPr>
      </w:pPr>
    </w:p>
    <w:p w14:paraId="17F67590" w14:textId="15A4E902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a.</w:t>
      </w:r>
      <w:r w:rsidRPr="008423D5">
        <w:rPr>
          <w:rFonts w:ascii="Verdana" w:eastAsia="Franklin Gothic Book" w:hAnsi="Verdana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8423D5">
        <w:rPr>
          <w:rFonts w:ascii="Verdana" w:eastAsia="Franklin Gothic Book" w:hAnsi="Verdana"/>
          <w:sz w:val="18"/>
          <w:szCs w:val="18"/>
        </w:rPr>
        <w:t>Jobs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and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economic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growth</w:t>
      </w:r>
    </w:p>
    <w:p w14:paraId="1C11C9FC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717E9040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1F70E0F0" w14:textId="09AD88A8" w:rsidR="00591B9B" w:rsidRPr="00951D8F" w:rsidRDefault="00591B9B" w:rsidP="00A87BC4">
      <w:pPr>
        <w:tabs>
          <w:tab w:val="left" w:pos="720"/>
        </w:tabs>
        <w:rPr>
          <w:rFonts w:ascii="Verdana" w:eastAsia="Franklin Gothic Book" w:hAnsi="Verdana"/>
          <w:b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5E653E85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</w:p>
    <w:p w14:paraId="6508DA78" w14:textId="743357B4" w:rsidR="00F360F7" w:rsidRDefault="00F360F7" w:rsidP="00A87BC4">
      <w:pPr>
        <w:tabs>
          <w:tab w:val="left" w:pos="-92"/>
          <w:tab w:val="left" w:pos="720"/>
          <w:tab w:val="left" w:pos="1440"/>
          <w:tab w:val="left" w:pos="2160"/>
          <w:tab w:val="center" w:pos="7200"/>
          <w:tab w:val="center" w:pos="7920"/>
          <w:tab w:val="center" w:pos="864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b.</w:t>
      </w:r>
      <w:r w:rsidRPr="008423D5">
        <w:rPr>
          <w:rFonts w:ascii="Verdana" w:eastAsia="Franklin Gothic Book" w:hAnsi="Verdana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8423D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budget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deficit</w:t>
      </w:r>
    </w:p>
    <w:p w14:paraId="66C139C7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1DD262C8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2B24642E" w14:textId="0A18EAF6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56D0C64F" w14:textId="77777777" w:rsidR="00591B9B" w:rsidRDefault="00591B9B" w:rsidP="00A87BC4">
      <w:pPr>
        <w:tabs>
          <w:tab w:val="left" w:pos="-92"/>
          <w:tab w:val="left" w:pos="720"/>
          <w:tab w:val="left" w:pos="1440"/>
          <w:tab w:val="left" w:pos="2160"/>
          <w:tab w:val="center" w:pos="7200"/>
          <w:tab w:val="center" w:pos="7920"/>
          <w:tab w:val="center" w:pos="8640"/>
        </w:tabs>
        <w:rPr>
          <w:rFonts w:ascii="Verdana" w:eastAsia="Calibri" w:hAnsi="Verdana"/>
          <w:iCs/>
          <w:color w:val="7F7F7F"/>
          <w:sz w:val="18"/>
          <w:szCs w:val="18"/>
        </w:rPr>
      </w:pPr>
    </w:p>
    <w:p w14:paraId="1FB22089" w14:textId="17635DD7" w:rsidR="00F360F7" w:rsidRDefault="00F360F7" w:rsidP="00A87BC4">
      <w:pPr>
        <w:tabs>
          <w:tab w:val="left" w:pos="-92"/>
          <w:tab w:val="left" w:pos="720"/>
          <w:tab w:val="left" w:pos="1440"/>
          <w:tab w:val="left" w:pos="2160"/>
          <w:tab w:val="center" w:pos="7200"/>
          <w:tab w:val="center" w:pos="7920"/>
          <w:tab w:val="center" w:pos="864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c.</w:t>
      </w:r>
      <w:r w:rsidRPr="008423D5">
        <w:rPr>
          <w:rFonts w:ascii="Verdana" w:eastAsia="Franklin Gothic Book" w:hAnsi="Verdana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8423D5">
        <w:rPr>
          <w:rFonts w:ascii="Verdana" w:eastAsia="Franklin Gothic Book" w:hAnsi="Verdana"/>
          <w:sz w:val="18"/>
          <w:szCs w:val="18"/>
        </w:rPr>
        <w:t>Foreign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policy</w:t>
      </w:r>
    </w:p>
    <w:p w14:paraId="210D7CE7" w14:textId="7337E7D3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</w:t>
      </w:r>
      <w:r w:rsidR="00387F73">
        <w:rPr>
          <w:rFonts w:ascii="Verdana" w:eastAsia="Franklin Gothic Book" w:hAnsi="Verdana"/>
          <w:sz w:val="18"/>
          <w:szCs w:val="18"/>
        </w:rPr>
        <w:t>p</w:t>
      </w:r>
    </w:p>
    <w:p w14:paraId="1D7D63EA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6E6ED21C" w14:textId="210CF45A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551E562C" w14:textId="77777777" w:rsidR="00591B9B" w:rsidRPr="008423D5" w:rsidRDefault="00591B9B" w:rsidP="00A87BC4">
      <w:pPr>
        <w:tabs>
          <w:tab w:val="left" w:pos="-92"/>
          <w:tab w:val="left" w:pos="720"/>
          <w:tab w:val="left" w:pos="1440"/>
          <w:tab w:val="left" w:pos="2160"/>
          <w:tab w:val="center" w:pos="7200"/>
          <w:tab w:val="center" w:pos="7920"/>
          <w:tab w:val="center" w:pos="8640"/>
        </w:tabs>
        <w:rPr>
          <w:rFonts w:ascii="Verdana" w:eastAsia="Franklin Gothic Book" w:hAnsi="Verdana"/>
          <w:sz w:val="18"/>
          <w:szCs w:val="18"/>
        </w:rPr>
      </w:pPr>
    </w:p>
    <w:p w14:paraId="0F96F3AD" w14:textId="404E71F3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d.</w:t>
      </w:r>
      <w:r w:rsidRPr="008423D5">
        <w:rPr>
          <w:rFonts w:ascii="Verdana" w:eastAsia="Franklin Gothic Book" w:hAnsi="Verdana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8423D5">
        <w:rPr>
          <w:rFonts w:ascii="Verdana" w:eastAsia="Franklin Gothic Book" w:hAnsi="Verdana"/>
          <w:sz w:val="18"/>
          <w:szCs w:val="18"/>
        </w:rPr>
        <w:t>Health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care</w:t>
      </w:r>
    </w:p>
    <w:p w14:paraId="356BB925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00AA8395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28869504" w14:textId="2B53FAFE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5F7B2E9A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i/>
          <w:sz w:val="18"/>
          <w:szCs w:val="18"/>
        </w:rPr>
      </w:pPr>
    </w:p>
    <w:p w14:paraId="2D0EE766" w14:textId="4FE80065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>
        <w:rPr>
          <w:rFonts w:ascii="Verdana" w:eastAsia="Franklin Gothic Book" w:hAnsi="Verdana"/>
          <w:bCs/>
          <w:sz w:val="18"/>
          <w:szCs w:val="18"/>
        </w:rPr>
        <w:t>e</w:t>
      </w:r>
      <w:r w:rsidRPr="000D138A">
        <w:rPr>
          <w:rFonts w:ascii="Verdana" w:eastAsia="Franklin Gothic Book" w:hAnsi="Verdana"/>
          <w:bCs/>
          <w:sz w:val="18"/>
          <w:szCs w:val="18"/>
        </w:rPr>
        <w:t>.</w:t>
      </w:r>
      <w:r w:rsidRPr="000D138A">
        <w:rPr>
          <w:rFonts w:ascii="Verdana" w:eastAsia="Franklin Gothic Book" w:hAnsi="Verdana"/>
          <w:bCs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0D138A">
        <w:rPr>
          <w:rFonts w:ascii="Verdana" w:eastAsia="Franklin Gothic Book" w:hAnsi="Verdana"/>
          <w:bCs/>
          <w:sz w:val="18"/>
          <w:szCs w:val="18"/>
        </w:rPr>
        <w:t>Social Security</w:t>
      </w:r>
    </w:p>
    <w:p w14:paraId="2AED2DFF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680A5970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70161AAA" w14:textId="6C724641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4E81303E" w14:textId="77777777" w:rsidR="00591B9B" w:rsidRPr="000D138A" w:rsidRDefault="00591B9B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</w:p>
    <w:p w14:paraId="2FD00CB2" w14:textId="7C2C7BCC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0D138A">
        <w:rPr>
          <w:rFonts w:ascii="Verdana" w:eastAsia="Franklin Gothic Book" w:hAnsi="Verdana"/>
          <w:bCs/>
          <w:sz w:val="18"/>
          <w:szCs w:val="18"/>
        </w:rPr>
        <w:t>f.</w:t>
      </w:r>
      <w:r>
        <w:rPr>
          <w:rFonts w:ascii="Verdana" w:eastAsia="Franklin Gothic Book" w:hAnsi="Verdana"/>
          <w:bCs/>
          <w:color w:val="808080" w:themeColor="background1" w:themeShade="80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=1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=3] </w:t>
      </w:r>
      <w:r w:rsidRPr="000D138A">
        <w:rPr>
          <w:rFonts w:ascii="Verdana" w:eastAsia="Franklin Gothic Book" w:hAnsi="Verdana"/>
          <w:bCs/>
          <w:sz w:val="18"/>
          <w:szCs w:val="18"/>
        </w:rPr>
        <w:t>Ethics in government</w:t>
      </w:r>
    </w:p>
    <w:p w14:paraId="4FF7574F" w14:textId="69862A95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5EDD477E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6A0C85C9" w14:textId="51BC0B34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5B83DDEE" w14:textId="77777777" w:rsidR="00F360F7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</w:p>
    <w:p w14:paraId="4B1265D4" w14:textId="1D50D920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>
        <w:rPr>
          <w:rFonts w:ascii="Verdana" w:eastAsia="Franklin Gothic Book" w:hAnsi="Verdana"/>
          <w:sz w:val="18"/>
          <w:szCs w:val="18"/>
        </w:rPr>
        <w:t>g</w:t>
      </w:r>
      <w:r w:rsidRPr="008423D5">
        <w:rPr>
          <w:rFonts w:ascii="Verdana" w:eastAsia="Franklin Gothic Book" w:hAnsi="Verdana"/>
          <w:sz w:val="18"/>
          <w:szCs w:val="18"/>
        </w:rPr>
        <w:t>.</w:t>
      </w:r>
      <w:r w:rsidRPr="008423D5">
        <w:rPr>
          <w:rFonts w:ascii="Verdana" w:eastAsia="Franklin Gothic Book" w:hAnsi="Verdana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 w:rsidRPr="008423D5">
        <w:rPr>
          <w:rFonts w:ascii="Verdana" w:eastAsia="Franklin Gothic Book" w:hAnsi="Verdana"/>
          <w:sz w:val="18"/>
          <w:szCs w:val="18"/>
        </w:rPr>
        <w:t>Taxes</w:t>
      </w:r>
    </w:p>
    <w:p w14:paraId="2A72EDE0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161C6203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59E8CEB0" w14:textId="5C411DE0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17EDF0C4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bCs/>
          <w:i/>
          <w:sz w:val="18"/>
          <w:szCs w:val="18"/>
        </w:rPr>
      </w:pPr>
    </w:p>
    <w:p w14:paraId="1BD953C1" w14:textId="371694DD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>
        <w:rPr>
          <w:rFonts w:ascii="Verdana" w:eastAsia="Franklin Gothic Book" w:hAnsi="Verdana"/>
          <w:bCs/>
          <w:sz w:val="18"/>
          <w:szCs w:val="18"/>
        </w:rPr>
        <w:t>h</w:t>
      </w:r>
      <w:r w:rsidRPr="008423D5">
        <w:rPr>
          <w:rFonts w:ascii="Verdana" w:eastAsia="Franklin Gothic Book" w:hAnsi="Verdana"/>
          <w:bCs/>
          <w:sz w:val="18"/>
          <w:szCs w:val="18"/>
        </w:rPr>
        <w:t>.</w:t>
      </w:r>
      <w:r w:rsidRPr="008423D5">
        <w:rPr>
          <w:rFonts w:ascii="Verdana" w:eastAsia="Franklin Gothic Book" w:hAnsi="Verdana"/>
          <w:bCs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 w:rsidRPr="008423D5">
        <w:rPr>
          <w:rFonts w:ascii="Verdana" w:eastAsia="Franklin Gothic Book" w:hAnsi="Verdana"/>
          <w:bCs/>
          <w:sz w:val="18"/>
          <w:szCs w:val="18"/>
        </w:rPr>
        <w:t>Immigration</w:t>
      </w:r>
      <w:r>
        <w:rPr>
          <w:rFonts w:ascii="Verdana" w:eastAsia="Franklin Gothic Book" w:hAnsi="Verdana"/>
          <w:bCs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bCs/>
          <w:sz w:val="18"/>
          <w:szCs w:val="18"/>
        </w:rPr>
        <w:t>polic</w:t>
      </w:r>
      <w:r w:rsidR="00387F73">
        <w:rPr>
          <w:rFonts w:ascii="Verdana" w:eastAsia="Franklin Gothic Book" w:hAnsi="Verdana"/>
          <w:bCs/>
          <w:sz w:val="18"/>
          <w:szCs w:val="18"/>
        </w:rPr>
        <w:t>y</w:t>
      </w:r>
    </w:p>
    <w:p w14:paraId="581327BB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71E81DCD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70CC3EC0" w14:textId="62E69869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0FC9FAF8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i/>
          <w:sz w:val="18"/>
          <w:szCs w:val="18"/>
        </w:rPr>
      </w:pPr>
    </w:p>
    <w:p w14:paraId="7B6ECF81" w14:textId="30FF5979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proofErr w:type="spellStart"/>
      <w:r w:rsidRPr="008423D5">
        <w:rPr>
          <w:rFonts w:ascii="Verdana" w:eastAsia="Franklin Gothic Book" w:hAnsi="Verdana"/>
          <w:bCs/>
          <w:sz w:val="18"/>
          <w:szCs w:val="18"/>
        </w:rPr>
        <w:t>i</w:t>
      </w:r>
      <w:proofErr w:type="spellEnd"/>
      <w:r w:rsidRPr="008423D5">
        <w:rPr>
          <w:rFonts w:ascii="Verdana" w:eastAsia="Franklin Gothic Book" w:hAnsi="Verdana"/>
          <w:bCs/>
          <w:sz w:val="18"/>
          <w:szCs w:val="18"/>
        </w:rPr>
        <w:t>.</w:t>
      </w:r>
      <w:r w:rsidRPr="008423D5">
        <w:rPr>
          <w:rFonts w:ascii="Verdana" w:eastAsia="Franklin Gothic Book" w:hAnsi="Verdana"/>
          <w:bCs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 w:rsidRPr="008423D5">
        <w:rPr>
          <w:rFonts w:ascii="Verdana" w:eastAsia="Franklin Gothic Book" w:hAnsi="Verdana"/>
          <w:bCs/>
          <w:sz w:val="18"/>
          <w:szCs w:val="18"/>
        </w:rPr>
        <w:t>The</w:t>
      </w:r>
      <w:r>
        <w:rPr>
          <w:rFonts w:ascii="Verdana" w:eastAsia="Franklin Gothic Book" w:hAnsi="Verdana"/>
          <w:bCs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bCs/>
          <w:sz w:val="18"/>
          <w:szCs w:val="18"/>
        </w:rPr>
        <w:t>environment</w:t>
      </w:r>
    </w:p>
    <w:p w14:paraId="3EDD00AD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3F6FC5B7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3E00C14B" w14:textId="3A8E4A27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286AAC16" w14:textId="77777777" w:rsidR="00591B9B" w:rsidRDefault="00591B9B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</w:p>
    <w:p w14:paraId="651B7123" w14:textId="218B5311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>
        <w:rPr>
          <w:rFonts w:ascii="Verdana" w:eastAsia="Franklin Gothic Book" w:hAnsi="Verdana"/>
          <w:bCs/>
          <w:sz w:val="18"/>
          <w:szCs w:val="18"/>
        </w:rPr>
        <w:t>j</w:t>
      </w:r>
      <w:r w:rsidRPr="008423D5">
        <w:rPr>
          <w:rFonts w:ascii="Verdana" w:eastAsia="Franklin Gothic Book" w:hAnsi="Verdana"/>
          <w:bCs/>
          <w:sz w:val="18"/>
          <w:szCs w:val="18"/>
        </w:rPr>
        <w:t>.</w:t>
      </w:r>
      <w:r w:rsidRPr="008423D5">
        <w:rPr>
          <w:rFonts w:ascii="Verdana" w:eastAsia="Franklin Gothic Book" w:hAnsi="Verdana"/>
          <w:bCs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>
        <w:rPr>
          <w:rFonts w:ascii="Verdana" w:eastAsia="Franklin Gothic Book" w:hAnsi="Verdana"/>
          <w:bCs/>
          <w:sz w:val="18"/>
          <w:szCs w:val="18"/>
        </w:rPr>
        <w:t>Gun policy</w:t>
      </w:r>
    </w:p>
    <w:p w14:paraId="102347EC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348AD0E6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4C7CC8D1" w14:textId="46A49C92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17C452DF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i/>
          <w:sz w:val="18"/>
          <w:szCs w:val="18"/>
        </w:rPr>
      </w:pPr>
    </w:p>
    <w:p w14:paraId="68D02D7E" w14:textId="3459E823" w:rsidR="00F360F7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 w:rsidRPr="000D138A">
        <w:rPr>
          <w:rFonts w:ascii="Verdana" w:eastAsia="Franklin Gothic Book" w:hAnsi="Verdana"/>
          <w:bCs/>
          <w:sz w:val="18"/>
          <w:szCs w:val="18"/>
        </w:rPr>
        <w:t>k.</w:t>
      </w:r>
      <w:r w:rsidRPr="000D138A">
        <w:rPr>
          <w:rFonts w:ascii="Verdana" w:eastAsia="Franklin Gothic Book" w:hAnsi="Verdana"/>
          <w:bCs/>
          <w:color w:val="808080" w:themeColor="background1" w:themeShade="80"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 w:rsidRPr="000D138A">
        <w:rPr>
          <w:rFonts w:ascii="Verdana" w:eastAsia="Franklin Gothic Book" w:hAnsi="Verdana"/>
          <w:bCs/>
          <w:sz w:val="18"/>
          <w:szCs w:val="18"/>
        </w:rPr>
        <w:t>Trade policy</w:t>
      </w:r>
    </w:p>
    <w:p w14:paraId="3DBB684B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599CE6CD" w14:textId="77777777" w:rsidR="00591B9B" w:rsidRPr="008423D5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734F3357" w14:textId="439274BB" w:rsidR="00591B9B" w:rsidRDefault="00591B9B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30F04337" w14:textId="36B7AF96" w:rsidR="007179B0" w:rsidRDefault="007179B0">
      <w:pPr>
        <w:rPr>
          <w:rFonts w:ascii="Verdana" w:eastAsia="Franklin Gothic Book" w:hAnsi="Verdana"/>
          <w:bCs/>
          <w:sz w:val="18"/>
          <w:szCs w:val="18"/>
        </w:rPr>
      </w:pPr>
    </w:p>
    <w:p w14:paraId="156E3C8D" w14:textId="33286D27" w:rsidR="00F360F7" w:rsidRPr="000D138A" w:rsidRDefault="00F360F7" w:rsidP="00A87BC4">
      <w:pPr>
        <w:tabs>
          <w:tab w:val="left" w:pos="720"/>
        </w:tabs>
        <w:rPr>
          <w:rFonts w:ascii="Verdana" w:eastAsia="Calibri" w:hAnsi="Verdana"/>
          <w:iCs/>
          <w:color w:val="7F7F7F"/>
          <w:sz w:val="18"/>
          <w:szCs w:val="18"/>
        </w:rPr>
      </w:pPr>
      <w:r>
        <w:rPr>
          <w:rFonts w:ascii="Verdana" w:eastAsia="Franklin Gothic Book" w:hAnsi="Verdana"/>
          <w:bCs/>
          <w:sz w:val="18"/>
          <w:szCs w:val="18"/>
        </w:rPr>
        <w:lastRenderedPageBreak/>
        <w:t>l</w:t>
      </w:r>
      <w:r w:rsidRPr="000D138A">
        <w:rPr>
          <w:rFonts w:ascii="Verdana" w:eastAsia="Franklin Gothic Book" w:hAnsi="Verdana"/>
          <w:bCs/>
          <w:sz w:val="18"/>
          <w:szCs w:val="18"/>
        </w:rPr>
        <w:t>.</w:t>
      </w:r>
      <w:r w:rsidRPr="000D138A">
        <w:rPr>
          <w:rFonts w:ascii="Verdana" w:eastAsia="Franklin Gothic Book" w:hAnsi="Verdana"/>
          <w:bCs/>
          <w:sz w:val="18"/>
          <w:szCs w:val="18"/>
        </w:rPr>
        <w:tab/>
      </w:r>
      <w:r w:rsidR="00591B9B">
        <w:rPr>
          <w:rFonts w:ascii="Verdana" w:eastAsia="Franklin Gothic Book" w:hAnsi="Verdana"/>
          <w:b/>
          <w:sz w:val="18"/>
          <w:szCs w:val="18"/>
        </w:rPr>
        <w:t xml:space="preserve">[show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=2 or </w:t>
      </w:r>
      <w:proofErr w:type="spellStart"/>
      <w:r w:rsidR="00591B9B">
        <w:rPr>
          <w:rFonts w:ascii="Verdana" w:eastAsia="Franklin Gothic Book" w:hAnsi="Verdana"/>
          <w:b/>
          <w:sz w:val="18"/>
          <w:szCs w:val="18"/>
        </w:rPr>
        <w:t>xform</w:t>
      </w:r>
      <w:proofErr w:type="spellEnd"/>
      <w:r w:rsidR="00591B9B">
        <w:rPr>
          <w:rFonts w:ascii="Verdana" w:eastAsia="Franklin Gothic Book" w:hAnsi="Verdana"/>
          <w:b/>
          <w:sz w:val="18"/>
          <w:szCs w:val="18"/>
        </w:rPr>
        <w:t xml:space="preserve">=4] </w:t>
      </w:r>
      <w:r w:rsidRPr="000D138A">
        <w:rPr>
          <w:rFonts w:ascii="Verdana" w:eastAsia="Franklin Gothic Book" w:hAnsi="Verdana"/>
          <w:bCs/>
          <w:sz w:val="18"/>
          <w:szCs w:val="18"/>
        </w:rPr>
        <w:t>Medicare</w:t>
      </w:r>
    </w:p>
    <w:p w14:paraId="78B846BD" w14:textId="77777777" w:rsidR="00F360F7" w:rsidRPr="008423D5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>Donald Trump</w:t>
      </w:r>
    </w:p>
    <w:p w14:paraId="507EB59F" w14:textId="77777777" w:rsidR="00F360F7" w:rsidRPr="008423D5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</w:r>
      <w:r>
        <w:rPr>
          <w:rFonts w:ascii="Verdana" w:eastAsia="Franklin Gothic Book" w:hAnsi="Verdana"/>
          <w:sz w:val="18"/>
          <w:szCs w:val="18"/>
        </w:rPr>
        <w:t xml:space="preserve">Democrats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Congress</w:t>
      </w:r>
    </w:p>
    <w:p w14:paraId="280A836F" w14:textId="53F52A2C" w:rsidR="00F360F7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3</w:t>
      </w:r>
      <w:r w:rsidRPr="008423D5">
        <w:rPr>
          <w:rFonts w:ascii="Verdana" w:eastAsia="Franklin Gothic Book" w:hAnsi="Verdana"/>
          <w:sz w:val="18"/>
          <w:szCs w:val="18"/>
        </w:rPr>
        <w:tab/>
        <w:t>Not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much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difference</w:t>
      </w:r>
      <w:r>
        <w:rPr>
          <w:rFonts w:ascii="Verdana" w:eastAsia="Franklin Gothic Book" w:hAnsi="Verdana"/>
          <w:sz w:val="18"/>
          <w:szCs w:val="18"/>
        </w:rPr>
        <w:t xml:space="preserve"> between the two</w:t>
      </w:r>
      <w:r w:rsidR="00951D8F">
        <w:rPr>
          <w:rFonts w:ascii="Verdana" w:eastAsia="Franklin Gothic Book" w:hAnsi="Verdana"/>
          <w:sz w:val="18"/>
          <w:szCs w:val="18"/>
        </w:rPr>
        <w:t xml:space="preserve"> </w:t>
      </w:r>
      <w:r w:rsidR="00951D8F">
        <w:rPr>
          <w:rFonts w:ascii="Verdana" w:eastAsia="Franklin Gothic Book" w:hAnsi="Verdana"/>
          <w:b/>
          <w:sz w:val="18"/>
          <w:szCs w:val="18"/>
        </w:rPr>
        <w:t>[anchor]</w:t>
      </w:r>
    </w:p>
    <w:p w14:paraId="410A1364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74887C0E" w14:textId="3736E295" w:rsidR="006671D7" w:rsidRPr="00C55043" w:rsidRDefault="006671D7" w:rsidP="006671D7">
      <w:pPr>
        <w:pStyle w:val="2-Base"/>
      </w:pPr>
      <w:r w:rsidRPr="00C55043">
        <w:t xml:space="preserve">RANDOMIZE </w:t>
      </w:r>
      <w:r w:rsidR="00763DA3">
        <w:t xml:space="preserve">AND RECORDER ORDER OF </w:t>
      </w:r>
      <w:r w:rsidRPr="00C55043">
        <w:t>COMPDT</w:t>
      </w:r>
      <w:r>
        <w:t xml:space="preserve"> AND COMPDEM</w:t>
      </w:r>
    </w:p>
    <w:p w14:paraId="330C2451" w14:textId="77777777" w:rsidR="006671D7" w:rsidRPr="00C55043" w:rsidRDefault="006671D7" w:rsidP="006671D7">
      <w:pPr>
        <w:rPr>
          <w:rFonts w:ascii="Verdana" w:hAnsi="Verdana"/>
          <w:b/>
          <w:sz w:val="18"/>
          <w:szCs w:val="18"/>
        </w:rPr>
      </w:pPr>
    </w:p>
    <w:p w14:paraId="73D9FB62" w14:textId="3E7F1152" w:rsidR="006671D7" w:rsidRPr="00CF7061" w:rsidRDefault="006671D7" w:rsidP="006671D7">
      <w:pPr>
        <w:pStyle w:val="2-Base"/>
      </w:pPr>
      <w:r w:rsidRPr="00CF7061">
        <w:t xml:space="preserve">BASE: </w:t>
      </w:r>
      <w:r w:rsidR="005C1750" w:rsidRPr="00CF7061">
        <w:t>ASK ALL</w:t>
      </w:r>
    </w:p>
    <w:p w14:paraId="0C8DD524" w14:textId="7ED8004F" w:rsidR="006671D7" w:rsidRPr="00CF7061" w:rsidRDefault="006671D7" w:rsidP="006671D7">
      <w:pPr>
        <w:rPr>
          <w:rFonts w:ascii="Verdana" w:hAnsi="Verdana"/>
          <w:b/>
          <w:sz w:val="18"/>
          <w:szCs w:val="18"/>
        </w:rPr>
      </w:pPr>
      <w:r w:rsidRPr="00CF7061">
        <w:rPr>
          <w:rFonts w:ascii="Verdana" w:hAnsi="Verdana"/>
          <w:b/>
          <w:sz w:val="18"/>
          <w:szCs w:val="18"/>
        </w:rPr>
        <w:t>COMPDT</w:t>
      </w:r>
    </w:p>
    <w:p w14:paraId="38368757" w14:textId="7503D7AF" w:rsidR="006671D7" w:rsidRPr="00CF7061" w:rsidRDefault="006671D7" w:rsidP="006671D7">
      <w:pPr>
        <w:rPr>
          <w:rFonts w:ascii="Verdana" w:hAnsi="Verdana"/>
          <w:sz w:val="18"/>
          <w:szCs w:val="18"/>
        </w:rPr>
      </w:pPr>
      <w:r w:rsidRPr="00CF7061">
        <w:rPr>
          <w:rFonts w:ascii="Verdana" w:hAnsi="Verdana"/>
          <w:sz w:val="18"/>
          <w:szCs w:val="18"/>
        </w:rPr>
        <w:t>How much do you think Donald Trump should cooperate with the Democratic leaders in Congress over the next two years?</w:t>
      </w:r>
    </w:p>
    <w:p w14:paraId="1EF2F677" w14:textId="77777777" w:rsidR="006671D7" w:rsidRPr="00CF7061" w:rsidRDefault="006671D7" w:rsidP="006671D7">
      <w:pPr>
        <w:rPr>
          <w:rFonts w:ascii="Verdana" w:hAnsi="Verdana"/>
          <w:sz w:val="18"/>
          <w:szCs w:val="18"/>
        </w:rPr>
      </w:pPr>
    </w:p>
    <w:p w14:paraId="69E5EF3F" w14:textId="77777777" w:rsidR="006671D7" w:rsidRPr="00CF7061" w:rsidRDefault="006671D7" w:rsidP="006671D7">
      <w:pPr>
        <w:rPr>
          <w:rFonts w:ascii="Verdana" w:hAnsi="Verdana"/>
          <w:sz w:val="18"/>
          <w:szCs w:val="18"/>
        </w:rPr>
      </w:pPr>
      <w:r w:rsidRPr="00CF7061">
        <w:rPr>
          <w:rFonts w:ascii="Verdana" w:hAnsi="Verdana"/>
          <w:sz w:val="18"/>
          <w:szCs w:val="18"/>
        </w:rPr>
        <w:t>1</w:t>
      </w:r>
      <w:r w:rsidRPr="00CF7061">
        <w:rPr>
          <w:rFonts w:ascii="Verdana" w:hAnsi="Verdana"/>
          <w:sz w:val="18"/>
          <w:szCs w:val="18"/>
        </w:rPr>
        <w:tab/>
        <w:t>A great deal</w:t>
      </w:r>
    </w:p>
    <w:p w14:paraId="351830AF" w14:textId="77777777" w:rsidR="006671D7" w:rsidRPr="00CF7061" w:rsidRDefault="006671D7" w:rsidP="006671D7">
      <w:pPr>
        <w:rPr>
          <w:rFonts w:ascii="Verdana" w:hAnsi="Verdana"/>
          <w:sz w:val="18"/>
          <w:szCs w:val="18"/>
        </w:rPr>
      </w:pPr>
      <w:r w:rsidRPr="00CF7061">
        <w:rPr>
          <w:rFonts w:ascii="Verdana" w:hAnsi="Verdana"/>
          <w:sz w:val="18"/>
          <w:szCs w:val="18"/>
        </w:rPr>
        <w:t>2</w:t>
      </w:r>
      <w:r w:rsidRPr="00CF7061">
        <w:rPr>
          <w:rFonts w:ascii="Verdana" w:hAnsi="Verdana"/>
          <w:sz w:val="18"/>
          <w:szCs w:val="18"/>
        </w:rPr>
        <w:tab/>
        <w:t>A fair amount</w:t>
      </w:r>
    </w:p>
    <w:p w14:paraId="7C107985" w14:textId="77777777" w:rsidR="006671D7" w:rsidRPr="00CF7061" w:rsidRDefault="006671D7" w:rsidP="006671D7">
      <w:pPr>
        <w:rPr>
          <w:rFonts w:ascii="Verdana" w:hAnsi="Verdana"/>
          <w:sz w:val="18"/>
          <w:szCs w:val="18"/>
        </w:rPr>
      </w:pPr>
      <w:r w:rsidRPr="00CF7061">
        <w:rPr>
          <w:rFonts w:ascii="Verdana" w:hAnsi="Verdana"/>
          <w:sz w:val="18"/>
          <w:szCs w:val="18"/>
        </w:rPr>
        <w:t>3</w:t>
      </w:r>
      <w:r w:rsidRPr="00CF7061">
        <w:rPr>
          <w:rFonts w:ascii="Verdana" w:hAnsi="Verdana"/>
          <w:sz w:val="18"/>
          <w:szCs w:val="18"/>
        </w:rPr>
        <w:tab/>
        <w:t>Not much</w:t>
      </w:r>
    </w:p>
    <w:p w14:paraId="1F12DC41" w14:textId="77777777" w:rsidR="006671D7" w:rsidRPr="00CF7061" w:rsidRDefault="006671D7" w:rsidP="006671D7">
      <w:pPr>
        <w:rPr>
          <w:rFonts w:ascii="Verdana" w:hAnsi="Verdana"/>
          <w:sz w:val="18"/>
          <w:szCs w:val="18"/>
        </w:rPr>
      </w:pPr>
      <w:r w:rsidRPr="00CF7061">
        <w:rPr>
          <w:rFonts w:ascii="Verdana" w:hAnsi="Verdana"/>
          <w:sz w:val="18"/>
          <w:szCs w:val="18"/>
        </w:rPr>
        <w:t>4</w:t>
      </w:r>
      <w:r w:rsidRPr="00CF7061">
        <w:rPr>
          <w:rFonts w:ascii="Verdana" w:hAnsi="Verdana"/>
          <w:sz w:val="18"/>
          <w:szCs w:val="18"/>
        </w:rPr>
        <w:tab/>
        <w:t>Not at all</w:t>
      </w:r>
    </w:p>
    <w:p w14:paraId="319863AF" w14:textId="77777777" w:rsidR="006671D7" w:rsidRPr="00CF7061" w:rsidRDefault="006671D7" w:rsidP="006671D7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3E3501A6" w14:textId="77777777" w:rsidR="006671D7" w:rsidRPr="00CF7061" w:rsidRDefault="006671D7" w:rsidP="006671D7">
      <w:pPr>
        <w:rPr>
          <w:rFonts w:ascii="Verdana" w:hAnsi="Verdana"/>
          <w:b/>
          <w:sz w:val="18"/>
          <w:szCs w:val="18"/>
        </w:rPr>
      </w:pPr>
    </w:p>
    <w:p w14:paraId="128D0550" w14:textId="2BC84757" w:rsidR="006671D7" w:rsidRPr="00C55043" w:rsidRDefault="006671D7" w:rsidP="006671D7">
      <w:pPr>
        <w:pStyle w:val="2-Base"/>
      </w:pPr>
      <w:r w:rsidRPr="00CF7061">
        <w:t xml:space="preserve">BASE: </w:t>
      </w:r>
      <w:r w:rsidR="005C1750" w:rsidRPr="00CF7061">
        <w:t>ASK ALL</w:t>
      </w:r>
    </w:p>
    <w:p w14:paraId="471196E5" w14:textId="34461A02" w:rsidR="006671D7" w:rsidRDefault="006671D7" w:rsidP="006671D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COMPDEM</w:t>
      </w:r>
    </w:p>
    <w:p w14:paraId="08D697F3" w14:textId="6AA4BC58" w:rsidR="006671D7" w:rsidRPr="000A7DE4" w:rsidRDefault="006671D7" w:rsidP="006671D7">
      <w:pPr>
        <w:rPr>
          <w:rFonts w:ascii="Verdana" w:hAnsi="Verdana"/>
          <w:sz w:val="18"/>
          <w:szCs w:val="18"/>
        </w:rPr>
      </w:pPr>
      <w:r w:rsidRPr="000A7DE4">
        <w:rPr>
          <w:rFonts w:ascii="Verdana" w:hAnsi="Verdana"/>
          <w:sz w:val="18"/>
          <w:szCs w:val="18"/>
        </w:rPr>
        <w:t xml:space="preserve">How much do you think </w:t>
      </w:r>
      <w:r>
        <w:rPr>
          <w:rFonts w:ascii="Verdana" w:hAnsi="Verdana"/>
          <w:sz w:val="18"/>
          <w:szCs w:val="18"/>
        </w:rPr>
        <w:t>Democratic</w:t>
      </w:r>
      <w:r w:rsidRPr="000A7DE4">
        <w:rPr>
          <w:rFonts w:ascii="Verdana" w:hAnsi="Verdana"/>
          <w:sz w:val="18"/>
          <w:szCs w:val="18"/>
        </w:rPr>
        <w:t xml:space="preserve"> leaders in Congress </w:t>
      </w:r>
      <w:r>
        <w:rPr>
          <w:rFonts w:ascii="Verdana" w:hAnsi="Verdana"/>
          <w:sz w:val="18"/>
          <w:szCs w:val="18"/>
        </w:rPr>
        <w:t>should</w:t>
      </w:r>
      <w:r w:rsidRPr="000A7DE4">
        <w:rPr>
          <w:rFonts w:ascii="Verdana" w:hAnsi="Verdana"/>
          <w:sz w:val="18"/>
          <w:szCs w:val="18"/>
        </w:rPr>
        <w:t xml:space="preserve"> cooperate with </w:t>
      </w:r>
      <w:r>
        <w:rPr>
          <w:rFonts w:ascii="Verdana" w:hAnsi="Verdana"/>
          <w:sz w:val="18"/>
          <w:szCs w:val="18"/>
        </w:rPr>
        <w:t xml:space="preserve">Donald Trump </w:t>
      </w:r>
      <w:r w:rsidRPr="000A7DE4">
        <w:rPr>
          <w:rFonts w:ascii="Verdana" w:hAnsi="Verdana"/>
          <w:sz w:val="18"/>
          <w:szCs w:val="18"/>
        </w:rPr>
        <w:t>over the next two years?</w:t>
      </w:r>
    </w:p>
    <w:p w14:paraId="2B900711" w14:textId="77777777" w:rsidR="006671D7" w:rsidRPr="000A7DE4" w:rsidRDefault="006671D7" w:rsidP="006671D7">
      <w:pPr>
        <w:rPr>
          <w:rFonts w:ascii="Verdana" w:hAnsi="Verdana"/>
          <w:sz w:val="18"/>
          <w:szCs w:val="18"/>
        </w:rPr>
      </w:pPr>
    </w:p>
    <w:p w14:paraId="4F6BDD15" w14:textId="77777777" w:rsidR="006671D7" w:rsidRPr="000A7DE4" w:rsidRDefault="006671D7" w:rsidP="006671D7">
      <w:pPr>
        <w:rPr>
          <w:rFonts w:ascii="Verdana" w:hAnsi="Verdana"/>
          <w:sz w:val="18"/>
          <w:szCs w:val="18"/>
        </w:rPr>
      </w:pPr>
      <w:r w:rsidRPr="000A7DE4">
        <w:rPr>
          <w:rFonts w:ascii="Verdana" w:hAnsi="Verdana"/>
          <w:sz w:val="18"/>
          <w:szCs w:val="18"/>
        </w:rPr>
        <w:t>1</w:t>
      </w:r>
      <w:r>
        <w:rPr>
          <w:rFonts w:ascii="Verdana" w:hAnsi="Verdana"/>
          <w:sz w:val="18"/>
          <w:szCs w:val="18"/>
        </w:rPr>
        <w:tab/>
      </w:r>
      <w:r w:rsidRPr="000A7DE4">
        <w:rPr>
          <w:rFonts w:ascii="Verdana" w:hAnsi="Verdana"/>
          <w:sz w:val="18"/>
          <w:szCs w:val="18"/>
        </w:rPr>
        <w:t>A great deal</w:t>
      </w:r>
    </w:p>
    <w:p w14:paraId="780D5A86" w14:textId="77777777" w:rsidR="006671D7" w:rsidRPr="000A7DE4" w:rsidRDefault="006671D7" w:rsidP="006671D7">
      <w:pPr>
        <w:rPr>
          <w:rFonts w:ascii="Verdana" w:hAnsi="Verdana"/>
          <w:sz w:val="18"/>
          <w:szCs w:val="18"/>
        </w:rPr>
      </w:pPr>
      <w:r w:rsidRPr="000A7DE4">
        <w:rPr>
          <w:rFonts w:ascii="Verdana" w:hAnsi="Verdana"/>
          <w:sz w:val="18"/>
          <w:szCs w:val="18"/>
        </w:rPr>
        <w:t>2</w:t>
      </w:r>
      <w:r>
        <w:rPr>
          <w:rFonts w:ascii="Verdana" w:hAnsi="Verdana"/>
          <w:sz w:val="18"/>
          <w:szCs w:val="18"/>
        </w:rPr>
        <w:tab/>
      </w:r>
      <w:r w:rsidRPr="000A7DE4">
        <w:rPr>
          <w:rFonts w:ascii="Verdana" w:hAnsi="Verdana"/>
          <w:sz w:val="18"/>
          <w:szCs w:val="18"/>
        </w:rPr>
        <w:t>A fair amount</w:t>
      </w:r>
    </w:p>
    <w:p w14:paraId="3356B619" w14:textId="77777777" w:rsidR="006671D7" w:rsidRPr="000A7DE4" w:rsidRDefault="006671D7" w:rsidP="006671D7">
      <w:pPr>
        <w:rPr>
          <w:rFonts w:ascii="Verdana" w:hAnsi="Verdana"/>
          <w:sz w:val="18"/>
          <w:szCs w:val="18"/>
        </w:rPr>
      </w:pPr>
      <w:r w:rsidRPr="000A7DE4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</w:r>
      <w:r w:rsidRPr="000A7DE4">
        <w:rPr>
          <w:rFonts w:ascii="Verdana" w:hAnsi="Verdana"/>
          <w:sz w:val="18"/>
          <w:szCs w:val="18"/>
        </w:rPr>
        <w:t>Not much</w:t>
      </w:r>
    </w:p>
    <w:p w14:paraId="2094BAD2" w14:textId="77777777" w:rsidR="006671D7" w:rsidRPr="000A7DE4" w:rsidRDefault="006671D7" w:rsidP="006671D7">
      <w:pPr>
        <w:rPr>
          <w:rFonts w:ascii="Verdana" w:hAnsi="Verdana"/>
          <w:sz w:val="18"/>
          <w:szCs w:val="18"/>
        </w:rPr>
      </w:pPr>
      <w:r w:rsidRPr="000A7DE4"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</w:r>
      <w:r w:rsidRPr="000A7DE4">
        <w:rPr>
          <w:rFonts w:ascii="Verdana" w:hAnsi="Verdana"/>
          <w:sz w:val="18"/>
          <w:szCs w:val="18"/>
        </w:rPr>
        <w:t>Not at all</w:t>
      </w:r>
    </w:p>
    <w:p w14:paraId="04CFC6AF" w14:textId="77777777" w:rsidR="006671D7" w:rsidRDefault="006671D7" w:rsidP="006671D7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494EF136" w14:textId="57D53718" w:rsidR="006671D7" w:rsidRDefault="006671D7" w:rsidP="00A87BC4">
      <w:pPr>
        <w:rPr>
          <w:rFonts w:ascii="Verdana" w:hAnsi="Verdana"/>
          <w:b/>
          <w:sz w:val="18"/>
          <w:szCs w:val="18"/>
        </w:rPr>
      </w:pPr>
    </w:p>
    <w:p w14:paraId="46427101" w14:textId="31BE62F3" w:rsidR="00F360F7" w:rsidRDefault="00F360F7" w:rsidP="00A87BC4">
      <w:pPr>
        <w:pStyle w:val="2-Base"/>
        <w:rPr>
          <w:i/>
        </w:rPr>
      </w:pPr>
      <w:r w:rsidRPr="00591B9B">
        <w:rPr>
          <w:i/>
        </w:rPr>
        <w:t xml:space="preserve">RANDOMIZE </w:t>
      </w:r>
      <w:r w:rsidR="00591B9B">
        <w:rPr>
          <w:i/>
        </w:rPr>
        <w:t xml:space="preserve">AND RECORD </w:t>
      </w:r>
      <w:r w:rsidRPr="00591B9B">
        <w:rPr>
          <w:i/>
        </w:rPr>
        <w:t>ORDER OF BLOCKS VTCONF_COM/VTCONF_US AND VTADMIN_COM/VTADMIN_US</w:t>
      </w:r>
    </w:p>
    <w:p w14:paraId="7DF61990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  <w:bookmarkStart w:id="4" w:name="_Hlk524005743"/>
    </w:p>
    <w:p w14:paraId="653FA039" w14:textId="53EB41BB" w:rsidR="00F360F7" w:rsidRDefault="00591B9B" w:rsidP="00A87BC4">
      <w:pPr>
        <w:pStyle w:val="2-Base"/>
        <w:rPr>
          <w:i/>
        </w:rPr>
      </w:pPr>
      <w:r>
        <w:rPr>
          <w:i/>
        </w:rPr>
        <w:t>SHOW ORDER OF VTCONF BY FORM.  IF XFORM=1 or 2, SHOW VTCONF_COM FIRST.  IF XFORM=3 or 4, SHOW VTCONF_US FIRST</w:t>
      </w:r>
    </w:p>
    <w:p w14:paraId="552987E5" w14:textId="77777777" w:rsidR="00591B9B" w:rsidRDefault="00591B9B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54F28EBC" w14:textId="1F37DF32" w:rsidR="00F360F7" w:rsidRDefault="00F360F7" w:rsidP="00A87BC4">
      <w:pPr>
        <w:pStyle w:val="2-Base"/>
      </w:pPr>
      <w:r>
        <w:t>BASE: ASK ALL</w:t>
      </w:r>
    </w:p>
    <w:p w14:paraId="3D7A38CB" w14:textId="4B31B511" w:rsidR="00442529" w:rsidRDefault="00442529" w:rsidP="00A87BC4">
      <w:pPr>
        <w:pStyle w:val="2-Base"/>
        <w:rPr>
          <w:i/>
        </w:rPr>
      </w:pPr>
      <w:r>
        <w:rPr>
          <w:i/>
        </w:rPr>
        <w:t>Show on same screen as VTCONF_US</w:t>
      </w:r>
    </w:p>
    <w:p w14:paraId="4E0CFCEB" w14:textId="77777777" w:rsidR="00591B9B" w:rsidRPr="00591B9B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r w:rsidRPr="00591B9B">
        <w:rPr>
          <w:rFonts w:ascii="Verdana" w:eastAsia="Times New Roman" w:hAnsi="Verdana"/>
          <w:b/>
          <w:color w:val="000000"/>
          <w:sz w:val="18"/>
          <w:szCs w:val="18"/>
        </w:rPr>
        <w:t>VTCONF_COM</w:t>
      </w:r>
      <w:r w:rsidR="00591B9B" w:rsidRPr="00591B9B">
        <w:rPr>
          <w:rFonts w:ascii="Verdana" w:eastAsia="Times New Roman" w:hAnsi="Verdana"/>
          <w:b/>
          <w:color w:val="000000"/>
          <w:sz w:val="18"/>
          <w:szCs w:val="18"/>
        </w:rPr>
        <w:t xml:space="preserve"> [S]</w:t>
      </w:r>
    </w:p>
    <w:p w14:paraId="785AAEF1" w14:textId="726AB1B8" w:rsidR="00F360F7" w:rsidRPr="009F5E85" w:rsidRDefault="00F360F7" w:rsidP="00A87BC4">
      <w:pPr>
        <w:rPr>
          <w:rFonts w:ascii="Verdana" w:eastAsia="Times New Roman" w:hAnsi="Verdana"/>
          <w:color w:val="808080" w:themeColor="background1" w:themeShade="8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How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are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you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votes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in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YOUR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COMMUNITY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were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counted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voters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intend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ed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in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elections?</w:t>
      </w:r>
    </w:p>
    <w:p w14:paraId="49F63BED" w14:textId="77777777" w:rsidR="00F360F7" w:rsidRPr="009F5E85" w:rsidRDefault="00F360F7" w:rsidP="00A87BC4">
      <w:pPr>
        <w:rPr>
          <w:rFonts w:ascii="Verdana" w:eastAsia="Times New Roman" w:hAnsi="Verdana"/>
          <w:color w:val="808080" w:themeColor="background1" w:themeShade="80"/>
          <w:sz w:val="18"/>
          <w:szCs w:val="18"/>
        </w:rPr>
      </w:pPr>
    </w:p>
    <w:p w14:paraId="0665CDFD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1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Very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0A9C230D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2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Somewhat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22F96FC8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3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Not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too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56421F20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4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Not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all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7C09E85F" w14:textId="5FAAA518" w:rsidR="004F5F2A" w:rsidRDefault="004F5F2A">
      <w:pPr>
        <w:rPr>
          <w:color w:val="FFFFFF" w:themeColor="background1"/>
        </w:rPr>
      </w:pPr>
    </w:p>
    <w:p w14:paraId="3CD297E2" w14:textId="4371B3C2" w:rsidR="00F360F7" w:rsidRDefault="00F360F7" w:rsidP="00A87BC4">
      <w:pPr>
        <w:pStyle w:val="2-Base"/>
      </w:pPr>
      <w:r>
        <w:t>BASE: ASK ALL</w:t>
      </w:r>
    </w:p>
    <w:p w14:paraId="63459300" w14:textId="74A9E557" w:rsidR="00442529" w:rsidRDefault="00442529" w:rsidP="00A87BC4">
      <w:pPr>
        <w:pStyle w:val="2-Base"/>
        <w:rPr>
          <w:i/>
        </w:rPr>
      </w:pPr>
      <w:r>
        <w:rPr>
          <w:i/>
        </w:rPr>
        <w:t>Show on same screen as VTCONF_COM</w:t>
      </w:r>
    </w:p>
    <w:p w14:paraId="0A2DEFE3" w14:textId="77777777" w:rsidR="00591B9B" w:rsidRPr="00591B9B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r w:rsidRPr="00591B9B">
        <w:rPr>
          <w:rFonts w:ascii="Verdana" w:eastAsia="Times New Roman" w:hAnsi="Verdana"/>
          <w:b/>
          <w:color w:val="000000"/>
          <w:sz w:val="18"/>
          <w:szCs w:val="18"/>
        </w:rPr>
        <w:t>VTCONF_US</w:t>
      </w:r>
      <w:r w:rsidR="00591B9B" w:rsidRPr="00591B9B">
        <w:rPr>
          <w:rFonts w:ascii="Verdana" w:eastAsia="Times New Roman" w:hAnsi="Verdana"/>
          <w:b/>
          <w:color w:val="000000"/>
          <w:sz w:val="18"/>
          <w:szCs w:val="18"/>
        </w:rPr>
        <w:t xml:space="preserve"> [S]</w:t>
      </w:r>
    </w:p>
    <w:p w14:paraId="76198DD8" w14:textId="24080C76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How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are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you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votes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across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UNITED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STATES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were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counted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voters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intend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ed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in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elections?</w:t>
      </w:r>
    </w:p>
    <w:p w14:paraId="4D638204" w14:textId="77777777" w:rsidR="00F360F7" w:rsidRPr="009F5E85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7D7FB8AE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1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Very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27DCD443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2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Somewhat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5DC7DB4A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3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Not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too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573494A0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4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ab/>
        <w:t>Not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all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</w:p>
    <w:p w14:paraId="1736A9CD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271CD1A0" w14:textId="77777777" w:rsidR="00F360F7" w:rsidRPr="009F5E85" w:rsidRDefault="00F360F7" w:rsidP="00A87BC4">
      <w:pPr>
        <w:pStyle w:val="Default"/>
        <w:rPr>
          <w:rFonts w:ascii="Verdana" w:eastAsia="Times New Roman" w:hAnsi="Verdana"/>
          <w:b/>
          <w:sz w:val="18"/>
          <w:szCs w:val="18"/>
        </w:rPr>
      </w:pPr>
    </w:p>
    <w:p w14:paraId="17B6F563" w14:textId="77777777" w:rsidR="007179B0" w:rsidRDefault="007179B0">
      <w:pPr>
        <w:rPr>
          <w:i/>
          <w:color w:val="FFFFFF" w:themeColor="background1"/>
        </w:rPr>
      </w:pPr>
      <w:r>
        <w:rPr>
          <w:i/>
        </w:rPr>
        <w:br w:type="page"/>
      </w:r>
    </w:p>
    <w:p w14:paraId="17A2AACA" w14:textId="308C76D1" w:rsidR="00F360F7" w:rsidRDefault="00F360F7" w:rsidP="00A87BC4">
      <w:pPr>
        <w:pStyle w:val="2-Base"/>
        <w:rPr>
          <w:i/>
        </w:rPr>
      </w:pPr>
      <w:r w:rsidRPr="00591B9B">
        <w:rPr>
          <w:i/>
        </w:rPr>
        <w:lastRenderedPageBreak/>
        <w:t xml:space="preserve">RANDOMIZE </w:t>
      </w:r>
      <w:r w:rsidR="00591B9B">
        <w:rPr>
          <w:i/>
        </w:rPr>
        <w:t xml:space="preserve">AND RECORD </w:t>
      </w:r>
      <w:r w:rsidRPr="00591B9B">
        <w:rPr>
          <w:i/>
        </w:rPr>
        <w:t>ORDER OF BLOCKS VTCONF_COM/VTCONF_US AND VTADMIN_COM/VTADMIN_US</w:t>
      </w:r>
    </w:p>
    <w:p w14:paraId="567EBBAF" w14:textId="77777777" w:rsidR="00F360F7" w:rsidRPr="009F5E85" w:rsidRDefault="00F360F7" w:rsidP="00A87BC4">
      <w:pPr>
        <w:pStyle w:val="Default"/>
        <w:rPr>
          <w:rFonts w:ascii="Verdana" w:eastAsia="Times New Roman" w:hAnsi="Verdana"/>
          <w:b/>
          <w:sz w:val="18"/>
          <w:szCs w:val="18"/>
        </w:rPr>
      </w:pPr>
    </w:p>
    <w:p w14:paraId="3FE9C9A0" w14:textId="4EFD4AC4" w:rsidR="00591B9B" w:rsidRDefault="00F360F7" w:rsidP="00A87BC4">
      <w:pPr>
        <w:pStyle w:val="2-Base"/>
        <w:rPr>
          <w:i/>
        </w:rPr>
      </w:pPr>
      <w:r w:rsidRPr="00591B9B">
        <w:rPr>
          <w:i/>
        </w:rPr>
        <w:t>[</w:t>
      </w:r>
      <w:r w:rsidR="00591B9B">
        <w:rPr>
          <w:i/>
        </w:rPr>
        <w:t>SHOW ORDER OF VTCONF BY FORM.  IF XFORM=1 or 2, SHOW VTADMIN_COM FIRST.  IF XFORM=3 or 4, SHOW VTADMIN_US FIRST</w:t>
      </w:r>
    </w:p>
    <w:p w14:paraId="56F2FA2C" w14:textId="5BED768C" w:rsidR="00F360F7" w:rsidRPr="00591B9B" w:rsidRDefault="00F360F7" w:rsidP="00A87BC4">
      <w:pPr>
        <w:pStyle w:val="0-Basic"/>
      </w:pPr>
    </w:p>
    <w:p w14:paraId="42743C68" w14:textId="0C8135AE" w:rsidR="00F360F7" w:rsidRDefault="00F360F7" w:rsidP="00A87BC4">
      <w:pPr>
        <w:pStyle w:val="2-Base"/>
      </w:pPr>
      <w:r>
        <w:t>BASE: ASK ALL</w:t>
      </w:r>
    </w:p>
    <w:p w14:paraId="53F51DCA" w14:textId="2547F9F7" w:rsidR="00442529" w:rsidRDefault="00442529" w:rsidP="00A87BC4">
      <w:pPr>
        <w:pStyle w:val="2-Base"/>
        <w:rPr>
          <w:i/>
        </w:rPr>
      </w:pPr>
      <w:r>
        <w:rPr>
          <w:i/>
        </w:rPr>
        <w:t>Show on same screen as VTADMIN_US</w:t>
      </w:r>
    </w:p>
    <w:p w14:paraId="17800D76" w14:textId="77777777" w:rsidR="00591B9B" w:rsidRPr="00591B9B" w:rsidRDefault="00F360F7" w:rsidP="00A87BC4">
      <w:pPr>
        <w:rPr>
          <w:rFonts w:ascii="Verdana" w:hAnsi="Verdana"/>
          <w:b/>
          <w:sz w:val="18"/>
          <w:szCs w:val="18"/>
        </w:rPr>
      </w:pPr>
      <w:r w:rsidRPr="00591B9B">
        <w:rPr>
          <w:rFonts w:ascii="Verdana" w:hAnsi="Verdana"/>
          <w:b/>
          <w:sz w:val="18"/>
          <w:szCs w:val="18"/>
        </w:rPr>
        <w:t>VTADMIN_COM</w:t>
      </w:r>
      <w:r w:rsidR="00591B9B" w:rsidRPr="00591B9B">
        <w:rPr>
          <w:rFonts w:ascii="Verdana" w:hAnsi="Verdana"/>
          <w:b/>
          <w:sz w:val="18"/>
          <w:szCs w:val="18"/>
        </w:rPr>
        <w:t xml:space="preserve"> [S]</w:t>
      </w:r>
    </w:p>
    <w:p w14:paraId="003E3422" w14:textId="2C8486AC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think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COMMUNITY</w:t>
      </w:r>
      <w:r>
        <w:rPr>
          <w:rFonts w:ascii="Verdana" w:hAnsi="Verdana"/>
          <w:sz w:val="18"/>
          <w:szCs w:val="18"/>
        </w:rPr>
        <w:t xml:space="preserve"> were </w:t>
      </w:r>
      <w:r w:rsidRPr="009F5E85">
        <w:rPr>
          <w:rFonts w:ascii="Verdana" w:hAnsi="Verdana"/>
          <w:sz w:val="18"/>
          <w:szCs w:val="18"/>
        </w:rPr>
        <w:t>run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sz w:val="18"/>
          <w:szCs w:val="18"/>
        </w:rPr>
        <w:t>administered</w:t>
      </w:r>
      <w:r w:rsidR="00CF7061">
        <w:rPr>
          <w:rFonts w:ascii="Verdana" w:hAnsi="Verdana"/>
          <w:sz w:val="18"/>
          <w:szCs w:val="18"/>
        </w:rPr>
        <w:t>…</w:t>
      </w:r>
      <w:proofErr w:type="gramEnd"/>
    </w:p>
    <w:p w14:paraId="6D62A15D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7BD562A5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443657E4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73D69AB8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3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0AFA7D55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4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all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46A6DC5A" w14:textId="77777777" w:rsidR="00F360F7" w:rsidRPr="009F5E85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0A604490" w14:textId="2D9F1761" w:rsidR="00F360F7" w:rsidRDefault="00F360F7" w:rsidP="00A87BC4">
      <w:pPr>
        <w:pStyle w:val="2-Base"/>
      </w:pPr>
      <w:r>
        <w:t>BASE: ASK ALL</w:t>
      </w:r>
    </w:p>
    <w:p w14:paraId="4B50B3D0" w14:textId="70C4C62D" w:rsidR="00442529" w:rsidRDefault="00442529" w:rsidP="00A87BC4">
      <w:pPr>
        <w:pStyle w:val="2-Base"/>
        <w:rPr>
          <w:i/>
        </w:rPr>
      </w:pPr>
      <w:r>
        <w:rPr>
          <w:i/>
        </w:rPr>
        <w:t>Show on same screen as VTADMIN_COM</w:t>
      </w:r>
    </w:p>
    <w:p w14:paraId="06CBB94B" w14:textId="77777777" w:rsidR="00591B9B" w:rsidRPr="00591B9B" w:rsidRDefault="00F360F7" w:rsidP="00A87BC4">
      <w:pPr>
        <w:rPr>
          <w:rFonts w:ascii="Verdana" w:hAnsi="Verdana"/>
          <w:b/>
          <w:sz w:val="18"/>
          <w:szCs w:val="18"/>
        </w:rPr>
      </w:pPr>
      <w:r w:rsidRPr="00591B9B">
        <w:rPr>
          <w:rFonts w:ascii="Verdana" w:hAnsi="Verdana"/>
          <w:b/>
          <w:sz w:val="18"/>
          <w:szCs w:val="18"/>
        </w:rPr>
        <w:t>VTADMIN_US</w:t>
      </w:r>
      <w:r w:rsidR="00591B9B" w:rsidRPr="00591B9B">
        <w:rPr>
          <w:rFonts w:ascii="Verdana" w:hAnsi="Verdana"/>
          <w:b/>
          <w:sz w:val="18"/>
          <w:szCs w:val="18"/>
        </w:rPr>
        <w:t xml:space="preserve"> [S]</w:t>
      </w:r>
    </w:p>
    <w:p w14:paraId="2A32EFF4" w14:textId="38662A90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Do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you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think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elections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the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UNITED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STATES</w:t>
      </w:r>
      <w:r>
        <w:rPr>
          <w:rFonts w:ascii="Verdana" w:hAnsi="Verdana"/>
          <w:sz w:val="18"/>
          <w:szCs w:val="18"/>
        </w:rPr>
        <w:t xml:space="preserve"> were </w:t>
      </w:r>
      <w:r w:rsidRPr="009F5E85">
        <w:rPr>
          <w:rFonts w:ascii="Verdana" w:hAnsi="Verdana"/>
          <w:sz w:val="18"/>
          <w:szCs w:val="18"/>
        </w:rPr>
        <w:t>run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and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 w:rsidRPr="009F5E85">
        <w:rPr>
          <w:rFonts w:ascii="Verdana" w:hAnsi="Verdana"/>
          <w:sz w:val="18"/>
          <w:szCs w:val="18"/>
        </w:rPr>
        <w:t>administered</w:t>
      </w:r>
      <w:r w:rsidR="00CF7061">
        <w:rPr>
          <w:rFonts w:ascii="Verdana" w:hAnsi="Verdana"/>
          <w:sz w:val="18"/>
          <w:szCs w:val="18"/>
        </w:rPr>
        <w:t>…</w:t>
      </w:r>
      <w:proofErr w:type="gramEnd"/>
    </w:p>
    <w:p w14:paraId="7F2C1A7C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5A0105C0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74467695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4E40182E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3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0BEC85D7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4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all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well</w:t>
      </w:r>
    </w:p>
    <w:p w14:paraId="0BD73684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5A531C46" w14:textId="44700324" w:rsidR="00F360F7" w:rsidRDefault="00F360F7" w:rsidP="00A87BC4">
      <w:pPr>
        <w:rPr>
          <w:rFonts w:ascii="Verdana" w:hAnsi="Verdana"/>
          <w:b/>
          <w:sz w:val="18"/>
          <w:szCs w:val="18"/>
        </w:rPr>
      </w:pPr>
    </w:p>
    <w:p w14:paraId="4C735B67" w14:textId="4CC7A2DD" w:rsidR="00680D92" w:rsidRDefault="00680D92" w:rsidP="004E7F49">
      <w:pPr>
        <w:pStyle w:val="2-Base"/>
      </w:pPr>
      <w:r w:rsidRPr="00680D92">
        <w:t xml:space="preserve">ASK </w:t>
      </w:r>
      <w:r>
        <w:t>F_PARTYSUM_FINAL=2</w:t>
      </w:r>
    </w:p>
    <w:p w14:paraId="60849B48" w14:textId="507473DD" w:rsidR="00680D92" w:rsidRDefault="00680D92" w:rsidP="004E7F49">
      <w:pPr>
        <w:pStyle w:val="2-Base"/>
      </w:pPr>
      <w:r>
        <w:t>Randomize order of response options</w:t>
      </w:r>
    </w:p>
    <w:p w14:paraId="0ADEA4D4" w14:textId="3532430C" w:rsidR="00680D92" w:rsidRPr="00680D92" w:rsidRDefault="00680D92" w:rsidP="00680D9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DEMOVRSGHT [S]</w:t>
      </w:r>
    </w:p>
    <w:p w14:paraId="0086654C" w14:textId="54555922" w:rsidR="00680D92" w:rsidRPr="004E7F49" w:rsidRDefault="00680D92" w:rsidP="00680D92">
      <w:pPr>
        <w:rPr>
          <w:rFonts w:ascii="Verdana" w:hAnsi="Verdana"/>
          <w:sz w:val="18"/>
          <w:szCs w:val="18"/>
        </w:rPr>
      </w:pPr>
      <w:r w:rsidRPr="004E7F49">
        <w:rPr>
          <w:rFonts w:ascii="Verdana" w:hAnsi="Verdana"/>
          <w:sz w:val="18"/>
          <w:szCs w:val="18"/>
        </w:rPr>
        <w:t>Thinking about Democratic control of the House of Representatives next year, which concer</w:t>
      </w:r>
      <w:r>
        <w:rPr>
          <w:rFonts w:ascii="Verdana" w:hAnsi="Verdana"/>
          <w:sz w:val="18"/>
          <w:szCs w:val="18"/>
        </w:rPr>
        <w:t>ns you more?</w:t>
      </w:r>
    </w:p>
    <w:p w14:paraId="3EE8D725" w14:textId="77777777" w:rsidR="00680D92" w:rsidRPr="004E7F49" w:rsidRDefault="00680D92" w:rsidP="00680D92">
      <w:pPr>
        <w:rPr>
          <w:rFonts w:ascii="Verdana" w:hAnsi="Verdana"/>
          <w:sz w:val="18"/>
          <w:szCs w:val="18"/>
        </w:rPr>
      </w:pPr>
      <w:r w:rsidRPr="004E7F49">
        <w:rPr>
          <w:rFonts w:ascii="Verdana" w:hAnsi="Verdana"/>
          <w:sz w:val="18"/>
          <w:szCs w:val="18"/>
        </w:rPr>
        <w:t xml:space="preserve"> </w:t>
      </w:r>
    </w:p>
    <w:p w14:paraId="05928BAD" w14:textId="257D5A2C" w:rsidR="00680D92" w:rsidRPr="004E7F49" w:rsidRDefault="00680D92" w:rsidP="00680D92">
      <w:pPr>
        <w:rPr>
          <w:rFonts w:ascii="Verdana" w:hAnsi="Verdana"/>
          <w:sz w:val="18"/>
          <w:szCs w:val="18"/>
        </w:rPr>
      </w:pPr>
      <w:r w:rsidRPr="004E7F49">
        <w:rPr>
          <w:rFonts w:ascii="Verdana" w:hAnsi="Verdana"/>
          <w:sz w:val="18"/>
          <w:szCs w:val="18"/>
        </w:rPr>
        <w:t>1</w:t>
      </w:r>
      <w:r w:rsidRPr="004E7F49">
        <w:rPr>
          <w:rFonts w:ascii="Verdana" w:hAnsi="Verdana"/>
          <w:sz w:val="18"/>
          <w:szCs w:val="18"/>
        </w:rPr>
        <w:tab/>
        <w:t xml:space="preserve">That Democrats in Congress will </w:t>
      </w:r>
      <w:r w:rsidRPr="00680D92">
        <w:rPr>
          <w:rFonts w:ascii="Verdana" w:hAnsi="Verdana"/>
          <w:sz w:val="18"/>
          <w:szCs w:val="18"/>
        </w:rPr>
        <w:t>FOCUS TOO MUCH</w:t>
      </w:r>
      <w:r w:rsidRPr="004E7F49">
        <w:rPr>
          <w:rFonts w:ascii="Verdana" w:hAnsi="Verdana"/>
          <w:sz w:val="18"/>
          <w:szCs w:val="18"/>
        </w:rPr>
        <w:t xml:space="preserve"> on investigating the Trump administration </w:t>
      </w:r>
    </w:p>
    <w:p w14:paraId="183567FA" w14:textId="3850B249" w:rsidR="00680D92" w:rsidRPr="004E7F49" w:rsidRDefault="00680D92" w:rsidP="00680D92">
      <w:pPr>
        <w:rPr>
          <w:rFonts w:ascii="Verdana" w:hAnsi="Verdana"/>
          <w:sz w:val="18"/>
          <w:szCs w:val="18"/>
        </w:rPr>
      </w:pPr>
      <w:r w:rsidRPr="004E7F49">
        <w:rPr>
          <w:rFonts w:ascii="Verdana" w:hAnsi="Verdana"/>
          <w:sz w:val="18"/>
          <w:szCs w:val="18"/>
        </w:rPr>
        <w:t>2</w:t>
      </w:r>
      <w:r w:rsidRPr="004E7F49">
        <w:rPr>
          <w:rFonts w:ascii="Verdana" w:hAnsi="Verdana"/>
          <w:sz w:val="18"/>
          <w:szCs w:val="18"/>
        </w:rPr>
        <w:tab/>
        <w:t xml:space="preserve">That Democrats in Congress will </w:t>
      </w:r>
      <w:r w:rsidRPr="00680D92">
        <w:rPr>
          <w:rFonts w:ascii="Verdana" w:hAnsi="Verdana"/>
          <w:sz w:val="18"/>
          <w:szCs w:val="18"/>
        </w:rPr>
        <w:t>NOT FOCUS ENOUGH</w:t>
      </w:r>
      <w:r w:rsidRPr="004E7F49">
        <w:rPr>
          <w:rFonts w:ascii="Verdana" w:hAnsi="Verdana"/>
          <w:sz w:val="18"/>
          <w:szCs w:val="18"/>
        </w:rPr>
        <w:t xml:space="preserve"> on investigating the Trump administration</w:t>
      </w:r>
    </w:p>
    <w:p w14:paraId="0C7A8D55" w14:textId="082D0E33" w:rsidR="00680D92" w:rsidRDefault="00680D92" w:rsidP="00680D92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bookmarkEnd w:id="4"/>
    <w:p w14:paraId="4C8E006F" w14:textId="60F0990D" w:rsidR="004F5F2A" w:rsidRDefault="004F5F2A">
      <w:pPr>
        <w:rPr>
          <w:color w:val="FFFFFF" w:themeColor="background1"/>
        </w:rPr>
      </w:pPr>
    </w:p>
    <w:p w14:paraId="41709DB8" w14:textId="23248EFB" w:rsidR="00F360F7" w:rsidRDefault="00F360F7" w:rsidP="00A87BC4">
      <w:pPr>
        <w:pStyle w:val="2-Base"/>
      </w:pPr>
      <w:r>
        <w:t>BASE: ASK ALL</w:t>
      </w:r>
    </w:p>
    <w:p w14:paraId="5AFB327A" w14:textId="173B328E" w:rsidR="001863BE" w:rsidRPr="001863BE" w:rsidRDefault="001863BE" w:rsidP="00A87BC4">
      <w:pPr>
        <w:pStyle w:val="2-Base"/>
        <w:rPr>
          <w:i/>
        </w:rPr>
      </w:pPr>
      <w:r>
        <w:rPr>
          <w:i/>
        </w:rPr>
        <w:t>Scripter:  Randomize and record item order.  Show across two screens.</w:t>
      </w:r>
    </w:p>
    <w:p w14:paraId="5CAF3067" w14:textId="77777777" w:rsidR="001863BE" w:rsidRPr="001863BE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bookmarkStart w:id="5" w:name="_Hlk527705457"/>
      <w:r w:rsidRPr="001863BE">
        <w:rPr>
          <w:rFonts w:ascii="Verdana" w:eastAsia="Times New Roman" w:hAnsi="Verdana"/>
          <w:b/>
          <w:color w:val="000000"/>
          <w:sz w:val="18"/>
          <w:szCs w:val="18"/>
        </w:rPr>
        <w:t>LRNGFP</w:t>
      </w:r>
      <w:r w:rsidR="001863BE" w:rsidRP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 [S]</w:t>
      </w:r>
    </w:p>
    <w:p w14:paraId="185F7217" w14:textId="726A5E5A" w:rsidR="00F360F7" w:rsidRPr="0079758D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79758D">
        <w:rPr>
          <w:rFonts w:ascii="Verdana" w:eastAsia="Times New Roman" w:hAnsi="Verdana"/>
          <w:color w:val="000000"/>
          <w:sz w:val="18"/>
          <w:szCs w:val="18"/>
        </w:rPr>
        <w:t>Thinking about long-range foreign policy goals, how much priority</w:t>
      </w:r>
      <w:r>
        <w:rPr>
          <w:rFonts w:ascii="Verdana" w:eastAsia="Times New Roman" w:hAnsi="Verdana"/>
          <w:color w:val="000000"/>
          <w:sz w:val="18"/>
          <w:szCs w:val="18"/>
        </w:rPr>
        <w:t>, if any,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 xml:space="preserve"> do you think each 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of the following 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>should be given</w:t>
      </w:r>
      <w:bookmarkStart w:id="6" w:name="Q.33F2aF2"/>
      <w:bookmarkEnd w:id="6"/>
      <w:r w:rsidRPr="0079758D">
        <w:rPr>
          <w:rFonts w:ascii="Verdana" w:eastAsia="Times New Roman" w:hAnsi="Verdana"/>
          <w:color w:val="000000"/>
          <w:sz w:val="18"/>
          <w:szCs w:val="18"/>
        </w:rPr>
        <w:t>?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5A56E2">
        <w:rPr>
          <w:rFonts w:ascii="Verdana" w:eastAsia="Times New Roman" w:hAnsi="Verdana"/>
          <w:b/>
          <w:color w:val="000000"/>
          <w:sz w:val="18"/>
          <w:szCs w:val="18"/>
        </w:rPr>
        <w:t>[RANDOMIZE</w:t>
      </w:r>
      <w:r>
        <w:rPr>
          <w:rFonts w:ascii="Verdana" w:eastAsia="Times New Roman" w:hAnsi="Verdana"/>
          <w:b/>
          <w:color w:val="000000"/>
          <w:sz w:val="18"/>
          <w:szCs w:val="18"/>
        </w:rPr>
        <w:t>, SPLIT OVER TWO SCREENS</w:t>
      </w:r>
      <w:r w:rsidRPr="005A56E2">
        <w:rPr>
          <w:rFonts w:ascii="Verdana" w:eastAsia="Times New Roman" w:hAnsi="Verdana"/>
          <w:b/>
          <w:color w:val="000000"/>
          <w:sz w:val="18"/>
          <w:szCs w:val="18"/>
        </w:rPr>
        <w:t>]:</w:t>
      </w:r>
    </w:p>
    <w:p w14:paraId="20A89275" w14:textId="77777777" w:rsidR="00F360F7" w:rsidRPr="0079758D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78E93648" w14:textId="68E69A9B" w:rsidR="00F360F7" w:rsidRPr="0079758D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 w:rsidRPr="0079758D">
        <w:rPr>
          <w:rFonts w:ascii="Verdana" w:eastAsia="Times New Roman" w:hAnsi="Verdana"/>
          <w:color w:val="000000"/>
          <w:sz w:val="18"/>
          <w:szCs w:val="18"/>
        </w:rPr>
        <w:t>a.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>Preventing the spread of weapons of mass destruction</w:t>
      </w:r>
      <w:r w:rsidRPr="0079758D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7" w:name="Q.33F2bF2"/>
      <w:bookmarkEnd w:id="7"/>
    </w:p>
    <w:p w14:paraId="34F2BAE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5EF9E67F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40C6C28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039431FF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25D469DC" w14:textId="5A86D0AF" w:rsidR="00F360F7" w:rsidRPr="0079758D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b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>.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79758D">
        <w:rPr>
          <w:rFonts w:ascii="Verdana" w:eastAsia="Times New Roman" w:hAnsi="Verdana"/>
          <w:color w:val="000000"/>
          <w:sz w:val="18"/>
          <w:szCs w:val="18"/>
        </w:rPr>
        <w:t>Protecting the jobs of American workers</w:t>
      </w:r>
      <w:bookmarkStart w:id="8" w:name="Q.33F2dF2"/>
      <w:bookmarkEnd w:id="8"/>
    </w:p>
    <w:p w14:paraId="37BFEB46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58B1C10F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648341E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04234686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60EDE095" w14:textId="1186DFCD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c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Strengthening the United Nations</w:t>
      </w:r>
      <w:bookmarkStart w:id="9" w:name="Q.33F2eF2"/>
      <w:bookmarkEnd w:id="9"/>
    </w:p>
    <w:p w14:paraId="58482301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bookmarkStart w:id="10" w:name="Q.33F2gF2"/>
      <w:bookmarkEnd w:id="10"/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6273CF54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0FE5ADEC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6C0FB543" w14:textId="77777777" w:rsidR="001863BE" w:rsidRDefault="001863BE" w:rsidP="00A87BC4">
      <w:pPr>
        <w:rPr>
          <w:rFonts w:ascii="Verdana" w:eastAsia="Times New Roman" w:hAnsi="Verdana"/>
          <w:sz w:val="18"/>
          <w:szCs w:val="18"/>
        </w:rPr>
      </w:pPr>
    </w:p>
    <w:p w14:paraId="07D85548" w14:textId="77777777" w:rsidR="007179B0" w:rsidRDefault="007179B0" w:rsidP="00A87BC4">
      <w:pPr>
        <w:rPr>
          <w:rFonts w:ascii="Verdana" w:eastAsia="Times New Roman" w:hAnsi="Verdana"/>
          <w:sz w:val="18"/>
          <w:szCs w:val="18"/>
        </w:rPr>
      </w:pPr>
    </w:p>
    <w:p w14:paraId="20CD8ECB" w14:textId="092C6982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lastRenderedPageBreak/>
        <w:t>d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E17E9C">
        <w:rPr>
          <w:rFonts w:ascii="Verdana" w:eastAsia="Times New Roman" w:hAnsi="Verdana"/>
          <w:sz w:val="18"/>
          <w:szCs w:val="18"/>
        </w:rPr>
        <w:t>Reducing U.S. military commitments overseas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63D84373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7AA0789A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793FA660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41B21A64" w14:textId="77777777" w:rsidR="001863BE" w:rsidRDefault="001863BE" w:rsidP="00A87BC4">
      <w:pPr>
        <w:rPr>
          <w:rFonts w:ascii="Verdana" w:eastAsia="Times New Roman" w:hAnsi="Verdana" w:cs="Arial"/>
          <w:sz w:val="18"/>
          <w:szCs w:val="18"/>
        </w:rPr>
      </w:pPr>
    </w:p>
    <w:p w14:paraId="08EBD359" w14:textId="4F584762" w:rsidR="00F360F7" w:rsidRPr="00E17E9C" w:rsidRDefault="00F360F7" w:rsidP="00A87BC4">
      <w:pPr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e</w:t>
      </w:r>
      <w:r w:rsidRPr="00E17E9C">
        <w:rPr>
          <w:rFonts w:ascii="Verdana" w:eastAsia="Times New Roman" w:hAnsi="Verdana" w:cs="Arial"/>
          <w:sz w:val="18"/>
          <w:szCs w:val="18"/>
        </w:rPr>
        <w:t>.</w:t>
      </w:r>
      <w:r w:rsidRPr="00E17E9C">
        <w:rPr>
          <w:rFonts w:ascii="Verdana" w:eastAsia="Times New Roman" w:hAnsi="Verdana" w:cs="Arial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E17E9C">
        <w:rPr>
          <w:rFonts w:ascii="Verdana" w:eastAsia="Times New Roman" w:hAnsi="Verdana" w:cs="Arial"/>
          <w:sz w:val="18"/>
          <w:szCs w:val="18"/>
        </w:rPr>
        <w:t>Attracting skilled workers from other countries</w:t>
      </w:r>
    </w:p>
    <w:p w14:paraId="41A94A34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1690744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ECA656C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74A9D489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5A17A963" w14:textId="0035B270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f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=1]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Limiting the power and influence of Russia</w:t>
      </w:r>
    </w:p>
    <w:p w14:paraId="40ECC7F2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56BF6E5F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08FA1C17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58CA33AC" w14:textId="77777777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</w:p>
    <w:p w14:paraId="42DF6392" w14:textId="7B388578" w:rsidR="00F360F7" w:rsidRPr="00E17E9C" w:rsidRDefault="00F360F7" w:rsidP="00A87BC4">
      <w:pPr>
        <w:rPr>
          <w:rFonts w:ascii="Verdana" w:hAnsi="Verdana"/>
          <w:i/>
          <w:iCs/>
          <w:color w:val="808080" w:themeColor="background1" w:themeShade="80"/>
          <w:sz w:val="18"/>
          <w:szCs w:val="18"/>
        </w:rPr>
      </w:pPr>
      <w:r>
        <w:rPr>
          <w:rFonts w:ascii="Verdana" w:hAnsi="Verdana"/>
          <w:sz w:val="18"/>
          <w:szCs w:val="18"/>
        </w:rPr>
        <w:t>g</w:t>
      </w:r>
      <w:r w:rsidRPr="00E17E9C">
        <w:rPr>
          <w:rFonts w:ascii="Verdana" w:hAnsi="Verdana"/>
          <w:sz w:val="18"/>
          <w:szCs w:val="18"/>
        </w:rPr>
        <w:t>.</w:t>
      </w:r>
      <w:r w:rsidRPr="00E17E9C">
        <w:rPr>
          <w:rFonts w:ascii="Verdana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hAnsi="Verdana"/>
          <w:sz w:val="18"/>
          <w:szCs w:val="18"/>
        </w:rPr>
        <w:t>Taking measures to seek out and destroy terrorist groups in other countries</w:t>
      </w:r>
    </w:p>
    <w:p w14:paraId="28965249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29DF806E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7E4EC17E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1C7EE639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0EFBA72B" w14:textId="42654F1E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h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Helping improve living standards in developing nations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11" w:name="Q.33F2hF2"/>
      <w:bookmarkEnd w:id="11"/>
    </w:p>
    <w:p w14:paraId="4090D56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bookmarkStart w:id="12" w:name="Q.33F2kF2"/>
      <w:bookmarkEnd w:id="12"/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0F588AE5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52D533EE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601F5C7D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6748C8E7" w14:textId="1CAC4A8E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proofErr w:type="spellStart"/>
      <w:r>
        <w:rPr>
          <w:rFonts w:ascii="Verdana" w:eastAsia="Times New Roman" w:hAnsi="Verdana"/>
          <w:color w:val="000000"/>
          <w:sz w:val="18"/>
          <w:szCs w:val="18"/>
        </w:rPr>
        <w:t>i</w:t>
      </w:r>
      <w:proofErr w:type="spellEnd"/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Promoting democracy in other nations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13" w:name="Q.33F2iF2"/>
      <w:bookmarkEnd w:id="13"/>
    </w:p>
    <w:p w14:paraId="60D72AFE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99940B8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4754A2A4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054FC7B4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6E502D2B" w14:textId="4E492E0B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j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Reducing illegal immigration into the U.S.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5189B795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2B54B196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6B2D94E4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483EB6F4" w14:textId="114C4F5A" w:rsidR="004F5F2A" w:rsidRDefault="004F5F2A">
      <w:pPr>
        <w:rPr>
          <w:rFonts w:ascii="Verdana" w:eastAsia="Times New Roman" w:hAnsi="Verdana"/>
          <w:sz w:val="18"/>
          <w:szCs w:val="18"/>
        </w:rPr>
      </w:pPr>
    </w:p>
    <w:p w14:paraId="14E1B001" w14:textId="66C1A3E5" w:rsidR="00F360F7" w:rsidRPr="00E17E9C" w:rsidRDefault="00F360F7" w:rsidP="00A87BC4">
      <w:pPr>
        <w:rPr>
          <w:rFonts w:ascii="Verdana" w:eastAsia="Times New Roman" w:hAnsi="Verdana"/>
          <w:b/>
          <w:bCs/>
          <w:color w:val="000000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k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eastAsia="Times New Roman" w:hAnsi="Verdana"/>
          <w:sz w:val="18"/>
          <w:szCs w:val="18"/>
        </w:rPr>
        <w:t>Finding a solution to the conflict between Israel and the Palestinians</w:t>
      </w:r>
    </w:p>
    <w:p w14:paraId="4726EA2A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AF222A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76292362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747DBD0E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3129C0B3" w14:textId="61A855BA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l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=2]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Limiting the power and influence of China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641CBDB4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DA682D3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7F5A9BA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29D25E8F" w14:textId="77777777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</w:p>
    <w:p w14:paraId="4F84EC10" w14:textId="4F5BBB83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  <w:bookmarkStart w:id="14" w:name="_Hlk528057917"/>
      <w:r>
        <w:rPr>
          <w:rFonts w:ascii="Verdana" w:eastAsia="Times New Roman" w:hAnsi="Verdana"/>
          <w:sz w:val="18"/>
          <w:szCs w:val="18"/>
        </w:rPr>
        <w:t>m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sz w:val="18"/>
          <w:szCs w:val="18"/>
        </w:rPr>
        <w:t xml:space="preserve">Maintaining the U.S. military advantage over all other countries </w:t>
      </w:r>
    </w:p>
    <w:bookmarkEnd w:id="14"/>
    <w:p w14:paraId="6F426B1A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6213A926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274CF571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3EE3A277" w14:textId="77777777" w:rsidR="001863BE" w:rsidRDefault="001863BE" w:rsidP="00A87BC4">
      <w:pPr>
        <w:rPr>
          <w:rFonts w:ascii="Verdana" w:eastAsia="Times New Roman" w:hAnsi="Verdana"/>
          <w:sz w:val="18"/>
          <w:szCs w:val="18"/>
        </w:rPr>
      </w:pPr>
    </w:p>
    <w:p w14:paraId="3960F535" w14:textId="11EDA726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n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sz w:val="18"/>
          <w:szCs w:val="18"/>
        </w:rPr>
        <w:t>Protecting groups or nations that are threatened with genocide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0A4E0FF3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6FC6A103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21BD1B9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28BE069A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57ABD276" w14:textId="31AB8A1F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o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Dealing with global climate change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15" w:name="Q.33F2fF2"/>
      <w:bookmarkEnd w:id="15"/>
    </w:p>
    <w:p w14:paraId="63682039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2CA921D8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6F842DF6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38956ED7" w14:textId="77777777" w:rsidR="001863BE" w:rsidRDefault="001863BE" w:rsidP="00A87BC4">
      <w:pPr>
        <w:rPr>
          <w:rFonts w:ascii="Verdana" w:eastAsia="Times New Roman" w:hAnsi="Verdana"/>
          <w:sz w:val="18"/>
          <w:szCs w:val="18"/>
        </w:rPr>
      </w:pPr>
    </w:p>
    <w:p w14:paraId="316A1260" w14:textId="77777777" w:rsidR="007179B0" w:rsidRDefault="007179B0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br w:type="page"/>
      </w:r>
    </w:p>
    <w:p w14:paraId="75B5DB65" w14:textId="378CD8E8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lastRenderedPageBreak/>
        <w:t>p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sz w:val="18"/>
          <w:szCs w:val="18"/>
        </w:rPr>
        <w:t>Reducing our trade deficit with foreign countries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125EA2A8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5392CD50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41DB5E70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5A467DE0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5CAEAC6C" w14:textId="23FF724F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q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Promoting and defending human rights in other countries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16" w:name="Q.33F2jF2"/>
      <w:bookmarkEnd w:id="16"/>
    </w:p>
    <w:p w14:paraId="020ECEA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0D1B7ABF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7240B832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65A84D52" w14:textId="77777777" w:rsidR="001863BE" w:rsidRDefault="001863BE" w:rsidP="00A87BC4">
      <w:pPr>
        <w:rPr>
          <w:rFonts w:ascii="Verdana" w:eastAsia="Times New Roman" w:hAnsi="Verdana"/>
          <w:sz w:val="18"/>
          <w:szCs w:val="18"/>
        </w:rPr>
      </w:pPr>
    </w:p>
    <w:p w14:paraId="34199974" w14:textId="5986E806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r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sz w:val="18"/>
          <w:szCs w:val="18"/>
        </w:rPr>
        <w:t>Reducing the spread of infectious diseases, such as AIDS and Ebola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0C6B7616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119DE56A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7176C88E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211BCB1F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5520D866" w14:textId="758CBBD0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s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=3]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Limiting the power and influence of Iran</w:t>
      </w:r>
    </w:p>
    <w:p w14:paraId="5183FDC9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4FABF929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13827E60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681A920D" w14:textId="77777777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</w:p>
    <w:p w14:paraId="6C796C93" w14:textId="66E89902" w:rsidR="00F360F7" w:rsidRPr="00E17E9C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t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/>
          <w:sz w:val="18"/>
          <w:szCs w:val="18"/>
        </w:rPr>
        <w:t>Improving relationships with our allies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</w:p>
    <w:p w14:paraId="211FE9C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60592926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578C822D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4E028A1D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09473226" w14:textId="63B481DD" w:rsidR="00F360F7" w:rsidRPr="00E17E9C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u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Taking measures to protect the U.S. from terrorist attacks</w:t>
      </w:r>
      <w:bookmarkStart w:id="17" w:name="Q.33F2cF2"/>
      <w:bookmarkEnd w:id="17"/>
    </w:p>
    <w:p w14:paraId="7FCD887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0AFA1455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36EAAA2A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21BFE47A" w14:textId="4D4FBB66" w:rsidR="004F5F2A" w:rsidRDefault="004F5F2A">
      <w:pPr>
        <w:rPr>
          <w:rFonts w:ascii="Verdana" w:eastAsia="Times New Roman" w:hAnsi="Verdana"/>
          <w:sz w:val="18"/>
          <w:szCs w:val="18"/>
        </w:rPr>
      </w:pPr>
    </w:p>
    <w:p w14:paraId="0B5BA144" w14:textId="1EE6E4DD" w:rsidR="00F360F7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v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/>
          <w:sz w:val="18"/>
          <w:szCs w:val="18"/>
        </w:rPr>
        <w:t>Getting other countries to assume more of the costs of maintaining world order</w:t>
      </w:r>
      <w:r w:rsidRPr="00E17E9C">
        <w:rPr>
          <w:rFonts w:ascii="Verdana" w:eastAsia="Times New Roman" w:hAnsi="Verdana"/>
          <w:color w:val="7F7F7F"/>
          <w:sz w:val="18"/>
          <w:szCs w:val="18"/>
        </w:rPr>
        <w:t xml:space="preserve"> </w:t>
      </w:r>
      <w:bookmarkStart w:id="18" w:name="Q.39qF2"/>
      <w:bookmarkEnd w:id="18"/>
    </w:p>
    <w:p w14:paraId="22629BC1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BFE07D7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1B7F9CF2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4847470D" w14:textId="77777777" w:rsidR="001863BE" w:rsidRPr="00E17E9C" w:rsidRDefault="001863BE" w:rsidP="00A87BC4">
      <w:pPr>
        <w:rPr>
          <w:rFonts w:ascii="Verdana" w:eastAsia="Times New Roman" w:hAnsi="Verdana"/>
          <w:sz w:val="18"/>
          <w:szCs w:val="18"/>
        </w:rPr>
      </w:pPr>
    </w:p>
    <w:p w14:paraId="55466FCA" w14:textId="1D0D600A" w:rsidR="00F360F7" w:rsidRPr="00E17E9C" w:rsidRDefault="00F360F7" w:rsidP="00A87BC4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>w</w:t>
      </w:r>
      <w:r w:rsidRPr="00E17E9C">
        <w:rPr>
          <w:rFonts w:ascii="Verdana" w:eastAsia="Times New Roman" w:hAnsi="Verdana"/>
          <w:sz w:val="18"/>
          <w:szCs w:val="18"/>
        </w:rPr>
        <w:t>.</w:t>
      </w:r>
      <w:r w:rsidRPr="00E17E9C">
        <w:rPr>
          <w:rFonts w:ascii="Verdana" w:eastAsia="Times New Roman" w:hAnsi="Verdana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/>
          <w:sz w:val="18"/>
          <w:szCs w:val="18"/>
        </w:rPr>
        <w:t>Promoting U.S. business and economic interests</w:t>
      </w:r>
    </w:p>
    <w:p w14:paraId="58B3F884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0B51C1E3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5A87E473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0A1CC5D1" w14:textId="77777777" w:rsidR="001863BE" w:rsidRDefault="001863BE" w:rsidP="00A87BC4">
      <w:pPr>
        <w:rPr>
          <w:rFonts w:ascii="Verdana" w:eastAsia="Times New Roman" w:hAnsi="Verdana" w:cs="Arial"/>
          <w:sz w:val="18"/>
          <w:szCs w:val="18"/>
        </w:rPr>
      </w:pPr>
    </w:p>
    <w:p w14:paraId="0A3B7A2B" w14:textId="05EF0F2F" w:rsidR="00F360F7" w:rsidRPr="00E17E9C" w:rsidRDefault="00F360F7" w:rsidP="00A87BC4">
      <w:pPr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x</w:t>
      </w:r>
      <w:r w:rsidRPr="00E17E9C">
        <w:rPr>
          <w:rFonts w:ascii="Verdana" w:eastAsia="Times New Roman" w:hAnsi="Verdana" w:cs="Arial"/>
          <w:sz w:val="18"/>
          <w:szCs w:val="18"/>
        </w:rPr>
        <w:t>.</w:t>
      </w:r>
      <w:r w:rsidRPr="00E17E9C">
        <w:rPr>
          <w:rFonts w:ascii="Verdana" w:eastAsia="Times New Roman" w:hAnsi="Verdana" w:cs="Arial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 w:cs="Arial"/>
          <w:sz w:val="18"/>
          <w:szCs w:val="18"/>
        </w:rPr>
        <w:t>Aiding refugees fleeing violence around the world</w:t>
      </w:r>
    </w:p>
    <w:p w14:paraId="0C9C13FC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5AB76CA2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49CF64A2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57BE40B7" w14:textId="77777777" w:rsidR="001863BE" w:rsidRDefault="001863BE" w:rsidP="00A87BC4">
      <w:pPr>
        <w:rPr>
          <w:rFonts w:ascii="Verdana" w:eastAsia="Times New Roman" w:hAnsi="Verdana" w:cs="Arial"/>
          <w:sz w:val="18"/>
          <w:szCs w:val="18"/>
        </w:rPr>
      </w:pPr>
    </w:p>
    <w:p w14:paraId="26CA78AC" w14:textId="3F264242" w:rsidR="00F360F7" w:rsidRPr="00E17E9C" w:rsidRDefault="00F360F7" w:rsidP="00A87BC4">
      <w:pPr>
        <w:rPr>
          <w:rFonts w:ascii="Verdana" w:eastAsia="Times New Roman" w:hAnsi="Verdana" w:cs="Arial"/>
          <w:sz w:val="18"/>
          <w:szCs w:val="18"/>
        </w:rPr>
      </w:pPr>
      <w:r>
        <w:rPr>
          <w:rFonts w:ascii="Verdana" w:eastAsia="Times New Roman" w:hAnsi="Verdana" w:cs="Arial"/>
          <w:sz w:val="18"/>
          <w:szCs w:val="18"/>
        </w:rPr>
        <w:t>y</w:t>
      </w:r>
      <w:r w:rsidRPr="00E17E9C">
        <w:rPr>
          <w:rFonts w:ascii="Verdana" w:eastAsia="Times New Roman" w:hAnsi="Verdana" w:cs="Arial"/>
          <w:sz w:val="18"/>
          <w:szCs w:val="18"/>
        </w:rPr>
        <w:t>.</w:t>
      </w:r>
      <w:r w:rsidRPr="00E17E9C">
        <w:rPr>
          <w:rFonts w:ascii="Verdana" w:eastAsia="Times New Roman" w:hAnsi="Verdana" w:cs="Arial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 w:cs="Arial"/>
          <w:sz w:val="18"/>
          <w:szCs w:val="18"/>
        </w:rPr>
        <w:t xml:space="preserve">Reducing legal immigration into the U.S. </w:t>
      </w:r>
    </w:p>
    <w:p w14:paraId="0FBF45FD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7ECA698" w14:textId="77777777" w:rsidR="001863BE" w:rsidRPr="0090140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0CBFEB17" w14:textId="77777777" w:rsidR="001863BE" w:rsidRDefault="001863BE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</w:p>
    <w:p w14:paraId="39EE1181" w14:textId="77777777" w:rsidR="001863BE" w:rsidRDefault="001863BE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4084290A" w14:textId="5E12E0E0" w:rsidR="00F360F7" w:rsidRPr="0079758D" w:rsidRDefault="00F360F7" w:rsidP="00A87BC4">
      <w:pPr>
        <w:rPr>
          <w:rFonts w:ascii="Verdana" w:eastAsia="Times New Roman" w:hAnsi="Verdana"/>
          <w:color w:val="7F7F7F"/>
          <w:sz w:val="18"/>
          <w:szCs w:val="18"/>
        </w:rPr>
      </w:pPr>
      <w:r>
        <w:rPr>
          <w:rFonts w:ascii="Verdana" w:eastAsia="Times New Roman" w:hAnsi="Verdana"/>
          <w:color w:val="000000"/>
          <w:sz w:val="18"/>
          <w:szCs w:val="18"/>
        </w:rPr>
        <w:t>z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.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ab/>
      </w:r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[show if </w:t>
      </w:r>
      <w:proofErr w:type="spellStart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1863BE">
        <w:rPr>
          <w:rFonts w:ascii="Verdana" w:eastAsia="Times New Roman" w:hAnsi="Verdana"/>
          <w:b/>
          <w:color w:val="000000"/>
          <w:sz w:val="18"/>
          <w:szCs w:val="18"/>
        </w:rPr>
        <w:t xml:space="preserve">=4] </w:t>
      </w:r>
      <w:r w:rsidRPr="00E17E9C">
        <w:rPr>
          <w:rFonts w:ascii="Verdana" w:eastAsia="Times New Roman" w:hAnsi="Verdana"/>
          <w:color w:val="000000"/>
          <w:sz w:val="18"/>
          <w:szCs w:val="18"/>
        </w:rPr>
        <w:t>Limiting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the power and influence of North Korea</w:t>
      </w:r>
    </w:p>
    <w:p w14:paraId="145C43DC" w14:textId="77777777" w:rsidR="00F360F7" w:rsidRPr="0090140E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1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Top priority</w:t>
      </w:r>
    </w:p>
    <w:p w14:paraId="32A41030" w14:textId="77777777" w:rsidR="00F360F7" w:rsidRPr="0090140E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2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Some priority</w:t>
      </w:r>
    </w:p>
    <w:p w14:paraId="5B0DBCEE" w14:textId="77777777" w:rsidR="00F360F7" w:rsidRDefault="00F360F7" w:rsidP="00A87BC4">
      <w:pPr>
        <w:rPr>
          <w:rFonts w:ascii="Verdana" w:hAnsi="Verdana"/>
          <w:b/>
          <w:sz w:val="18"/>
          <w:szCs w:val="18"/>
        </w:rPr>
      </w:pPr>
      <w:r w:rsidRPr="0090140E">
        <w:rPr>
          <w:rFonts w:ascii="Verdana" w:eastAsia="Times New Roman" w:hAnsi="Verdana"/>
          <w:color w:val="000000"/>
          <w:sz w:val="18"/>
          <w:szCs w:val="18"/>
        </w:rPr>
        <w:t>3</w:t>
      </w:r>
      <w:r w:rsidRPr="0090140E">
        <w:rPr>
          <w:rFonts w:ascii="Verdana" w:eastAsia="Times New Roman" w:hAnsi="Verdana"/>
          <w:color w:val="000000"/>
          <w:sz w:val="18"/>
          <w:szCs w:val="18"/>
        </w:rPr>
        <w:tab/>
        <w:t>No priority</w:t>
      </w:r>
      <w:bookmarkEnd w:id="5"/>
    </w:p>
    <w:p w14:paraId="3915D8D8" w14:textId="77777777" w:rsidR="00F360F7" w:rsidRPr="006C6854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162C9CE7" w14:textId="77777777" w:rsidR="00F360F7" w:rsidRDefault="00F360F7" w:rsidP="00A87BC4">
      <w:pPr>
        <w:rPr>
          <w:rFonts w:ascii="Verdana" w:hAnsi="Verdana"/>
          <w:b/>
          <w:bCs/>
          <w:sz w:val="18"/>
          <w:szCs w:val="18"/>
        </w:rPr>
      </w:pPr>
    </w:p>
    <w:p w14:paraId="392D3811" w14:textId="77777777" w:rsidR="007179B0" w:rsidRDefault="007179B0">
      <w:pPr>
        <w:rPr>
          <w:color w:val="FFFFFF" w:themeColor="background1"/>
        </w:rPr>
      </w:pPr>
      <w:r>
        <w:br w:type="page"/>
      </w:r>
    </w:p>
    <w:p w14:paraId="488C19DE" w14:textId="06D51FAF" w:rsidR="00F360F7" w:rsidRDefault="001863BE" w:rsidP="00A87BC4">
      <w:pPr>
        <w:pStyle w:val="2-Base"/>
      </w:pPr>
      <w:r>
        <w:lastRenderedPageBreak/>
        <w:t>Base:  IF XFORM=1 or XFORM=2</w:t>
      </w:r>
    </w:p>
    <w:p w14:paraId="0DC1C665" w14:textId="77777777" w:rsidR="001863BE" w:rsidRPr="001863BE" w:rsidRDefault="00F360F7" w:rsidP="00A87BC4">
      <w:pPr>
        <w:rPr>
          <w:rFonts w:ascii="Verdana" w:hAnsi="Verdana"/>
          <w:b/>
          <w:sz w:val="18"/>
          <w:szCs w:val="18"/>
        </w:rPr>
      </w:pPr>
      <w:r w:rsidRPr="001863BE">
        <w:rPr>
          <w:rFonts w:ascii="Verdana" w:hAnsi="Verdana"/>
          <w:b/>
          <w:sz w:val="18"/>
          <w:szCs w:val="18"/>
        </w:rPr>
        <w:t>ECON1</w:t>
      </w:r>
      <w:r w:rsidR="001863BE" w:rsidRPr="001863BE">
        <w:rPr>
          <w:rFonts w:ascii="Verdana" w:hAnsi="Verdana"/>
          <w:b/>
          <w:sz w:val="18"/>
          <w:szCs w:val="18"/>
        </w:rPr>
        <w:t xml:space="preserve"> [S]</w:t>
      </w:r>
    </w:p>
    <w:p w14:paraId="41C92C38" w14:textId="277BE021" w:rsidR="00F360F7" w:rsidRPr="006C6854" w:rsidRDefault="00F360F7" w:rsidP="00A87BC4">
      <w:pPr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Thinking about the nation’s economy…</w:t>
      </w:r>
    </w:p>
    <w:p w14:paraId="5DB240A0" w14:textId="77777777" w:rsidR="00F360F7" w:rsidRPr="006C6854" w:rsidRDefault="00F360F7" w:rsidP="00A87BC4">
      <w:pPr>
        <w:rPr>
          <w:rFonts w:ascii="Verdana" w:hAnsi="Verdana"/>
          <w:sz w:val="18"/>
          <w:szCs w:val="18"/>
        </w:rPr>
      </w:pPr>
    </w:p>
    <w:p w14:paraId="1A6623A0" w14:textId="3941F3F2" w:rsidR="00F360F7" w:rsidRPr="006C6854" w:rsidRDefault="00F360F7" w:rsidP="00A87BC4">
      <w:pPr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How would you rate economic conditions in this country today?</w:t>
      </w:r>
    </w:p>
    <w:p w14:paraId="5B71815F" w14:textId="77777777" w:rsidR="00F360F7" w:rsidRPr="006C6854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</w:p>
    <w:p w14:paraId="2C7D07F5" w14:textId="77777777" w:rsidR="00F360F7" w:rsidRPr="006C6854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1</w:t>
      </w:r>
      <w:r w:rsidRPr="006C6854">
        <w:rPr>
          <w:rFonts w:ascii="Verdana" w:hAnsi="Verdana"/>
          <w:sz w:val="18"/>
          <w:szCs w:val="18"/>
        </w:rPr>
        <w:tab/>
        <w:t>Excellent</w:t>
      </w:r>
    </w:p>
    <w:p w14:paraId="53A711CD" w14:textId="77777777" w:rsidR="00F360F7" w:rsidRPr="006C6854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2</w:t>
      </w:r>
      <w:r w:rsidRPr="006C6854">
        <w:rPr>
          <w:rFonts w:ascii="Verdana" w:hAnsi="Verdana"/>
          <w:sz w:val="18"/>
          <w:szCs w:val="18"/>
        </w:rPr>
        <w:tab/>
        <w:t>Good</w:t>
      </w:r>
    </w:p>
    <w:p w14:paraId="4B62D078" w14:textId="77777777" w:rsidR="00F360F7" w:rsidRPr="006C6854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3</w:t>
      </w:r>
      <w:r w:rsidRPr="006C6854">
        <w:rPr>
          <w:rFonts w:ascii="Verdana" w:hAnsi="Verdana"/>
          <w:sz w:val="18"/>
          <w:szCs w:val="18"/>
        </w:rPr>
        <w:tab/>
        <w:t>Only fair</w:t>
      </w:r>
    </w:p>
    <w:p w14:paraId="28E4741F" w14:textId="77777777" w:rsidR="00F360F7" w:rsidRPr="006C6854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  <w:r w:rsidRPr="006C6854">
        <w:rPr>
          <w:rFonts w:ascii="Verdana" w:hAnsi="Verdana"/>
          <w:sz w:val="18"/>
          <w:szCs w:val="18"/>
        </w:rPr>
        <w:t>4</w:t>
      </w:r>
      <w:r w:rsidRPr="006C6854">
        <w:rPr>
          <w:rFonts w:ascii="Verdana" w:hAnsi="Verdana"/>
          <w:sz w:val="18"/>
          <w:szCs w:val="18"/>
        </w:rPr>
        <w:tab/>
        <w:t>Poor</w:t>
      </w:r>
    </w:p>
    <w:p w14:paraId="5F478BA6" w14:textId="77777777" w:rsidR="00F360F7" w:rsidRPr="006C6854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56C53698" w14:textId="77777777" w:rsidR="00F360F7" w:rsidRDefault="00F360F7" w:rsidP="00A87BC4">
      <w:pPr>
        <w:rPr>
          <w:rFonts w:ascii="Verdana" w:hAnsi="Verdana"/>
          <w:b/>
          <w:bCs/>
          <w:sz w:val="18"/>
          <w:szCs w:val="18"/>
        </w:rPr>
      </w:pPr>
    </w:p>
    <w:p w14:paraId="66CC5682" w14:textId="1D945155" w:rsidR="00F360F7" w:rsidRPr="006C6854" w:rsidRDefault="001863BE" w:rsidP="00A87BC4">
      <w:pPr>
        <w:pStyle w:val="2-Base"/>
      </w:pPr>
      <w:r>
        <w:t>Base:  IF XFORM=3 OR XFORM=4</w:t>
      </w:r>
    </w:p>
    <w:p w14:paraId="481FABA4" w14:textId="5CB3C407" w:rsidR="00F360F7" w:rsidRPr="001863BE" w:rsidRDefault="00F360F7" w:rsidP="00A87BC4">
      <w:pPr>
        <w:rPr>
          <w:rFonts w:ascii="Verdana" w:hAnsi="Verdana"/>
          <w:b/>
          <w:sz w:val="18"/>
          <w:szCs w:val="18"/>
        </w:rPr>
      </w:pPr>
      <w:r w:rsidRPr="001863BE">
        <w:rPr>
          <w:rFonts w:ascii="Verdana" w:hAnsi="Verdana"/>
          <w:b/>
          <w:sz w:val="18"/>
          <w:szCs w:val="18"/>
        </w:rPr>
        <w:t>ECONALT</w:t>
      </w:r>
      <w:r w:rsidR="001863BE" w:rsidRPr="001863BE">
        <w:rPr>
          <w:rFonts w:ascii="Verdana" w:hAnsi="Verdana"/>
          <w:b/>
          <w:sz w:val="18"/>
          <w:szCs w:val="18"/>
        </w:rPr>
        <w:t xml:space="preserve"> [S]</w:t>
      </w:r>
    </w:p>
    <w:p w14:paraId="02089A6F" w14:textId="77777777" w:rsidR="00F360F7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Thinking about the nation’s economy…</w:t>
      </w:r>
    </w:p>
    <w:p w14:paraId="1F193E5D" w14:textId="77777777" w:rsidR="00F360F7" w:rsidRDefault="00F360F7" w:rsidP="00A87BC4">
      <w:pPr>
        <w:rPr>
          <w:rFonts w:ascii="Verdana" w:hAnsi="Verdana"/>
          <w:sz w:val="18"/>
          <w:szCs w:val="18"/>
        </w:rPr>
      </w:pPr>
    </w:p>
    <w:p w14:paraId="267A2572" w14:textId="09DB7844" w:rsidR="00F360F7" w:rsidRPr="00DC72E9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How would you rate economic conditions in this country today?</w:t>
      </w:r>
    </w:p>
    <w:p w14:paraId="36FB3E9C" w14:textId="77777777" w:rsidR="00F360F7" w:rsidRPr="00DC72E9" w:rsidRDefault="00F360F7" w:rsidP="00A87BC4">
      <w:pPr>
        <w:autoSpaceDE w:val="0"/>
        <w:autoSpaceDN w:val="0"/>
        <w:rPr>
          <w:rFonts w:ascii="Verdana" w:hAnsi="Verdana"/>
          <w:sz w:val="18"/>
          <w:szCs w:val="18"/>
        </w:rPr>
      </w:pPr>
    </w:p>
    <w:p w14:paraId="5F9DC95A" w14:textId="77777777" w:rsidR="00F360F7" w:rsidRPr="00DC72E9" w:rsidRDefault="00F360F7" w:rsidP="00A87BC4">
      <w:pPr>
        <w:keepNext/>
        <w:keepLines/>
        <w:contextualSpacing/>
        <w:rPr>
          <w:rFonts w:ascii="Verdana" w:eastAsia="Verdana" w:hAnsi="Verdana" w:cs="Verdana"/>
          <w:sz w:val="18"/>
          <w:szCs w:val="18"/>
        </w:rPr>
      </w:pPr>
      <w:r w:rsidRPr="00DC72E9">
        <w:rPr>
          <w:rFonts w:ascii="Verdana" w:eastAsia="Verdana" w:hAnsi="Verdana" w:cs="Verdana"/>
          <w:sz w:val="18"/>
          <w:szCs w:val="18"/>
        </w:rPr>
        <w:t>1</w:t>
      </w:r>
      <w:r w:rsidRPr="00DC72E9">
        <w:rPr>
          <w:rFonts w:ascii="Verdana" w:eastAsia="Verdana" w:hAnsi="Verdana" w:cs="Verdana"/>
          <w:sz w:val="18"/>
          <w:szCs w:val="18"/>
        </w:rPr>
        <w:tab/>
        <w:t>Very good</w:t>
      </w:r>
    </w:p>
    <w:p w14:paraId="43426400" w14:textId="77777777" w:rsidR="00F360F7" w:rsidRPr="00DC72E9" w:rsidRDefault="00F360F7" w:rsidP="00A87BC4">
      <w:pPr>
        <w:keepNext/>
        <w:keepLines/>
        <w:contextualSpacing/>
        <w:rPr>
          <w:rFonts w:ascii="Verdana" w:eastAsia="Verdana" w:hAnsi="Verdana" w:cs="Verdana"/>
          <w:sz w:val="18"/>
          <w:szCs w:val="18"/>
        </w:rPr>
      </w:pPr>
      <w:r w:rsidRPr="00DC72E9">
        <w:rPr>
          <w:rFonts w:ascii="Verdana" w:eastAsia="Verdana" w:hAnsi="Verdana" w:cs="Verdana"/>
          <w:sz w:val="18"/>
          <w:szCs w:val="18"/>
        </w:rPr>
        <w:t>2</w:t>
      </w:r>
      <w:r w:rsidRPr="00DC72E9">
        <w:rPr>
          <w:rFonts w:ascii="Verdana" w:eastAsia="Verdana" w:hAnsi="Verdana" w:cs="Verdana"/>
          <w:sz w:val="18"/>
          <w:szCs w:val="18"/>
        </w:rPr>
        <w:tab/>
        <w:t>Somewhat good</w:t>
      </w:r>
    </w:p>
    <w:p w14:paraId="650339D3" w14:textId="77777777" w:rsidR="00F360F7" w:rsidRPr="00DC72E9" w:rsidRDefault="00F360F7" w:rsidP="00A87BC4">
      <w:pPr>
        <w:keepNext/>
        <w:keepLines/>
        <w:contextualSpacing/>
        <w:rPr>
          <w:rFonts w:ascii="Verdana" w:eastAsia="Verdana" w:hAnsi="Verdana" w:cs="Verdana"/>
          <w:sz w:val="18"/>
          <w:szCs w:val="18"/>
        </w:rPr>
      </w:pPr>
      <w:r w:rsidRPr="00DC72E9">
        <w:rPr>
          <w:rFonts w:ascii="Verdana" w:eastAsia="Verdana" w:hAnsi="Verdana" w:cs="Verdana"/>
          <w:sz w:val="18"/>
          <w:szCs w:val="18"/>
        </w:rPr>
        <w:t>3</w:t>
      </w:r>
      <w:r w:rsidRPr="00DC72E9">
        <w:rPr>
          <w:rFonts w:ascii="Verdana" w:eastAsia="Verdana" w:hAnsi="Verdana" w:cs="Verdana"/>
          <w:sz w:val="18"/>
          <w:szCs w:val="18"/>
        </w:rPr>
        <w:tab/>
        <w:t>Somewhat bad</w:t>
      </w:r>
    </w:p>
    <w:p w14:paraId="47CE4E16" w14:textId="77777777" w:rsidR="00F360F7" w:rsidRPr="00DC72E9" w:rsidRDefault="00F360F7" w:rsidP="00A87BC4">
      <w:pPr>
        <w:keepNext/>
        <w:keepLines/>
        <w:contextualSpacing/>
        <w:rPr>
          <w:rFonts w:ascii="Verdana" w:eastAsia="Verdana" w:hAnsi="Verdana" w:cs="Verdana"/>
          <w:sz w:val="18"/>
          <w:szCs w:val="18"/>
        </w:rPr>
      </w:pPr>
      <w:r w:rsidRPr="00DC72E9">
        <w:rPr>
          <w:rFonts w:ascii="Verdana" w:eastAsia="Verdana" w:hAnsi="Verdana" w:cs="Verdana"/>
          <w:sz w:val="18"/>
          <w:szCs w:val="18"/>
        </w:rPr>
        <w:t>4</w:t>
      </w:r>
      <w:r w:rsidRPr="00DC72E9">
        <w:rPr>
          <w:rFonts w:ascii="Verdana" w:eastAsia="Verdana" w:hAnsi="Verdana" w:cs="Verdana"/>
          <w:sz w:val="18"/>
          <w:szCs w:val="18"/>
        </w:rPr>
        <w:tab/>
        <w:t>Very bad</w:t>
      </w:r>
    </w:p>
    <w:p w14:paraId="50967430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6F4393E" w14:textId="77777777" w:rsidR="00F360F7" w:rsidRPr="00FF7312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5244D744" w14:textId="245A6C9F" w:rsidR="00F360F7" w:rsidRPr="00CA5737" w:rsidRDefault="00F360F7" w:rsidP="00A87BC4">
      <w:pPr>
        <w:pStyle w:val="2-Base"/>
      </w:pPr>
      <w:r>
        <w:t>BASE: ASK ALL</w:t>
      </w:r>
    </w:p>
    <w:p w14:paraId="2B83EDC6" w14:textId="77777777" w:rsidR="001863BE" w:rsidRPr="001863BE" w:rsidRDefault="001863BE" w:rsidP="00A87BC4">
      <w:pPr>
        <w:rPr>
          <w:rFonts w:ascii="Verdana" w:eastAsia="Calibri" w:hAnsi="Verdana"/>
          <w:b/>
          <w:sz w:val="18"/>
          <w:szCs w:val="18"/>
        </w:rPr>
      </w:pPr>
      <w:r w:rsidRPr="001863BE">
        <w:rPr>
          <w:rFonts w:ascii="Verdana" w:eastAsia="Calibri" w:hAnsi="Verdana"/>
          <w:b/>
          <w:sz w:val="18"/>
          <w:szCs w:val="18"/>
        </w:rPr>
        <w:t>FAMTLKPOL [S]</w:t>
      </w:r>
    </w:p>
    <w:p w14:paraId="36031A14" w14:textId="5237389E" w:rsidR="00F360F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Thinking about when you get together with family members other than those who you live with...</w:t>
      </w:r>
    </w:p>
    <w:p w14:paraId="300C4AF5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62A45CBD" w14:textId="1098C473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In general, would you say that your family tries to avoid talking about politics, or is your family generally okay with talking about politics?</w:t>
      </w:r>
    </w:p>
    <w:p w14:paraId="5686A04A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05C02ABA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1</w:t>
      </w:r>
      <w:r w:rsidRPr="00CA5737">
        <w:rPr>
          <w:rFonts w:ascii="Verdana" w:eastAsia="Calibri" w:hAnsi="Verdana"/>
          <w:sz w:val="18"/>
          <w:szCs w:val="18"/>
        </w:rPr>
        <w:tab/>
        <w:t>Tries to avoid talking about politics</w:t>
      </w:r>
    </w:p>
    <w:p w14:paraId="3833CE01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2</w:t>
      </w:r>
      <w:r w:rsidRPr="00CA5737">
        <w:rPr>
          <w:rFonts w:ascii="Verdana" w:eastAsia="Calibri" w:hAnsi="Verdana"/>
          <w:sz w:val="18"/>
          <w:szCs w:val="18"/>
        </w:rPr>
        <w:tab/>
        <w:t>Okay with talking about politics</w:t>
      </w:r>
    </w:p>
    <w:p w14:paraId="3672CB30" w14:textId="77777777" w:rsidR="00F360F7" w:rsidRPr="006C6854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6CE9CD92" w14:textId="77777777" w:rsidR="00F360F7" w:rsidRDefault="00F360F7" w:rsidP="00A87BC4">
      <w:pPr>
        <w:rPr>
          <w:rFonts w:ascii="Verdana" w:hAnsi="Verdana"/>
          <w:b/>
          <w:bCs/>
          <w:sz w:val="18"/>
          <w:szCs w:val="18"/>
        </w:rPr>
      </w:pPr>
    </w:p>
    <w:p w14:paraId="608051C6" w14:textId="7275570E" w:rsidR="00F360F7" w:rsidRDefault="00F360F7" w:rsidP="00A87BC4">
      <w:pPr>
        <w:pStyle w:val="2-Base"/>
      </w:pPr>
      <w:r>
        <w:t>BASE: ASK ALL</w:t>
      </w:r>
    </w:p>
    <w:p w14:paraId="1A999F16" w14:textId="17507208" w:rsidR="001863BE" w:rsidRPr="001863BE" w:rsidRDefault="001863BE" w:rsidP="00A87BC4">
      <w:pPr>
        <w:pStyle w:val="2-Base"/>
        <w:rPr>
          <w:i/>
        </w:rPr>
      </w:pPr>
      <w:r>
        <w:rPr>
          <w:i/>
        </w:rPr>
        <w:t>Scripter:  Randomly show response in order 1-4 or 4-1.  Record order.</w:t>
      </w:r>
    </w:p>
    <w:p w14:paraId="34116F96" w14:textId="77777777" w:rsidR="001863BE" w:rsidRPr="001863BE" w:rsidRDefault="001863BE" w:rsidP="00A87BC4">
      <w:pPr>
        <w:rPr>
          <w:rFonts w:ascii="Verdana" w:eastAsia="Calibri" w:hAnsi="Verdana"/>
          <w:b/>
          <w:sz w:val="18"/>
          <w:szCs w:val="18"/>
        </w:rPr>
      </w:pPr>
      <w:r w:rsidRPr="001863BE">
        <w:rPr>
          <w:rFonts w:ascii="Verdana" w:eastAsia="Calibri" w:hAnsi="Verdana"/>
          <w:b/>
          <w:sz w:val="18"/>
          <w:szCs w:val="18"/>
        </w:rPr>
        <w:t>FAMVIEWS [S]</w:t>
      </w:r>
    </w:p>
    <w:p w14:paraId="35CDFCF6" w14:textId="65817FD1" w:rsidR="00F360F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Still thinking about when you get together with family members other than those who you live with...</w:t>
      </w:r>
    </w:p>
    <w:p w14:paraId="3A6E2FA7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3026DBAE" w14:textId="0E4F7318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What best describes your family members’ political positions</w:t>
      </w:r>
      <w:r w:rsidR="00387F73">
        <w:rPr>
          <w:rFonts w:ascii="Verdana" w:eastAsia="Calibri" w:hAnsi="Verdana"/>
          <w:sz w:val="18"/>
          <w:szCs w:val="18"/>
        </w:rPr>
        <w:t>?</w:t>
      </w:r>
      <w:r w:rsidRPr="00CA5737">
        <w:rPr>
          <w:rFonts w:ascii="Verdana" w:eastAsia="Calibri" w:hAnsi="Verdana"/>
          <w:sz w:val="18"/>
          <w:szCs w:val="18"/>
        </w:rPr>
        <w:t xml:space="preserve"> </w:t>
      </w:r>
      <w:r w:rsidRPr="00CA5737">
        <w:rPr>
          <w:rFonts w:ascii="Verdana" w:eastAsia="Calibri" w:hAnsi="Verdana"/>
          <w:b/>
          <w:bCs/>
          <w:sz w:val="18"/>
          <w:szCs w:val="18"/>
        </w:rPr>
        <w:t>[REVERSE ORDER FOR HALF SAMPLE]</w:t>
      </w:r>
    </w:p>
    <w:p w14:paraId="5DC67D06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22B72EB7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1</w:t>
      </w:r>
      <w:r w:rsidRPr="00CA5737">
        <w:rPr>
          <w:rFonts w:ascii="Verdana" w:eastAsia="Calibri" w:hAnsi="Verdana"/>
          <w:sz w:val="18"/>
          <w:szCs w:val="18"/>
        </w:rPr>
        <w:tab/>
        <w:t>Almost everyone in my family shares my political views</w:t>
      </w:r>
    </w:p>
    <w:p w14:paraId="6887ECA8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2</w:t>
      </w:r>
      <w:r w:rsidRPr="00CA5737">
        <w:rPr>
          <w:rFonts w:ascii="Verdana" w:eastAsia="Calibri" w:hAnsi="Verdana"/>
          <w:sz w:val="18"/>
          <w:szCs w:val="18"/>
        </w:rPr>
        <w:tab/>
        <w:t>Most of my family members share my political views, but a few people have different opinions</w:t>
      </w:r>
    </w:p>
    <w:p w14:paraId="418EE27E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3</w:t>
      </w:r>
      <w:r w:rsidRPr="00CA5737">
        <w:rPr>
          <w:rFonts w:ascii="Verdana" w:eastAsia="Calibri" w:hAnsi="Verdana"/>
          <w:sz w:val="18"/>
          <w:szCs w:val="18"/>
        </w:rPr>
        <w:tab/>
        <w:t>A few of my family members share my political views, but most have different opinions</w:t>
      </w:r>
    </w:p>
    <w:p w14:paraId="2193C01C" w14:textId="77777777" w:rsidR="00F360F7" w:rsidRPr="00CA5737" w:rsidRDefault="00F360F7" w:rsidP="00A87BC4">
      <w:pPr>
        <w:rPr>
          <w:rFonts w:ascii="Verdana" w:eastAsia="Calibri" w:hAnsi="Verdana"/>
          <w:sz w:val="18"/>
          <w:szCs w:val="18"/>
        </w:rPr>
      </w:pPr>
      <w:r w:rsidRPr="00CA5737">
        <w:rPr>
          <w:rFonts w:ascii="Verdana" w:eastAsia="Calibri" w:hAnsi="Verdana"/>
          <w:sz w:val="18"/>
          <w:szCs w:val="18"/>
        </w:rPr>
        <w:t>4</w:t>
      </w:r>
      <w:r w:rsidRPr="00CA5737">
        <w:rPr>
          <w:rFonts w:ascii="Verdana" w:eastAsia="Calibri" w:hAnsi="Verdana"/>
          <w:sz w:val="18"/>
          <w:szCs w:val="18"/>
        </w:rPr>
        <w:tab/>
        <w:t>Almost no one in my family shares my political views</w:t>
      </w:r>
    </w:p>
    <w:p w14:paraId="3C3DBED3" w14:textId="77777777" w:rsidR="00F360F7" w:rsidRPr="006C6854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27CE7786" w14:textId="77777777" w:rsidR="00F360F7" w:rsidRDefault="00F360F7" w:rsidP="00A87BC4">
      <w:pPr>
        <w:rPr>
          <w:rFonts w:ascii="Verdana" w:hAnsi="Verdana"/>
          <w:b/>
          <w:bCs/>
          <w:sz w:val="18"/>
          <w:szCs w:val="18"/>
        </w:rPr>
      </w:pPr>
    </w:p>
    <w:p w14:paraId="48EA2262" w14:textId="77777777" w:rsidR="007179B0" w:rsidRDefault="007179B0">
      <w:pPr>
        <w:rPr>
          <w:color w:val="FFFFFF" w:themeColor="background1"/>
        </w:rPr>
      </w:pPr>
      <w:r>
        <w:br w:type="page"/>
      </w:r>
    </w:p>
    <w:p w14:paraId="36CC2579" w14:textId="16CCC68F" w:rsidR="00F360F7" w:rsidRDefault="001863BE" w:rsidP="00A87BC4">
      <w:pPr>
        <w:pStyle w:val="2-Base"/>
      </w:pPr>
      <w:r>
        <w:lastRenderedPageBreak/>
        <w:t>Base</w:t>
      </w:r>
      <w:proofErr w:type="gramStart"/>
      <w:r>
        <w:t>:  (</w:t>
      </w:r>
      <w:proofErr w:type="gramEnd"/>
      <w:r>
        <w:t xml:space="preserve">IF XFORM=2 or XFORM=3) AND </w:t>
      </w:r>
      <w:r w:rsidR="00F360F7" w:rsidRPr="00FF7312">
        <w:t>(VOTED=</w:t>
      </w:r>
      <w:r w:rsidR="00F360F7">
        <w:t>1</w:t>
      </w:r>
      <w:r>
        <w:t>)</w:t>
      </w:r>
    </w:p>
    <w:p w14:paraId="207F2DF3" w14:textId="281A8DCE" w:rsidR="001863BE" w:rsidRDefault="00520329" w:rsidP="00A87BC4">
      <w:pPr>
        <w:pStyle w:val="2-Base"/>
        <w:rPr>
          <w:i/>
        </w:rPr>
      </w:pPr>
      <w:r>
        <w:rPr>
          <w:i/>
        </w:rPr>
        <w:t>Scripter:  Show in same order as VTEASY_W38</w:t>
      </w:r>
      <w:r w:rsidR="00EC389E">
        <w:rPr>
          <w:i/>
        </w:rPr>
        <w:t xml:space="preserve">.  IF VTEASY_W38=1, show in order 1-4.  IF VTEASY_W38=2, show in order 4-1.  </w:t>
      </w:r>
      <w:r w:rsidR="005B5F0C">
        <w:rPr>
          <w:i/>
        </w:rPr>
        <w:t xml:space="preserve">If </w:t>
      </w:r>
      <w:r w:rsidR="00951D8F">
        <w:rPr>
          <w:i/>
        </w:rPr>
        <w:t>VTEASY=0, randomly assign an order of 1-4 or 4-1</w:t>
      </w:r>
    </w:p>
    <w:p w14:paraId="4EDCD234" w14:textId="77777777" w:rsidR="00520329" w:rsidRPr="00520329" w:rsidRDefault="00F360F7" w:rsidP="00A87BC4">
      <w:pPr>
        <w:rPr>
          <w:rFonts w:ascii="Verdana" w:hAnsi="Verdana"/>
          <w:b/>
          <w:sz w:val="18"/>
          <w:szCs w:val="18"/>
        </w:rPr>
      </w:pPr>
      <w:r w:rsidRPr="00520329">
        <w:rPr>
          <w:rFonts w:ascii="Verdana" w:hAnsi="Verdana"/>
          <w:b/>
          <w:sz w:val="18"/>
          <w:szCs w:val="18"/>
        </w:rPr>
        <w:t>VTEASY</w:t>
      </w:r>
      <w:r w:rsidR="00520329" w:rsidRPr="00520329">
        <w:rPr>
          <w:rFonts w:ascii="Verdana" w:hAnsi="Verdana"/>
          <w:b/>
          <w:sz w:val="18"/>
          <w:szCs w:val="18"/>
        </w:rPr>
        <w:t xml:space="preserve"> [S]</w:t>
      </w:r>
    </w:p>
    <w:p w14:paraId="50C66BF9" w14:textId="0CB5A38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FF7312">
        <w:rPr>
          <w:rFonts w:ascii="Verdana" w:hAnsi="Verdana"/>
          <w:sz w:val="18"/>
          <w:szCs w:val="18"/>
        </w:rPr>
        <w:t xml:space="preserve">Overall, was voting in the elections this November for you personally... </w:t>
      </w:r>
      <w:r w:rsidRPr="00FF7312">
        <w:rPr>
          <w:rFonts w:ascii="Verdana" w:eastAsia="Franklin Gothic Book" w:hAnsi="Verdana"/>
          <w:b/>
          <w:sz w:val="18"/>
          <w:szCs w:val="18"/>
        </w:rPr>
        <w:t>[MATCH ORDER OF RESPONSE</w:t>
      </w:r>
      <w:r>
        <w:rPr>
          <w:rFonts w:ascii="Verdana" w:eastAsia="Franklin Gothic Book" w:hAnsi="Verdana"/>
          <w:b/>
          <w:sz w:val="18"/>
          <w:szCs w:val="18"/>
        </w:rPr>
        <w:t xml:space="preserve"> OPTIONS TO WHAT RESPONDENTS RECEIVED IN W38</w:t>
      </w:r>
      <w:r w:rsidRPr="009F5E85">
        <w:rPr>
          <w:rFonts w:ascii="Verdana" w:eastAsia="Franklin Gothic Book" w:hAnsi="Verdana"/>
          <w:b/>
          <w:sz w:val="18"/>
          <w:szCs w:val="18"/>
        </w:rPr>
        <w:t>]</w:t>
      </w:r>
    </w:p>
    <w:p w14:paraId="67290134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2B200840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ab/>
        <w:t>1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easy</w:t>
      </w:r>
    </w:p>
    <w:p w14:paraId="06E9495C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ab/>
        <w:t>2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easy</w:t>
      </w:r>
    </w:p>
    <w:p w14:paraId="3EAFF430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ab/>
        <w:t>3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difficult</w:t>
      </w:r>
    </w:p>
    <w:p w14:paraId="7F379DE4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ab/>
        <w:t>4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difficult</w:t>
      </w:r>
    </w:p>
    <w:p w14:paraId="13B12679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0E1DA024" w14:textId="77777777" w:rsidR="00F360F7" w:rsidRPr="00FF7312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7A747C15" w14:textId="0112FE8A" w:rsidR="00520329" w:rsidRDefault="00520329" w:rsidP="00A87BC4">
      <w:pPr>
        <w:pStyle w:val="2-Base"/>
      </w:pPr>
      <w:r>
        <w:t>Base:  VOTED=1</w:t>
      </w:r>
    </w:p>
    <w:p w14:paraId="64A930B9" w14:textId="77777777" w:rsidR="00520329" w:rsidRPr="00520329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r w:rsidRPr="00520329">
        <w:rPr>
          <w:rFonts w:ascii="Verdana" w:eastAsia="Times New Roman" w:hAnsi="Verdana"/>
          <w:b/>
          <w:color w:val="000000"/>
          <w:sz w:val="18"/>
          <w:szCs w:val="18"/>
        </w:rPr>
        <w:t>VTPPL_POST</w:t>
      </w:r>
      <w:r w:rsidR="00520329" w:rsidRPr="00520329">
        <w:rPr>
          <w:rFonts w:ascii="Verdana" w:eastAsia="Times New Roman" w:hAnsi="Verdana"/>
          <w:b/>
          <w:color w:val="000000"/>
          <w:sz w:val="18"/>
          <w:szCs w:val="18"/>
        </w:rPr>
        <w:t xml:space="preserve"> [S]</w:t>
      </w:r>
    </w:p>
    <w:p w14:paraId="73799ED6" w14:textId="0A0A84C7" w:rsidR="00F360F7" w:rsidRDefault="00F360F7" w:rsidP="00A87BC4">
      <w:pPr>
        <w:rPr>
          <w:rFonts w:ascii="Verdana" w:eastAsia="Times New Roman" w:hAnsi="Verdana"/>
          <w:color w:val="808080" w:themeColor="background1" w:themeShade="80"/>
          <w:sz w:val="18"/>
          <w:szCs w:val="18"/>
        </w:rPr>
      </w:pPr>
      <w:r w:rsidRPr="00FF7312">
        <w:rPr>
          <w:rFonts w:ascii="Verdana" w:eastAsia="Times New Roman" w:hAnsi="Verdana"/>
          <w:color w:val="000000"/>
          <w:sz w:val="18"/>
          <w:szCs w:val="18"/>
        </w:rPr>
        <w:t xml:space="preserve">How well did </w:t>
      </w:r>
      <w:r w:rsidRPr="00FF7312">
        <w:rPr>
          <w:rFonts w:ascii="Verdana" w:eastAsia="Times New Roman" w:hAnsi="Verdana"/>
          <w:b/>
          <w:color w:val="000000"/>
          <w:sz w:val="18"/>
          <w:szCs w:val="18"/>
        </w:rPr>
        <w:t>[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if </w:t>
      </w:r>
      <w:proofErr w:type="spellStart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=1 show: </w:t>
      </w:r>
      <w:r w:rsidR="00577248">
        <w:rPr>
          <w:rFonts w:ascii="Verdana" w:eastAsia="Times New Roman" w:hAnsi="Verdana"/>
          <w:color w:val="000000"/>
          <w:sz w:val="18"/>
          <w:szCs w:val="18"/>
        </w:rPr>
        <w:t xml:space="preserve">poll workers in your community 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/ if </w:t>
      </w:r>
      <w:proofErr w:type="spellStart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=2 and </w:t>
      </w:r>
      <w:r w:rsidR="00CF7061">
        <w:rPr>
          <w:rFonts w:ascii="Verdana" w:eastAsia="Times New Roman" w:hAnsi="Verdana"/>
          <w:b/>
          <w:color w:val="000000"/>
          <w:sz w:val="18"/>
          <w:szCs w:val="18"/>
        </w:rPr>
        <w:t>NOT IN DC show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: </w:t>
      </w:r>
      <w:r w:rsidR="00577248">
        <w:rPr>
          <w:rFonts w:ascii="Verdana" w:eastAsia="Times New Roman" w:hAnsi="Verdana"/>
          <w:color w:val="000000"/>
          <w:sz w:val="18"/>
          <w:szCs w:val="18"/>
        </w:rPr>
        <w:t xml:space="preserve">officials who run elections in your state 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/ if </w:t>
      </w:r>
      <w:proofErr w:type="spellStart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=2 and </w:t>
      </w:r>
      <w:r w:rsidR="00CF7061">
        <w:rPr>
          <w:rFonts w:ascii="Verdana" w:eastAsia="Times New Roman" w:hAnsi="Verdana"/>
          <w:b/>
          <w:color w:val="000000"/>
          <w:sz w:val="18"/>
          <w:szCs w:val="18"/>
        </w:rPr>
        <w:t>STATE=DC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 show: </w:t>
      </w:r>
      <w:r w:rsidR="00577248">
        <w:rPr>
          <w:rFonts w:ascii="Verdana" w:eastAsia="Times New Roman" w:hAnsi="Verdana"/>
          <w:color w:val="000000"/>
          <w:sz w:val="18"/>
          <w:szCs w:val="18"/>
        </w:rPr>
        <w:t>officials who run elections in the District of Columbia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 / if </w:t>
      </w:r>
      <w:proofErr w:type="spellStart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=3 show: </w:t>
      </w:r>
      <w:r w:rsidR="00577248">
        <w:rPr>
          <w:rFonts w:ascii="Verdana" w:eastAsia="Times New Roman" w:hAnsi="Verdana"/>
          <w:color w:val="000000"/>
          <w:sz w:val="18"/>
          <w:szCs w:val="18"/>
        </w:rPr>
        <w:t xml:space="preserve">officials who run elections in your local area 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 / if </w:t>
      </w:r>
      <w:proofErr w:type="spellStart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>xform</w:t>
      </w:r>
      <w:proofErr w:type="spellEnd"/>
      <w:r w:rsidR="00577248">
        <w:rPr>
          <w:rFonts w:ascii="Verdana" w:eastAsia="Times New Roman" w:hAnsi="Verdana"/>
          <w:b/>
          <w:color w:val="000000"/>
          <w:sz w:val="18"/>
          <w:szCs w:val="18"/>
        </w:rPr>
        <w:t xml:space="preserve">=4 show: </w:t>
      </w:r>
      <w:r w:rsidR="00577248">
        <w:rPr>
          <w:rFonts w:ascii="Verdana" w:eastAsia="Times New Roman" w:hAnsi="Verdana"/>
          <w:color w:val="000000"/>
          <w:sz w:val="18"/>
          <w:szCs w:val="18"/>
        </w:rPr>
        <w:t xml:space="preserve">officials who run elections across the United </w:t>
      </w:r>
      <w:r w:rsidR="00577248" w:rsidRPr="00577248">
        <w:rPr>
          <w:rFonts w:ascii="Verdana" w:eastAsia="Times New Roman" w:hAnsi="Verdana"/>
          <w:color w:val="000000"/>
          <w:sz w:val="18"/>
          <w:szCs w:val="18"/>
        </w:rPr>
        <w:t>States</w:t>
      </w:r>
      <w:r w:rsidR="00577248">
        <w:rPr>
          <w:rFonts w:ascii="Verdana" w:eastAsia="Times New Roman" w:hAnsi="Verdana"/>
          <w:b/>
          <w:color w:val="000000"/>
          <w:sz w:val="18"/>
          <w:szCs w:val="18"/>
        </w:rPr>
        <w:t>]</w:t>
      </w:r>
      <w:r w:rsidRPr="00FF7312">
        <w:rPr>
          <w:rFonts w:ascii="Verdana" w:eastAsia="Times New Roman" w:hAnsi="Verdana"/>
          <w:color w:val="000000"/>
          <w:sz w:val="18"/>
          <w:szCs w:val="18"/>
        </w:rPr>
        <w:t xml:space="preserve"> do their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job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during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elections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this November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?</w:t>
      </w:r>
    </w:p>
    <w:p w14:paraId="384E7CE7" w14:textId="2AB3FF7D" w:rsidR="00577248" w:rsidRPr="009F5E85" w:rsidRDefault="00577248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1BCF5BD9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49D9C0BA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well</w:t>
      </w:r>
    </w:p>
    <w:p w14:paraId="41C38D44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well</w:t>
      </w:r>
    </w:p>
    <w:p w14:paraId="060F408D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3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too</w:t>
      </w:r>
      <w:r>
        <w:rPr>
          <w:rFonts w:ascii="Verdana" w:hAnsi="Verdana"/>
          <w:sz w:val="18"/>
          <w:szCs w:val="18"/>
        </w:rPr>
        <w:t xml:space="preserve"> well</w:t>
      </w:r>
    </w:p>
    <w:p w14:paraId="122C0258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Times New Roman" w:hAnsi="Verdana"/>
          <w:color w:val="000000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4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all</w:t>
      </w:r>
      <w:r>
        <w:rPr>
          <w:rFonts w:ascii="Verdana" w:hAnsi="Verdana"/>
          <w:sz w:val="18"/>
          <w:szCs w:val="18"/>
        </w:rPr>
        <w:t xml:space="preserve"> well</w:t>
      </w:r>
    </w:p>
    <w:p w14:paraId="3D62A862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eastAsia="Times New Roman" w:hAnsi="Verdana"/>
          <w:color w:val="000000"/>
          <w:sz w:val="18"/>
          <w:szCs w:val="18"/>
        </w:rPr>
      </w:pPr>
    </w:p>
    <w:p w14:paraId="0CE29D35" w14:textId="77777777" w:rsidR="00F360F7" w:rsidRPr="009F5E85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</w:p>
    <w:p w14:paraId="6CB5B96B" w14:textId="1AF97267" w:rsidR="00F360F7" w:rsidRDefault="00520329" w:rsidP="00A87BC4">
      <w:pPr>
        <w:pStyle w:val="2-Base"/>
      </w:pPr>
      <w:r>
        <w:t>Base:  IF XFORM=1 or XFORM=2</w:t>
      </w:r>
    </w:p>
    <w:p w14:paraId="46D8CC6C" w14:textId="77777777" w:rsidR="00520329" w:rsidRPr="00520329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r w:rsidRPr="00520329">
        <w:rPr>
          <w:rFonts w:ascii="Verdana" w:eastAsia="Times New Roman" w:hAnsi="Verdana"/>
          <w:b/>
          <w:color w:val="000000"/>
          <w:sz w:val="18"/>
          <w:szCs w:val="18"/>
        </w:rPr>
        <w:t>VTSYSSEC_ST</w:t>
      </w:r>
      <w:r w:rsidRPr="00520329">
        <w:rPr>
          <w:rFonts w:ascii="Verdana" w:eastAsia="Times New Roman" w:hAnsi="Verdana"/>
          <w:b/>
          <w:color w:val="000000"/>
          <w:sz w:val="18"/>
          <w:szCs w:val="18"/>
        </w:rPr>
        <w:tab/>
      </w:r>
      <w:r w:rsidR="00520329" w:rsidRPr="00520329">
        <w:rPr>
          <w:rFonts w:ascii="Verdana" w:eastAsia="Times New Roman" w:hAnsi="Verdana"/>
          <w:b/>
          <w:color w:val="000000"/>
          <w:sz w:val="18"/>
          <w:szCs w:val="18"/>
        </w:rPr>
        <w:t>[S]</w:t>
      </w:r>
    </w:p>
    <w:p w14:paraId="12971C6F" w14:textId="5B70CDBA" w:rsidR="00F360F7" w:rsidRPr="009F5E85" w:rsidRDefault="00F360F7" w:rsidP="00A87BC4">
      <w:pPr>
        <w:rPr>
          <w:rFonts w:ascii="Verdana" w:eastAsia="Times New Roman" w:hAnsi="Verdana"/>
          <w:color w:val="808080" w:themeColor="background1" w:themeShade="80"/>
          <w:sz w:val="18"/>
          <w:szCs w:val="18"/>
        </w:rPr>
      </w:pPr>
      <w:r w:rsidRPr="009F5E85">
        <w:rPr>
          <w:rFonts w:ascii="Verdana" w:eastAsia="Times New Roman" w:hAnsi="Verdana"/>
          <w:color w:val="000000"/>
          <w:sz w:val="18"/>
          <w:szCs w:val="18"/>
        </w:rPr>
        <w:t>How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confident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are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you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that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election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systems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B72825">
        <w:rPr>
          <w:rFonts w:ascii="Verdana" w:hAnsi="Verdana"/>
          <w:color w:val="000000"/>
          <w:sz w:val="18"/>
          <w:szCs w:val="18"/>
        </w:rPr>
        <w:t xml:space="preserve">in </w:t>
      </w:r>
      <w:r w:rsidRPr="009A64F2">
        <w:rPr>
          <w:rFonts w:ascii="Verdana" w:hAnsi="Verdana"/>
          <w:b/>
          <w:color w:val="000000"/>
          <w:sz w:val="18"/>
          <w:szCs w:val="18"/>
        </w:rPr>
        <w:t>[</w:t>
      </w:r>
      <w:r w:rsidR="00CF7061">
        <w:rPr>
          <w:rFonts w:ascii="Verdana" w:hAnsi="Verdana"/>
          <w:b/>
          <w:color w:val="000000"/>
          <w:sz w:val="18"/>
          <w:szCs w:val="18"/>
        </w:rPr>
        <w:t>NOT IN DC</w:t>
      </w:r>
      <w:r w:rsidRPr="009A64F2">
        <w:rPr>
          <w:rFonts w:ascii="Verdana" w:hAnsi="Verdana"/>
          <w:b/>
          <w:color w:val="000000"/>
          <w:sz w:val="18"/>
          <w:szCs w:val="18"/>
        </w:rPr>
        <w:t>:</w:t>
      </w:r>
      <w:r w:rsidRPr="00B72825">
        <w:rPr>
          <w:rFonts w:ascii="Verdana" w:hAnsi="Verdana"/>
          <w:color w:val="000000"/>
          <w:sz w:val="18"/>
          <w:szCs w:val="18"/>
        </w:rPr>
        <w:t xml:space="preserve"> “YOUR STATE”</w:t>
      </w:r>
      <w:r w:rsidRPr="009A64F2">
        <w:rPr>
          <w:rFonts w:ascii="Verdana" w:hAnsi="Verdana"/>
          <w:b/>
          <w:color w:val="000000"/>
          <w:sz w:val="18"/>
          <w:szCs w:val="18"/>
        </w:rPr>
        <w:t xml:space="preserve">; IF </w:t>
      </w:r>
      <w:r w:rsidR="00CF7061">
        <w:rPr>
          <w:rFonts w:ascii="Verdana" w:hAnsi="Verdana"/>
          <w:b/>
          <w:color w:val="000000"/>
          <w:sz w:val="18"/>
          <w:szCs w:val="18"/>
        </w:rPr>
        <w:t>IN DC</w:t>
      </w:r>
      <w:r w:rsidRPr="009A64F2">
        <w:rPr>
          <w:rFonts w:ascii="Verdana" w:hAnsi="Verdana"/>
          <w:b/>
          <w:color w:val="000000"/>
          <w:sz w:val="18"/>
          <w:szCs w:val="18"/>
        </w:rPr>
        <w:t>:</w:t>
      </w:r>
      <w:r w:rsidRPr="00B72825">
        <w:rPr>
          <w:rFonts w:ascii="Verdana" w:hAnsi="Verdana"/>
          <w:color w:val="000000"/>
          <w:sz w:val="18"/>
          <w:szCs w:val="18"/>
        </w:rPr>
        <w:t xml:space="preserve"> “the DISTRICT OF COLUMBIA”</w:t>
      </w:r>
      <w:r w:rsidRPr="009A64F2">
        <w:rPr>
          <w:rFonts w:ascii="Verdana" w:hAnsi="Verdana"/>
          <w:b/>
          <w:color w:val="000000"/>
          <w:sz w:val="18"/>
          <w:szCs w:val="18"/>
        </w:rPr>
        <w:t>]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were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secure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from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hacking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and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other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technological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threats</w:t>
      </w:r>
      <w:r>
        <w:rPr>
          <w:rFonts w:ascii="Verdana" w:eastAsia="Times New Roman" w:hAnsi="Verdana"/>
          <w:color w:val="000000"/>
          <w:sz w:val="18"/>
          <w:szCs w:val="18"/>
        </w:rPr>
        <w:t xml:space="preserve"> during the elections</w:t>
      </w:r>
      <w:r w:rsidRPr="009F5E85">
        <w:rPr>
          <w:rFonts w:ascii="Verdana" w:eastAsia="Times New Roman" w:hAnsi="Verdana"/>
          <w:color w:val="000000"/>
          <w:sz w:val="18"/>
          <w:szCs w:val="18"/>
        </w:rPr>
        <w:t>?</w:t>
      </w:r>
    </w:p>
    <w:p w14:paraId="4A2A8ACB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5D1B57A0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  <w:t>Very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confident</w:t>
      </w:r>
    </w:p>
    <w:p w14:paraId="7CFD72B5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  <w:t>Somewhat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confident</w:t>
      </w:r>
    </w:p>
    <w:p w14:paraId="222684F0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3</w:t>
      </w:r>
      <w:r w:rsidRPr="009F5E85">
        <w:rPr>
          <w:rFonts w:ascii="Verdana" w:hAnsi="Verdana"/>
          <w:sz w:val="18"/>
          <w:szCs w:val="18"/>
        </w:rPr>
        <w:tab/>
        <w:t>Not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too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confident</w:t>
      </w:r>
    </w:p>
    <w:p w14:paraId="3AC6B657" w14:textId="77777777" w:rsidR="00F360F7" w:rsidRPr="00E17E9C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4</w:t>
      </w:r>
      <w:r w:rsidRPr="009F5E85">
        <w:rPr>
          <w:rFonts w:ascii="Verdana" w:hAnsi="Verdana"/>
          <w:sz w:val="18"/>
          <w:szCs w:val="18"/>
        </w:rPr>
        <w:tab/>
      </w:r>
      <w:r w:rsidRPr="00E17E9C">
        <w:rPr>
          <w:rFonts w:ascii="Verdana" w:hAnsi="Verdana"/>
          <w:sz w:val="18"/>
          <w:szCs w:val="18"/>
        </w:rPr>
        <w:t>Not at all confident</w:t>
      </w:r>
    </w:p>
    <w:p w14:paraId="744E088F" w14:textId="77777777" w:rsidR="00F360F7" w:rsidRPr="00E17E9C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5DC2E6D0" w14:textId="340EF408" w:rsidR="007179B0" w:rsidRDefault="007179B0">
      <w:pPr>
        <w:rPr>
          <w:color w:val="FFFFFF" w:themeColor="background1"/>
        </w:rPr>
      </w:pPr>
    </w:p>
    <w:p w14:paraId="78542511" w14:textId="0C4F6ADA" w:rsidR="00F360F7" w:rsidRDefault="00520329" w:rsidP="00A87BC4">
      <w:pPr>
        <w:pStyle w:val="2-Base"/>
      </w:pPr>
      <w:r>
        <w:t>Base:  XFORM=4</w:t>
      </w:r>
    </w:p>
    <w:p w14:paraId="101520B7" w14:textId="77777777" w:rsidR="00520329" w:rsidRPr="00520329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  <w:r w:rsidRPr="00520329">
        <w:rPr>
          <w:rFonts w:ascii="Verdana" w:eastAsia="Times New Roman" w:hAnsi="Verdana"/>
          <w:b/>
          <w:color w:val="000000"/>
          <w:sz w:val="18"/>
          <w:szCs w:val="18"/>
        </w:rPr>
        <w:t>VTSYSSEC_US</w:t>
      </w:r>
      <w:r w:rsidR="00520329" w:rsidRPr="00520329">
        <w:rPr>
          <w:rFonts w:ascii="Verdana" w:eastAsia="Times New Roman" w:hAnsi="Verdana"/>
          <w:b/>
          <w:color w:val="000000"/>
          <w:sz w:val="18"/>
          <w:szCs w:val="18"/>
        </w:rPr>
        <w:t xml:space="preserve"> [S]</w:t>
      </w:r>
    </w:p>
    <w:p w14:paraId="4F1EF609" w14:textId="2DD33C9F" w:rsidR="00F360F7" w:rsidRPr="00E17E9C" w:rsidRDefault="00F360F7" w:rsidP="00A87BC4">
      <w:pPr>
        <w:rPr>
          <w:rFonts w:ascii="Verdana" w:eastAsia="Times New Roman" w:hAnsi="Verdana"/>
          <w:color w:val="000000"/>
          <w:sz w:val="18"/>
          <w:szCs w:val="18"/>
        </w:rPr>
      </w:pPr>
      <w:r w:rsidRPr="00E17E9C">
        <w:rPr>
          <w:rFonts w:ascii="Verdana" w:eastAsia="Times New Roman" w:hAnsi="Verdana"/>
          <w:color w:val="000000"/>
          <w:sz w:val="18"/>
          <w:szCs w:val="18"/>
        </w:rPr>
        <w:t>How confident are you that election systems in the UNITED STATES were secure from hacking and other technological threats during the elections?</w:t>
      </w:r>
    </w:p>
    <w:p w14:paraId="71D190A8" w14:textId="77777777" w:rsidR="00F360F7" w:rsidRPr="00E17E9C" w:rsidRDefault="00F360F7" w:rsidP="00A87BC4">
      <w:pPr>
        <w:rPr>
          <w:rFonts w:ascii="Verdana" w:eastAsia="Times New Roman" w:hAnsi="Verdana"/>
          <w:b/>
          <w:color w:val="000000"/>
          <w:sz w:val="18"/>
          <w:szCs w:val="18"/>
        </w:rPr>
      </w:pPr>
    </w:p>
    <w:p w14:paraId="0FA7719F" w14:textId="77777777" w:rsidR="00F360F7" w:rsidRPr="00E17E9C" w:rsidRDefault="00F360F7" w:rsidP="00A87BC4">
      <w:pPr>
        <w:rPr>
          <w:rFonts w:ascii="Verdana" w:hAnsi="Verdana"/>
          <w:sz w:val="18"/>
          <w:szCs w:val="18"/>
        </w:rPr>
      </w:pPr>
      <w:r w:rsidRPr="00E17E9C">
        <w:rPr>
          <w:rFonts w:ascii="Verdana" w:hAnsi="Verdana"/>
          <w:sz w:val="18"/>
          <w:szCs w:val="18"/>
        </w:rPr>
        <w:t>1</w:t>
      </w:r>
      <w:r w:rsidRPr="00E17E9C">
        <w:rPr>
          <w:rFonts w:ascii="Verdana" w:hAnsi="Verdana"/>
          <w:sz w:val="18"/>
          <w:szCs w:val="18"/>
        </w:rPr>
        <w:tab/>
        <w:t>Very confident</w:t>
      </w:r>
    </w:p>
    <w:p w14:paraId="25BEAC84" w14:textId="77777777" w:rsidR="00F360F7" w:rsidRPr="00E17E9C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E17E9C">
        <w:rPr>
          <w:rFonts w:ascii="Verdana" w:hAnsi="Verdana"/>
          <w:sz w:val="18"/>
          <w:szCs w:val="18"/>
        </w:rPr>
        <w:t>2</w:t>
      </w:r>
      <w:r w:rsidRPr="00E17E9C">
        <w:rPr>
          <w:rFonts w:ascii="Verdana" w:hAnsi="Verdana"/>
          <w:sz w:val="18"/>
          <w:szCs w:val="18"/>
        </w:rPr>
        <w:tab/>
        <w:t>Somewhat confident</w:t>
      </w:r>
    </w:p>
    <w:p w14:paraId="1EED0FEF" w14:textId="77777777" w:rsidR="00F360F7" w:rsidRPr="00E17E9C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E17E9C">
        <w:rPr>
          <w:rFonts w:ascii="Verdana" w:hAnsi="Verdana"/>
          <w:sz w:val="18"/>
          <w:szCs w:val="18"/>
        </w:rPr>
        <w:t>3</w:t>
      </w:r>
      <w:r w:rsidRPr="00E17E9C">
        <w:rPr>
          <w:rFonts w:ascii="Verdana" w:hAnsi="Verdana"/>
          <w:sz w:val="18"/>
          <w:szCs w:val="18"/>
        </w:rPr>
        <w:tab/>
        <w:t>Not too confident</w:t>
      </w:r>
    </w:p>
    <w:p w14:paraId="0788FE59" w14:textId="77777777" w:rsidR="00F360F7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E17E9C">
        <w:rPr>
          <w:rFonts w:ascii="Verdana" w:hAnsi="Verdana"/>
          <w:sz w:val="18"/>
          <w:szCs w:val="18"/>
        </w:rPr>
        <w:t>4</w:t>
      </w:r>
      <w:r w:rsidRPr="00E17E9C">
        <w:rPr>
          <w:rFonts w:ascii="Verdana" w:hAnsi="Verdana"/>
          <w:sz w:val="18"/>
          <w:szCs w:val="18"/>
        </w:rPr>
        <w:tab/>
        <w:t>Not at all confident</w:t>
      </w:r>
    </w:p>
    <w:p w14:paraId="2D924A7D" w14:textId="77777777" w:rsidR="00F360F7" w:rsidRPr="00E17E9C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6040730D" w14:textId="77777777" w:rsidR="00F360F7" w:rsidRPr="00E17E9C" w:rsidRDefault="00F360F7" w:rsidP="00A87BC4">
      <w:pPr>
        <w:rPr>
          <w:rFonts w:ascii="Verdana" w:hAnsi="Verdana"/>
          <w:b/>
          <w:sz w:val="18"/>
          <w:szCs w:val="18"/>
        </w:rPr>
      </w:pPr>
    </w:p>
    <w:p w14:paraId="238AAB2B" w14:textId="21FE5F2D" w:rsidR="00F360F7" w:rsidRDefault="00520329" w:rsidP="00A87BC4">
      <w:pPr>
        <w:pStyle w:val="2-Base"/>
      </w:pPr>
      <w:r>
        <w:t>Base:  XFORM=3</w:t>
      </w:r>
    </w:p>
    <w:p w14:paraId="4DFF69D0" w14:textId="77777777" w:rsidR="00520329" w:rsidRPr="00520329" w:rsidRDefault="00F360F7" w:rsidP="00A87BC4">
      <w:pPr>
        <w:rPr>
          <w:rFonts w:ascii="Verdana" w:hAnsi="Verdana"/>
          <w:b/>
          <w:sz w:val="18"/>
          <w:szCs w:val="18"/>
        </w:rPr>
      </w:pPr>
      <w:r w:rsidRPr="00520329">
        <w:rPr>
          <w:rFonts w:ascii="Verdana" w:hAnsi="Verdana"/>
          <w:b/>
          <w:sz w:val="18"/>
          <w:szCs w:val="18"/>
        </w:rPr>
        <w:t>FRGNINFL_POST2</w:t>
      </w:r>
      <w:r w:rsidR="00520329" w:rsidRPr="00520329">
        <w:rPr>
          <w:rFonts w:ascii="Verdana" w:hAnsi="Verdana"/>
          <w:b/>
          <w:sz w:val="18"/>
          <w:szCs w:val="18"/>
        </w:rPr>
        <w:t xml:space="preserve"> [S]</w:t>
      </w:r>
    </w:p>
    <w:p w14:paraId="19D54440" w14:textId="31846AD6" w:rsidR="00F360F7" w:rsidRPr="009F5E85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 you think </w:t>
      </w:r>
      <w:r w:rsidRPr="009F5E85">
        <w:rPr>
          <w:rFonts w:ascii="Verdana" w:hAnsi="Verdana"/>
          <w:sz w:val="18"/>
          <w:szCs w:val="18"/>
        </w:rPr>
        <w:t>Russia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other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foreign</w:t>
      </w:r>
      <w:r>
        <w:rPr>
          <w:rFonts w:ascii="Verdana" w:hAnsi="Verdana"/>
          <w:sz w:val="18"/>
          <w:szCs w:val="18"/>
        </w:rPr>
        <w:t xml:space="preserve"> </w:t>
      </w:r>
      <w:r w:rsidRPr="009F5E85">
        <w:rPr>
          <w:rFonts w:ascii="Verdana" w:hAnsi="Verdana"/>
          <w:sz w:val="18"/>
          <w:szCs w:val="18"/>
        </w:rPr>
        <w:t>governments</w:t>
      </w:r>
      <w:r>
        <w:rPr>
          <w:rFonts w:ascii="Verdana" w:hAnsi="Verdana"/>
          <w:sz w:val="18"/>
          <w:szCs w:val="18"/>
        </w:rPr>
        <w:t xml:space="preserve"> influenced the U.S. congressional elections, or not?</w:t>
      </w:r>
    </w:p>
    <w:p w14:paraId="25A8047F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</w:p>
    <w:p w14:paraId="39C14D49" w14:textId="0A1313A2" w:rsidR="00F360F7" w:rsidRPr="009F5E85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1</w:t>
      </w:r>
      <w:r w:rsidRPr="009F5E85">
        <w:rPr>
          <w:rFonts w:ascii="Verdana" w:hAnsi="Verdana"/>
          <w:sz w:val="18"/>
          <w:szCs w:val="18"/>
        </w:rPr>
        <w:tab/>
      </w:r>
      <w:bookmarkStart w:id="19" w:name="_Hlk527706359"/>
      <w:r>
        <w:rPr>
          <w:rFonts w:ascii="Verdana" w:hAnsi="Verdana"/>
          <w:sz w:val="18"/>
          <w:szCs w:val="18"/>
        </w:rPr>
        <w:t xml:space="preserve">Definitely influenced </w:t>
      </w:r>
      <w:bookmarkEnd w:id="19"/>
    </w:p>
    <w:p w14:paraId="47BEB87E" w14:textId="7F741AA0" w:rsidR="00F360F7" w:rsidRDefault="00F360F7" w:rsidP="00A87BC4">
      <w:pPr>
        <w:rPr>
          <w:rFonts w:ascii="Verdana" w:hAnsi="Verdana"/>
          <w:sz w:val="18"/>
          <w:szCs w:val="18"/>
        </w:rPr>
      </w:pPr>
      <w:r w:rsidRPr="009F5E85">
        <w:rPr>
          <w:rFonts w:ascii="Verdana" w:hAnsi="Verdana"/>
          <w:sz w:val="18"/>
          <w:szCs w:val="18"/>
        </w:rPr>
        <w:t>2</w:t>
      </w:r>
      <w:r w:rsidRPr="009F5E85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Probably influenced</w:t>
      </w:r>
    </w:p>
    <w:p w14:paraId="7AB8A4D8" w14:textId="77777777" w:rsidR="00F360F7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ab/>
        <w:t xml:space="preserve">Probably did NOT influence </w:t>
      </w:r>
    </w:p>
    <w:p w14:paraId="1898E1F7" w14:textId="77777777" w:rsidR="00F360F7" w:rsidRPr="009F5E85" w:rsidRDefault="00F360F7" w:rsidP="00A87BC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4</w:t>
      </w:r>
      <w:r>
        <w:rPr>
          <w:rFonts w:ascii="Verdana" w:hAnsi="Verdana"/>
          <w:sz w:val="18"/>
          <w:szCs w:val="18"/>
        </w:rPr>
        <w:tab/>
        <w:t xml:space="preserve">Definitely did NOT influence </w:t>
      </w:r>
    </w:p>
    <w:p w14:paraId="3C217EFF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6C11D44D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030A7BBF" w14:textId="702F8621" w:rsidR="00F360F7" w:rsidRDefault="00520329" w:rsidP="00A87BC4">
      <w:pPr>
        <w:pStyle w:val="2-Base"/>
      </w:pPr>
      <w:r>
        <w:t>Base:  XFORM=2 AND F_PARTYSUM_FINAL=1</w:t>
      </w:r>
    </w:p>
    <w:p w14:paraId="543F73A6" w14:textId="77777777" w:rsidR="00520329" w:rsidRPr="00520329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bookmarkStart w:id="20" w:name="_Hlk524433175"/>
      <w:r w:rsidRPr="00520329">
        <w:rPr>
          <w:rFonts w:ascii="Verdana" w:eastAsia="Times New Roman" w:hAnsi="Verdana"/>
          <w:b/>
          <w:sz w:val="18"/>
          <w:szCs w:val="18"/>
        </w:rPr>
        <w:t>GOPDIRCT</w:t>
      </w:r>
      <w:bookmarkEnd w:id="20"/>
      <w:r w:rsidR="00520329" w:rsidRPr="00520329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010185FB" w14:textId="5ABE6AC5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Thinking about the future of the Republican Party, would you say that you are…</w:t>
      </w:r>
    </w:p>
    <w:p w14:paraId="327D997E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ab/>
      </w:r>
    </w:p>
    <w:p w14:paraId="1776502B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1</w:t>
      </w:r>
      <w:r w:rsidRPr="004C0DC0">
        <w:rPr>
          <w:rFonts w:ascii="Verdana" w:eastAsia="Times New Roman" w:hAnsi="Verdana"/>
          <w:sz w:val="18"/>
          <w:szCs w:val="18"/>
        </w:rPr>
        <w:tab/>
        <w:t>Very optimistic</w:t>
      </w:r>
    </w:p>
    <w:p w14:paraId="30EE34FC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2</w:t>
      </w:r>
      <w:r w:rsidRPr="004C0DC0">
        <w:rPr>
          <w:rFonts w:ascii="Verdana" w:eastAsia="Times New Roman" w:hAnsi="Verdana"/>
          <w:sz w:val="18"/>
          <w:szCs w:val="18"/>
        </w:rPr>
        <w:tab/>
        <w:t>Somewhat optimistic</w:t>
      </w:r>
    </w:p>
    <w:p w14:paraId="3D7381F3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3</w:t>
      </w:r>
      <w:r w:rsidRPr="004C0DC0">
        <w:rPr>
          <w:rFonts w:ascii="Verdana" w:eastAsia="Times New Roman" w:hAnsi="Verdana"/>
          <w:sz w:val="18"/>
          <w:szCs w:val="18"/>
        </w:rPr>
        <w:tab/>
        <w:t>Somewhat pessimistic</w:t>
      </w:r>
    </w:p>
    <w:p w14:paraId="134D13AB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4</w:t>
      </w:r>
      <w:r w:rsidRPr="004C0DC0">
        <w:rPr>
          <w:rFonts w:ascii="Verdana" w:eastAsia="Times New Roman" w:hAnsi="Verdana"/>
          <w:sz w:val="18"/>
          <w:szCs w:val="18"/>
        </w:rPr>
        <w:tab/>
        <w:t>Very pessimistic</w:t>
      </w:r>
    </w:p>
    <w:p w14:paraId="0EF854C0" w14:textId="77777777" w:rsidR="00F360F7" w:rsidRDefault="00F360F7" w:rsidP="00A87BC4">
      <w:pPr>
        <w:pBdr>
          <w:bottom w:val="single" w:sz="12" w:space="1" w:color="auto"/>
        </w:pBdr>
        <w:rPr>
          <w:rFonts w:ascii="Verdana" w:eastAsia="Calibri" w:hAnsi="Verdana"/>
          <w:sz w:val="18"/>
          <w:szCs w:val="18"/>
        </w:rPr>
      </w:pPr>
    </w:p>
    <w:p w14:paraId="67D8041E" w14:textId="77777777" w:rsidR="00F360F7" w:rsidRDefault="00F360F7" w:rsidP="00A87BC4">
      <w:pPr>
        <w:rPr>
          <w:rFonts w:ascii="Verdana" w:eastAsia="Calibri" w:hAnsi="Verdana"/>
          <w:sz w:val="18"/>
          <w:szCs w:val="18"/>
        </w:rPr>
      </w:pPr>
    </w:p>
    <w:p w14:paraId="6522DFD8" w14:textId="24FD8294" w:rsidR="00F360F7" w:rsidRDefault="00520329" w:rsidP="00A87BC4">
      <w:pPr>
        <w:pStyle w:val="2-Base"/>
      </w:pPr>
      <w:r>
        <w:t>Base:  XFORM=4 AND F_PARTYSUM_FINAL=2</w:t>
      </w:r>
    </w:p>
    <w:p w14:paraId="70DC5535" w14:textId="77777777" w:rsidR="00520329" w:rsidRPr="00520329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bookmarkStart w:id="21" w:name="_Hlk524433180"/>
      <w:r w:rsidRPr="00520329">
        <w:rPr>
          <w:rFonts w:ascii="Verdana" w:eastAsia="Times New Roman" w:hAnsi="Verdana"/>
          <w:b/>
          <w:sz w:val="18"/>
          <w:szCs w:val="18"/>
        </w:rPr>
        <w:t>DEMDIRCT</w:t>
      </w:r>
      <w:bookmarkEnd w:id="21"/>
      <w:r w:rsidR="00520329" w:rsidRPr="00520329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39755063" w14:textId="304F4292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Thinking about the future of the Democratic Party, would you say that you are…</w:t>
      </w:r>
    </w:p>
    <w:p w14:paraId="6499C6FF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ab/>
      </w:r>
    </w:p>
    <w:p w14:paraId="7A740717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1</w:t>
      </w:r>
      <w:r w:rsidRPr="004C0DC0">
        <w:rPr>
          <w:rFonts w:ascii="Verdana" w:eastAsia="Times New Roman" w:hAnsi="Verdana"/>
          <w:sz w:val="18"/>
          <w:szCs w:val="18"/>
        </w:rPr>
        <w:tab/>
        <w:t>Very optimistic</w:t>
      </w:r>
    </w:p>
    <w:p w14:paraId="5040F11E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2</w:t>
      </w:r>
      <w:r w:rsidRPr="004C0DC0">
        <w:rPr>
          <w:rFonts w:ascii="Verdana" w:eastAsia="Times New Roman" w:hAnsi="Verdana"/>
          <w:sz w:val="18"/>
          <w:szCs w:val="18"/>
        </w:rPr>
        <w:tab/>
        <w:t>Somewhat optimistic</w:t>
      </w:r>
    </w:p>
    <w:p w14:paraId="666EFE29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3</w:t>
      </w:r>
      <w:r w:rsidRPr="004C0DC0">
        <w:rPr>
          <w:rFonts w:ascii="Verdana" w:eastAsia="Times New Roman" w:hAnsi="Verdana"/>
          <w:sz w:val="18"/>
          <w:szCs w:val="18"/>
        </w:rPr>
        <w:tab/>
        <w:t>Somewhat pessimistic</w:t>
      </w:r>
    </w:p>
    <w:p w14:paraId="4B196B2C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4</w:t>
      </w:r>
      <w:r w:rsidRPr="004C0DC0">
        <w:rPr>
          <w:rFonts w:ascii="Verdana" w:eastAsia="Times New Roman" w:hAnsi="Verdana"/>
          <w:sz w:val="18"/>
          <w:szCs w:val="18"/>
        </w:rPr>
        <w:tab/>
        <w:t>Very pessimistic</w:t>
      </w:r>
    </w:p>
    <w:p w14:paraId="29314FA0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63C88264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1E3F2B4B" w14:textId="66583231" w:rsidR="00F360F7" w:rsidRPr="009F5E85" w:rsidRDefault="00520329" w:rsidP="00A87BC4">
      <w:pPr>
        <w:pStyle w:val="2-Base"/>
      </w:pPr>
      <w:r>
        <w:t>Base:  XFORM=1</w:t>
      </w:r>
    </w:p>
    <w:p w14:paraId="7AC6331C" w14:textId="77777777" w:rsidR="00520329" w:rsidRPr="00520329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  <w:r w:rsidRPr="00520329">
        <w:rPr>
          <w:rFonts w:ascii="Verdana" w:eastAsia="Franklin Gothic Book" w:hAnsi="Verdana"/>
          <w:b/>
          <w:sz w:val="18"/>
          <w:szCs w:val="18"/>
        </w:rPr>
        <w:t>PRMRCHLNG</w:t>
      </w:r>
      <w:r w:rsidR="00520329" w:rsidRPr="00520329">
        <w:rPr>
          <w:rFonts w:ascii="Verdana" w:eastAsia="Franklin Gothic Book" w:hAnsi="Verdana"/>
          <w:b/>
          <w:sz w:val="18"/>
          <w:szCs w:val="18"/>
        </w:rPr>
        <w:t xml:space="preserve"> [S]</w:t>
      </w:r>
    </w:p>
    <w:p w14:paraId="786CA479" w14:textId="4D76F7C1" w:rsidR="00F360F7" w:rsidRPr="008423D5" w:rsidRDefault="00F360F7" w:rsidP="00A87BC4">
      <w:pPr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And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thinking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about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2020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Republican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nomination,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would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you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like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to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see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other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Republican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candidates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challenge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Donald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Trump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for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the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Party’s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nomination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for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president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in</w:t>
      </w:r>
      <w:r>
        <w:rPr>
          <w:rFonts w:ascii="Verdana" w:eastAsia="Franklin Gothic Book" w:hAnsi="Verdana"/>
          <w:sz w:val="18"/>
          <w:szCs w:val="18"/>
        </w:rPr>
        <w:t xml:space="preserve"> </w:t>
      </w:r>
      <w:r w:rsidRPr="008423D5">
        <w:rPr>
          <w:rFonts w:ascii="Verdana" w:eastAsia="Franklin Gothic Book" w:hAnsi="Verdana"/>
          <w:sz w:val="18"/>
          <w:szCs w:val="18"/>
        </w:rPr>
        <w:t>2020</w:t>
      </w:r>
      <w:r w:rsidR="00387F73">
        <w:rPr>
          <w:rFonts w:ascii="Verdana" w:eastAsia="Franklin Gothic Book" w:hAnsi="Verdana"/>
          <w:sz w:val="18"/>
          <w:szCs w:val="18"/>
        </w:rPr>
        <w:t>?</w:t>
      </w:r>
    </w:p>
    <w:p w14:paraId="7AEEBA0D" w14:textId="77777777" w:rsidR="00F360F7" w:rsidRPr="008423D5" w:rsidRDefault="00F360F7" w:rsidP="00A87BC4">
      <w:pPr>
        <w:rPr>
          <w:rFonts w:ascii="Verdana" w:eastAsia="Franklin Gothic Book" w:hAnsi="Verdana"/>
          <w:b/>
          <w:sz w:val="18"/>
          <w:szCs w:val="18"/>
        </w:rPr>
      </w:pPr>
    </w:p>
    <w:p w14:paraId="33A53A54" w14:textId="77777777" w:rsidR="00F360F7" w:rsidRPr="008423D5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1</w:t>
      </w:r>
      <w:r w:rsidRPr="008423D5">
        <w:rPr>
          <w:rFonts w:ascii="Verdana" w:eastAsia="Franklin Gothic Book" w:hAnsi="Verdana"/>
          <w:sz w:val="18"/>
          <w:szCs w:val="18"/>
        </w:rPr>
        <w:tab/>
        <w:t>Yes</w:t>
      </w:r>
    </w:p>
    <w:p w14:paraId="64BB66B4" w14:textId="77777777" w:rsidR="00F360F7" w:rsidRPr="008423D5" w:rsidRDefault="00F360F7" w:rsidP="00A87BC4">
      <w:pPr>
        <w:tabs>
          <w:tab w:val="left" w:pos="720"/>
        </w:tabs>
        <w:rPr>
          <w:rFonts w:ascii="Verdana" w:eastAsia="Franklin Gothic Book" w:hAnsi="Verdana"/>
          <w:sz w:val="18"/>
          <w:szCs w:val="18"/>
        </w:rPr>
      </w:pPr>
      <w:r w:rsidRPr="008423D5">
        <w:rPr>
          <w:rFonts w:ascii="Verdana" w:eastAsia="Franklin Gothic Book" w:hAnsi="Verdana"/>
          <w:sz w:val="18"/>
          <w:szCs w:val="18"/>
        </w:rPr>
        <w:t>2</w:t>
      </w:r>
      <w:r w:rsidRPr="008423D5">
        <w:rPr>
          <w:rFonts w:ascii="Verdana" w:eastAsia="Franklin Gothic Book" w:hAnsi="Verdana"/>
          <w:sz w:val="18"/>
          <w:szCs w:val="18"/>
        </w:rPr>
        <w:tab/>
        <w:t>No</w:t>
      </w:r>
    </w:p>
    <w:p w14:paraId="045FFE75" w14:textId="77777777" w:rsidR="00F360F7" w:rsidRPr="006C6854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6E17845B" w14:textId="06F40279" w:rsidR="004F5F2A" w:rsidRDefault="004F5F2A">
      <w:pPr>
        <w:rPr>
          <w:color w:val="FFFFFF" w:themeColor="background1"/>
        </w:rPr>
      </w:pPr>
    </w:p>
    <w:p w14:paraId="3FAF448F" w14:textId="31E9B6D3" w:rsidR="00F360F7" w:rsidRDefault="00520329" w:rsidP="00A87BC4">
      <w:pPr>
        <w:pStyle w:val="2-Base"/>
      </w:pPr>
      <w:r>
        <w:t>Base:  XFORM=3 OR XFORM=4</w:t>
      </w:r>
    </w:p>
    <w:p w14:paraId="5014FC2C" w14:textId="0782A7FE" w:rsidR="00520329" w:rsidRPr="00520329" w:rsidRDefault="00520329" w:rsidP="00A87BC4">
      <w:pPr>
        <w:pStyle w:val="2-Base"/>
        <w:rPr>
          <w:i/>
        </w:rPr>
      </w:pPr>
      <w:r>
        <w:rPr>
          <w:i/>
        </w:rPr>
        <w:t xml:space="preserve">Scripter:  Randomize and record order of responses 1 and 2.  </w:t>
      </w:r>
    </w:p>
    <w:p w14:paraId="714F6CCD" w14:textId="77777777" w:rsidR="00520329" w:rsidRPr="00520329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r w:rsidRPr="00520329">
        <w:rPr>
          <w:rFonts w:ascii="Verdana" w:eastAsia="Times New Roman" w:hAnsi="Verdana"/>
          <w:b/>
          <w:sz w:val="18"/>
          <w:szCs w:val="18"/>
        </w:rPr>
        <w:t>TRUMPMT</w:t>
      </w:r>
      <w:r w:rsidR="00520329" w:rsidRPr="00520329">
        <w:rPr>
          <w:rFonts w:ascii="Verdana" w:eastAsia="Times New Roman" w:hAnsi="Verdana"/>
          <w:b/>
          <w:sz w:val="18"/>
          <w:szCs w:val="18"/>
        </w:rPr>
        <w:t xml:space="preserve"> [S]</w:t>
      </w:r>
    </w:p>
    <w:p w14:paraId="41E5E8E8" w14:textId="1463EEE8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sz w:val="18"/>
          <w:szCs w:val="18"/>
        </w:rPr>
        <w:t xml:space="preserve">What do you think Donald Trump’s impact was on Republican candidates in House and Senate elections around the country? </w:t>
      </w:r>
      <w:r>
        <w:rPr>
          <w:rFonts w:ascii="Verdana" w:eastAsia="Times New Roman" w:hAnsi="Verdana"/>
          <w:b/>
          <w:sz w:val="18"/>
          <w:szCs w:val="18"/>
        </w:rPr>
        <w:t>[RANDOMIZE OPTI</w:t>
      </w:r>
      <w:r w:rsidRPr="00CE4D5C">
        <w:rPr>
          <w:rFonts w:ascii="Verdana" w:eastAsia="Times New Roman" w:hAnsi="Verdana"/>
          <w:b/>
          <w:sz w:val="18"/>
          <w:szCs w:val="18"/>
        </w:rPr>
        <w:t>O</w:t>
      </w:r>
      <w:r>
        <w:rPr>
          <w:rFonts w:ascii="Verdana" w:eastAsia="Times New Roman" w:hAnsi="Verdana"/>
          <w:b/>
          <w:sz w:val="18"/>
          <w:szCs w:val="18"/>
        </w:rPr>
        <w:t>N</w:t>
      </w:r>
      <w:r w:rsidRPr="00CE4D5C">
        <w:rPr>
          <w:rFonts w:ascii="Verdana" w:eastAsia="Times New Roman" w:hAnsi="Verdana"/>
          <w:b/>
          <w:sz w:val="18"/>
          <w:szCs w:val="18"/>
        </w:rPr>
        <w:t>S 1 AND 2 WITH OPTION 3 ALWAYS LAST]</w:t>
      </w:r>
    </w:p>
    <w:p w14:paraId="2C24E6A5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ab/>
      </w:r>
    </w:p>
    <w:p w14:paraId="1EB12408" w14:textId="77777777" w:rsidR="00F360F7" w:rsidRPr="004C0DC0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1</w:t>
      </w:r>
      <w:r w:rsidRPr="004C0DC0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Trump mostly helped Republican candidates</w:t>
      </w:r>
    </w:p>
    <w:p w14:paraId="0CC00374" w14:textId="77777777" w:rsidR="00F360F7" w:rsidRDefault="00F360F7" w:rsidP="00A87BC4">
      <w:pPr>
        <w:widowControl w:val="0"/>
        <w:rPr>
          <w:rFonts w:ascii="Verdana" w:eastAsia="Times New Roman" w:hAnsi="Verdana"/>
          <w:sz w:val="18"/>
          <w:szCs w:val="18"/>
        </w:rPr>
      </w:pPr>
      <w:r w:rsidRPr="004C0DC0">
        <w:rPr>
          <w:rFonts w:ascii="Verdana" w:eastAsia="Times New Roman" w:hAnsi="Verdana"/>
          <w:sz w:val="18"/>
          <w:szCs w:val="18"/>
        </w:rPr>
        <w:t>2</w:t>
      </w:r>
      <w:r w:rsidRPr="004C0DC0">
        <w:rPr>
          <w:rFonts w:ascii="Verdana" w:eastAsia="Times New Roman" w:hAnsi="Verdana"/>
          <w:sz w:val="18"/>
          <w:szCs w:val="18"/>
        </w:rPr>
        <w:tab/>
      </w:r>
      <w:r>
        <w:rPr>
          <w:rFonts w:ascii="Verdana" w:eastAsia="Times New Roman" w:hAnsi="Verdana"/>
          <w:sz w:val="18"/>
          <w:szCs w:val="18"/>
        </w:rPr>
        <w:t>Trump mostly hurt Republican candidates</w:t>
      </w:r>
    </w:p>
    <w:p w14:paraId="3D5123A0" w14:textId="4A0D9674" w:rsidR="00F360F7" w:rsidRPr="00520329" w:rsidRDefault="00F360F7" w:rsidP="00A87BC4">
      <w:pPr>
        <w:widowControl w:val="0"/>
        <w:rPr>
          <w:rFonts w:ascii="Verdana" w:eastAsia="Times New Roman" w:hAnsi="Verdana"/>
          <w:b/>
          <w:sz w:val="18"/>
          <w:szCs w:val="18"/>
        </w:rPr>
      </w:pPr>
      <w:r w:rsidRPr="00CE4D5C">
        <w:rPr>
          <w:rFonts w:ascii="Verdana" w:eastAsia="Times New Roman" w:hAnsi="Verdana"/>
          <w:sz w:val="18"/>
          <w:szCs w:val="18"/>
        </w:rPr>
        <w:t>3</w:t>
      </w:r>
      <w:r w:rsidRPr="00CE4D5C">
        <w:rPr>
          <w:rFonts w:ascii="Verdana" w:eastAsia="Times New Roman" w:hAnsi="Verdana"/>
          <w:sz w:val="18"/>
          <w:szCs w:val="18"/>
        </w:rPr>
        <w:tab/>
        <w:t>Trump help</w:t>
      </w:r>
      <w:r>
        <w:rPr>
          <w:rFonts w:ascii="Verdana" w:eastAsia="Times New Roman" w:hAnsi="Verdana"/>
          <w:sz w:val="18"/>
          <w:szCs w:val="18"/>
        </w:rPr>
        <w:t>ed</w:t>
      </w:r>
      <w:r w:rsidRPr="00CE4D5C">
        <w:rPr>
          <w:rFonts w:ascii="Verdana" w:eastAsia="Times New Roman" w:hAnsi="Verdana"/>
          <w:sz w:val="18"/>
          <w:szCs w:val="18"/>
        </w:rPr>
        <w:t xml:space="preserve"> </w:t>
      </w:r>
      <w:r>
        <w:rPr>
          <w:rFonts w:ascii="Verdana" w:eastAsia="Times New Roman" w:hAnsi="Verdana"/>
          <w:sz w:val="18"/>
          <w:szCs w:val="18"/>
        </w:rPr>
        <w:t xml:space="preserve">about as much as he </w:t>
      </w:r>
      <w:r w:rsidRPr="00CE4D5C">
        <w:rPr>
          <w:rFonts w:ascii="Verdana" w:eastAsia="Times New Roman" w:hAnsi="Verdana"/>
          <w:sz w:val="18"/>
          <w:szCs w:val="18"/>
        </w:rPr>
        <w:t>hurt Republican candidates</w:t>
      </w:r>
      <w:r w:rsidR="00520329">
        <w:rPr>
          <w:rFonts w:ascii="Verdana" w:eastAsia="Times New Roman" w:hAnsi="Verdana"/>
          <w:sz w:val="18"/>
          <w:szCs w:val="18"/>
        </w:rPr>
        <w:t xml:space="preserve"> </w:t>
      </w:r>
      <w:r w:rsidR="00520329">
        <w:rPr>
          <w:rFonts w:ascii="Verdana" w:eastAsia="Times New Roman" w:hAnsi="Verdana"/>
          <w:b/>
          <w:sz w:val="18"/>
          <w:szCs w:val="18"/>
        </w:rPr>
        <w:t>[anchor]</w:t>
      </w:r>
    </w:p>
    <w:p w14:paraId="0FE22523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71B75D32" w14:textId="1DD3C8B2" w:rsidR="00F360F7" w:rsidRDefault="00F360F7" w:rsidP="00A87BC4">
      <w:pPr>
        <w:rPr>
          <w:rFonts w:ascii="Verdana" w:hAnsi="Verdana"/>
          <w:b/>
          <w:sz w:val="18"/>
          <w:szCs w:val="18"/>
        </w:rPr>
      </w:pPr>
    </w:p>
    <w:p w14:paraId="50536A72" w14:textId="074B5604" w:rsidR="002331B3" w:rsidRPr="000A7DE4" w:rsidRDefault="002331B3" w:rsidP="002331B3">
      <w:pPr>
        <w:pStyle w:val="2-Base"/>
      </w:pPr>
      <w:r w:rsidRPr="000A7DE4">
        <w:t xml:space="preserve">Base: </w:t>
      </w:r>
      <w:r>
        <w:t xml:space="preserve"> </w:t>
      </w:r>
      <w:r w:rsidR="0027777F">
        <w:t>ASK ALL</w:t>
      </w:r>
    </w:p>
    <w:p w14:paraId="2B2775FA" w14:textId="77777777" w:rsidR="002331B3" w:rsidRPr="000A7DE4" w:rsidRDefault="002331B3" w:rsidP="002331B3">
      <w:pPr>
        <w:pStyle w:val="2-Base"/>
      </w:pPr>
      <w:r w:rsidRPr="000A7DE4">
        <w:t>Scripter: Randomize and record responses 1 and 2.  Anchor 3 last.</w:t>
      </w:r>
    </w:p>
    <w:p w14:paraId="23E5B424" w14:textId="77777777" w:rsidR="002331B3" w:rsidRDefault="002331B3" w:rsidP="002331B3">
      <w:pPr>
        <w:rPr>
          <w:rFonts w:ascii="Verdana" w:hAnsi="Verdana"/>
          <w:b/>
          <w:sz w:val="18"/>
          <w:szCs w:val="18"/>
        </w:rPr>
      </w:pPr>
      <w:bookmarkStart w:id="22" w:name="_Hlk529362745"/>
      <w:bookmarkStart w:id="23" w:name="_Hlk529362958"/>
      <w:r w:rsidRPr="009F2FBF">
        <w:rPr>
          <w:rFonts w:ascii="Verdana" w:hAnsi="Verdana"/>
          <w:b/>
          <w:sz w:val="18"/>
          <w:szCs w:val="18"/>
        </w:rPr>
        <w:t>MOREWMN</w:t>
      </w:r>
      <w:r>
        <w:rPr>
          <w:rFonts w:ascii="Verdana" w:hAnsi="Verdana"/>
          <w:b/>
          <w:sz w:val="18"/>
          <w:szCs w:val="18"/>
        </w:rPr>
        <w:t>1POST</w:t>
      </w:r>
    </w:p>
    <w:bookmarkEnd w:id="22"/>
    <w:p w14:paraId="3E3C8505" w14:textId="6254FC1D" w:rsidR="002331B3" w:rsidRDefault="002331B3" w:rsidP="002331B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As you may know, a record number of women </w:t>
      </w:r>
      <w:r w:rsidR="005E25CA">
        <w:rPr>
          <w:rFonts w:ascii="Verdana" w:hAnsi="Verdana"/>
          <w:sz w:val="18"/>
          <w:szCs w:val="18"/>
        </w:rPr>
        <w:t xml:space="preserve">will be serving </w:t>
      </w:r>
      <w:r>
        <w:rPr>
          <w:rFonts w:ascii="Verdana" w:hAnsi="Verdana"/>
          <w:sz w:val="18"/>
          <w:szCs w:val="18"/>
        </w:rPr>
        <w:t xml:space="preserve">in Congress </w:t>
      </w:r>
      <w:r w:rsidR="005E25CA">
        <w:rPr>
          <w:rFonts w:ascii="Verdana" w:hAnsi="Verdana"/>
          <w:sz w:val="18"/>
          <w:szCs w:val="18"/>
        </w:rPr>
        <w:t xml:space="preserve">next </w:t>
      </w:r>
      <w:r>
        <w:rPr>
          <w:rFonts w:ascii="Verdana" w:hAnsi="Verdana"/>
          <w:sz w:val="18"/>
          <w:szCs w:val="18"/>
        </w:rPr>
        <w:t>year</w:t>
      </w:r>
      <w:r w:rsidR="00793356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</w:t>
      </w:r>
      <w:r w:rsidR="00793356">
        <w:rPr>
          <w:rFonts w:ascii="Verdana" w:hAnsi="Verdan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 xml:space="preserve">o you think </w:t>
      </w:r>
      <w:r w:rsidR="005E25CA">
        <w:rPr>
          <w:rFonts w:ascii="Verdana" w:hAnsi="Verdana"/>
          <w:sz w:val="18"/>
          <w:szCs w:val="18"/>
        </w:rPr>
        <w:t xml:space="preserve">this will </w:t>
      </w:r>
      <w:proofErr w:type="gramStart"/>
      <w:r w:rsidR="005E25CA">
        <w:rPr>
          <w:rFonts w:ascii="Verdana" w:hAnsi="Verdana"/>
          <w:sz w:val="18"/>
          <w:szCs w:val="18"/>
        </w:rPr>
        <w:t>be</w:t>
      </w:r>
      <w:r>
        <w:rPr>
          <w:rFonts w:ascii="Verdana" w:hAnsi="Verdana"/>
          <w:sz w:val="18"/>
          <w:szCs w:val="18"/>
        </w:rPr>
        <w:t>…</w:t>
      </w:r>
      <w:proofErr w:type="gramEnd"/>
    </w:p>
    <w:p w14:paraId="32C7F6A5" w14:textId="77777777" w:rsidR="002331B3" w:rsidRDefault="002331B3" w:rsidP="002331B3">
      <w:pPr>
        <w:rPr>
          <w:rFonts w:ascii="Verdana" w:hAnsi="Verdana"/>
          <w:sz w:val="18"/>
          <w:szCs w:val="18"/>
        </w:rPr>
      </w:pPr>
    </w:p>
    <w:p w14:paraId="3C4DEC03" w14:textId="77777777" w:rsidR="002331B3" w:rsidRPr="00B8311E" w:rsidRDefault="002331B3" w:rsidP="002331B3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B8311E">
        <w:rPr>
          <w:rFonts w:ascii="Verdana" w:hAnsi="Verdana"/>
          <w:sz w:val="18"/>
          <w:szCs w:val="18"/>
        </w:rPr>
        <w:t>1</w:t>
      </w:r>
      <w:r w:rsidRPr="00B8311E">
        <w:rPr>
          <w:rFonts w:ascii="Verdana" w:hAnsi="Verdana"/>
          <w:sz w:val="18"/>
          <w:szCs w:val="18"/>
        </w:rPr>
        <w:tab/>
        <w:t>A good thing</w:t>
      </w:r>
    </w:p>
    <w:p w14:paraId="1464014A" w14:textId="77777777" w:rsidR="002331B3" w:rsidRPr="00B8311E" w:rsidRDefault="002331B3" w:rsidP="002331B3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B8311E">
        <w:rPr>
          <w:rFonts w:ascii="Verdana" w:hAnsi="Verdana"/>
          <w:sz w:val="18"/>
          <w:szCs w:val="18"/>
        </w:rPr>
        <w:t>2</w:t>
      </w:r>
      <w:r w:rsidRPr="00B8311E">
        <w:rPr>
          <w:rFonts w:ascii="Verdana" w:hAnsi="Verdana"/>
          <w:sz w:val="18"/>
          <w:szCs w:val="18"/>
        </w:rPr>
        <w:tab/>
        <w:t>A bad thing</w:t>
      </w:r>
    </w:p>
    <w:p w14:paraId="5B923153" w14:textId="77777777" w:rsidR="002331B3" w:rsidRDefault="002331B3" w:rsidP="002331B3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  <w:r w:rsidRPr="00B8311E">
        <w:rPr>
          <w:rFonts w:ascii="Verdana" w:hAnsi="Verdana"/>
          <w:sz w:val="18"/>
          <w:szCs w:val="18"/>
        </w:rPr>
        <w:t>3</w:t>
      </w:r>
      <w:r w:rsidRPr="00B8311E">
        <w:rPr>
          <w:rFonts w:ascii="Verdana" w:hAnsi="Verdana"/>
          <w:sz w:val="18"/>
          <w:szCs w:val="18"/>
        </w:rPr>
        <w:tab/>
        <w:t xml:space="preserve">Neither a good thing nor a bad thing </w:t>
      </w:r>
      <w:r w:rsidRPr="000A7DE4">
        <w:rPr>
          <w:rFonts w:ascii="Verdana" w:hAnsi="Verdana"/>
          <w:b/>
          <w:sz w:val="18"/>
          <w:szCs w:val="18"/>
        </w:rPr>
        <w:t>[anchor]</w:t>
      </w:r>
    </w:p>
    <w:bookmarkEnd w:id="23"/>
    <w:p w14:paraId="127B14E5" w14:textId="77777777" w:rsidR="002331B3" w:rsidRDefault="002331B3" w:rsidP="002331B3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60C713E7" w14:textId="77777777" w:rsidR="002331B3" w:rsidRPr="009F5E85" w:rsidRDefault="002331B3" w:rsidP="00A87BC4">
      <w:pPr>
        <w:rPr>
          <w:rFonts w:ascii="Verdana" w:hAnsi="Verdana"/>
          <w:b/>
          <w:sz w:val="18"/>
          <w:szCs w:val="18"/>
        </w:rPr>
      </w:pPr>
    </w:p>
    <w:p w14:paraId="227F2AD2" w14:textId="476C9B7F" w:rsidR="00F360F7" w:rsidRPr="00077B50" w:rsidRDefault="00F360F7" w:rsidP="00A87BC4">
      <w:pPr>
        <w:pStyle w:val="2-Base"/>
      </w:pPr>
      <w:r>
        <w:t>BASE: ASK ALL</w:t>
      </w:r>
    </w:p>
    <w:p w14:paraId="43EF8488" w14:textId="77777777" w:rsidR="00520329" w:rsidRPr="00520329" w:rsidRDefault="00F360F7" w:rsidP="00A87BC4">
      <w:pPr>
        <w:rPr>
          <w:rFonts w:ascii="Verdana" w:hAnsi="Verdana"/>
          <w:b/>
          <w:bCs/>
          <w:color w:val="000000"/>
          <w:sz w:val="18"/>
          <w:szCs w:val="18"/>
        </w:rPr>
      </w:pPr>
      <w:r w:rsidRPr="00520329">
        <w:rPr>
          <w:rFonts w:ascii="Verdana" w:hAnsi="Verdana"/>
          <w:b/>
          <w:bCs/>
          <w:color w:val="000000"/>
          <w:sz w:val="18"/>
          <w:szCs w:val="18"/>
        </w:rPr>
        <w:t>TWITTER</w:t>
      </w:r>
      <w:r w:rsidR="00520329" w:rsidRPr="00520329">
        <w:rPr>
          <w:rFonts w:ascii="Verdana" w:hAnsi="Verdana"/>
          <w:b/>
          <w:bCs/>
          <w:color w:val="000000"/>
          <w:sz w:val="18"/>
          <w:szCs w:val="18"/>
        </w:rPr>
        <w:t xml:space="preserve"> [S]</w:t>
      </w:r>
    </w:p>
    <w:p w14:paraId="039A843F" w14:textId="7549F202" w:rsidR="00F360F7" w:rsidRDefault="00F360F7" w:rsidP="00A87BC4">
      <w:pPr>
        <w:rPr>
          <w:rFonts w:ascii="Verdana" w:hAnsi="Verdana"/>
          <w:bCs/>
          <w:color w:val="000000"/>
          <w:sz w:val="18"/>
          <w:szCs w:val="18"/>
        </w:rPr>
      </w:pPr>
      <w:r w:rsidRPr="00A32AF6">
        <w:rPr>
          <w:rFonts w:ascii="Verdana" w:hAnsi="Verdana"/>
          <w:bCs/>
          <w:color w:val="000000"/>
          <w:sz w:val="18"/>
          <w:szCs w:val="18"/>
        </w:rPr>
        <w:t>Do you use Twitter?</w:t>
      </w:r>
    </w:p>
    <w:p w14:paraId="59D02313" w14:textId="77777777" w:rsidR="00F360F7" w:rsidRPr="00077B50" w:rsidRDefault="00F360F7" w:rsidP="00A87BC4">
      <w:pPr>
        <w:rPr>
          <w:rFonts w:ascii="Verdana" w:hAnsi="Verdana"/>
          <w:bCs/>
          <w:color w:val="000000"/>
          <w:sz w:val="18"/>
          <w:szCs w:val="18"/>
        </w:rPr>
      </w:pPr>
    </w:p>
    <w:p w14:paraId="20DE86F7" w14:textId="77777777" w:rsidR="00F360F7" w:rsidRPr="00077B50" w:rsidRDefault="00F360F7" w:rsidP="00A87BC4">
      <w:pPr>
        <w:pStyle w:val="NoSpacing"/>
        <w:rPr>
          <w:rFonts w:ascii="Verdana" w:hAnsi="Verdana"/>
          <w:sz w:val="18"/>
          <w:szCs w:val="18"/>
        </w:rPr>
      </w:pPr>
      <w:r w:rsidRPr="00077B50">
        <w:rPr>
          <w:rFonts w:ascii="Verdana" w:hAnsi="Verdana"/>
          <w:sz w:val="18"/>
          <w:szCs w:val="18"/>
        </w:rPr>
        <w:t>1</w:t>
      </w:r>
      <w:r w:rsidRPr="00077B50">
        <w:rPr>
          <w:rFonts w:ascii="Verdana" w:hAnsi="Verdana"/>
          <w:sz w:val="18"/>
          <w:szCs w:val="18"/>
        </w:rPr>
        <w:tab/>
        <w:t>Yes</w:t>
      </w:r>
    </w:p>
    <w:p w14:paraId="13EC7D43" w14:textId="77777777" w:rsidR="00F360F7" w:rsidRPr="00077B50" w:rsidRDefault="00F360F7" w:rsidP="00A87BC4">
      <w:pPr>
        <w:pStyle w:val="NoSpacing"/>
        <w:rPr>
          <w:rFonts w:ascii="Verdana" w:hAnsi="Verdana"/>
          <w:sz w:val="18"/>
          <w:szCs w:val="18"/>
        </w:rPr>
      </w:pPr>
      <w:r w:rsidRPr="00077B50">
        <w:rPr>
          <w:rFonts w:ascii="Verdana" w:hAnsi="Verdana"/>
          <w:sz w:val="18"/>
          <w:szCs w:val="18"/>
        </w:rPr>
        <w:t>2</w:t>
      </w:r>
      <w:r w:rsidRPr="00077B50">
        <w:rPr>
          <w:rFonts w:ascii="Verdana" w:hAnsi="Verdana"/>
          <w:sz w:val="18"/>
          <w:szCs w:val="18"/>
        </w:rPr>
        <w:tab/>
        <w:t>No</w:t>
      </w:r>
    </w:p>
    <w:p w14:paraId="728E2A69" w14:textId="77777777" w:rsidR="00F360F7" w:rsidRPr="009F5E85" w:rsidRDefault="00F360F7" w:rsidP="00A87BC4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52FDEB64" w14:textId="77777777" w:rsidR="00F360F7" w:rsidRPr="009F5E85" w:rsidRDefault="00F360F7" w:rsidP="00A87BC4">
      <w:pPr>
        <w:rPr>
          <w:rFonts w:ascii="Verdana" w:hAnsi="Verdana"/>
          <w:b/>
          <w:sz w:val="18"/>
          <w:szCs w:val="18"/>
        </w:rPr>
      </w:pPr>
    </w:p>
    <w:p w14:paraId="723C2EDF" w14:textId="3FE02170" w:rsidR="00F360F7" w:rsidRPr="00077B50" w:rsidRDefault="00520329" w:rsidP="00A87BC4">
      <w:pPr>
        <w:pStyle w:val="2-Base"/>
      </w:pPr>
      <w:r>
        <w:t>Base:  TWITTER=1</w:t>
      </w:r>
    </w:p>
    <w:p w14:paraId="1399C62D" w14:textId="77777777" w:rsidR="00520329" w:rsidRPr="00520329" w:rsidRDefault="00F360F7" w:rsidP="00A87BC4">
      <w:pPr>
        <w:pStyle w:val="xmsonormal"/>
        <w:spacing w:before="0" w:beforeAutospacing="0" w:after="0" w:afterAutospacing="0"/>
        <w:rPr>
          <w:rFonts w:ascii="Verdana" w:hAnsi="Verdana"/>
          <w:b/>
          <w:color w:val="000000"/>
          <w:sz w:val="18"/>
          <w:szCs w:val="18"/>
        </w:rPr>
      </w:pPr>
      <w:r w:rsidRPr="00520329">
        <w:rPr>
          <w:rFonts w:ascii="Verdana" w:hAnsi="Verdana"/>
          <w:b/>
          <w:color w:val="000000"/>
          <w:sz w:val="18"/>
          <w:szCs w:val="18"/>
        </w:rPr>
        <w:t xml:space="preserve">TWITTER_USE </w:t>
      </w:r>
      <w:r w:rsidR="00520329" w:rsidRPr="00520329">
        <w:rPr>
          <w:rFonts w:ascii="Verdana" w:hAnsi="Verdana"/>
          <w:b/>
          <w:color w:val="000000"/>
          <w:sz w:val="18"/>
          <w:szCs w:val="18"/>
        </w:rPr>
        <w:t>[S]</w:t>
      </w:r>
    </w:p>
    <w:p w14:paraId="09DF0F29" w14:textId="2470A0EF" w:rsidR="00F360F7" w:rsidRDefault="00520329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A</w:t>
      </w:r>
      <w:r w:rsidR="00F360F7">
        <w:rPr>
          <w:rFonts w:ascii="Verdana" w:hAnsi="Verdana"/>
          <w:sz w:val="18"/>
          <w:szCs w:val="18"/>
        </w:rPr>
        <w:t>bout how often do you use or visit Twitter</w:t>
      </w:r>
      <w:r w:rsidR="00F360F7">
        <w:rPr>
          <w:rFonts w:ascii="Verdana" w:hAnsi="Verdana"/>
          <w:color w:val="000000"/>
          <w:sz w:val="18"/>
          <w:szCs w:val="18"/>
        </w:rPr>
        <w:t>?</w:t>
      </w:r>
    </w:p>
    <w:p w14:paraId="4D554BF8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C504C26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1          Several times a day</w:t>
      </w:r>
    </w:p>
    <w:p w14:paraId="0F862C98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2          Once a day</w:t>
      </w:r>
    </w:p>
    <w:p w14:paraId="29696E14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3          A few times a week</w:t>
      </w:r>
    </w:p>
    <w:p w14:paraId="4CB0CB35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4          Once a week</w:t>
      </w:r>
    </w:p>
    <w:p w14:paraId="35709735" w14:textId="77777777" w:rsidR="00F360F7" w:rsidRDefault="00F360F7" w:rsidP="00A87BC4">
      <w:pPr>
        <w:pStyle w:val="xmsonormal"/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5          A few times a month</w:t>
      </w:r>
    </w:p>
    <w:p w14:paraId="3B6595C2" w14:textId="77777777" w:rsidR="00F360F7" w:rsidRDefault="00F360F7" w:rsidP="00A87BC4">
      <w:pPr>
        <w:pStyle w:val="xmsonormal"/>
        <w:spacing w:before="0" w:beforeAutospacing="0" w:after="0" w:afterAutospacing="0"/>
      </w:pPr>
      <w:r>
        <w:rPr>
          <w:rFonts w:ascii="Verdana" w:hAnsi="Verdana"/>
          <w:sz w:val="18"/>
          <w:szCs w:val="18"/>
        </w:rPr>
        <w:t>6</w:t>
      </w:r>
      <w:r>
        <w:rPr>
          <w:rFonts w:ascii="Verdana" w:hAnsi="Verdana"/>
          <w:sz w:val="18"/>
          <w:szCs w:val="18"/>
        </w:rPr>
        <w:tab/>
        <w:t>Once a month or less</w:t>
      </w:r>
    </w:p>
    <w:p w14:paraId="2C944FBE" w14:textId="60C86CBA" w:rsidR="00414CF1" w:rsidRPr="009F5E85" w:rsidRDefault="00414CF1" w:rsidP="00414CF1">
      <w:pPr>
        <w:pBdr>
          <w:bottom w:val="single" w:sz="12" w:space="1" w:color="auto"/>
        </w:pBdr>
        <w:rPr>
          <w:rFonts w:ascii="Verdana" w:hAnsi="Verdana"/>
          <w:b/>
          <w:sz w:val="18"/>
          <w:szCs w:val="18"/>
        </w:rPr>
      </w:pPr>
    </w:p>
    <w:p w14:paraId="50C3ED36" w14:textId="77777777" w:rsidR="00414CF1" w:rsidRPr="009F5E85" w:rsidRDefault="00414CF1" w:rsidP="00414CF1">
      <w:pPr>
        <w:rPr>
          <w:rFonts w:ascii="Verdana" w:hAnsi="Verdana"/>
          <w:b/>
          <w:sz w:val="18"/>
          <w:szCs w:val="18"/>
        </w:rPr>
      </w:pPr>
    </w:p>
    <w:p w14:paraId="1FB7EDDE" w14:textId="173D90BF" w:rsidR="00F360F7" w:rsidRDefault="00F360F7" w:rsidP="00A87BC4">
      <w:pPr>
        <w:pStyle w:val="2-Base"/>
      </w:pPr>
      <w:r>
        <w:t>BASE: ASK ALL</w:t>
      </w:r>
    </w:p>
    <w:p w14:paraId="28D6FE1A" w14:textId="767AB1D4" w:rsidR="00520329" w:rsidRPr="00520329" w:rsidRDefault="00520329" w:rsidP="00A87BC4">
      <w:pPr>
        <w:pStyle w:val="2-Base"/>
        <w:rPr>
          <w:i/>
        </w:rPr>
      </w:pPr>
      <w:r>
        <w:rPr>
          <w:i/>
        </w:rPr>
        <w:t>Scripter:  Randomly show responses in order 1-5 or 5-1.  Record order</w:t>
      </w:r>
    </w:p>
    <w:p w14:paraId="0FB4EE90" w14:textId="77777777" w:rsidR="00520329" w:rsidRPr="00520329" w:rsidRDefault="00F360F7" w:rsidP="00A87BC4">
      <w:pPr>
        <w:pStyle w:val="NormalWeb"/>
        <w:spacing w:before="0" w:beforeAutospacing="0" w:after="0" w:afterAutospacing="0"/>
        <w:rPr>
          <w:rFonts w:ascii="Verdana" w:hAnsi="Verdana"/>
          <w:b/>
          <w:color w:val="212121"/>
          <w:sz w:val="18"/>
          <w:szCs w:val="18"/>
          <w:shd w:val="clear" w:color="auto" w:fill="FFFFFF"/>
        </w:rPr>
      </w:pPr>
      <w:r w:rsidRPr="00520329">
        <w:rPr>
          <w:rFonts w:ascii="Verdana" w:hAnsi="Verdana"/>
          <w:b/>
          <w:color w:val="212121"/>
          <w:sz w:val="18"/>
          <w:szCs w:val="18"/>
          <w:shd w:val="clear" w:color="auto" w:fill="FFFFFF"/>
        </w:rPr>
        <w:t>TALKREL</w:t>
      </w:r>
      <w:bookmarkStart w:id="24" w:name="x_x__msoanchor_1"/>
      <w:bookmarkEnd w:id="24"/>
      <w:r w:rsidR="00520329" w:rsidRPr="00520329">
        <w:rPr>
          <w:rFonts w:ascii="Verdana" w:hAnsi="Verdana"/>
          <w:b/>
          <w:color w:val="212121"/>
          <w:sz w:val="18"/>
          <w:szCs w:val="18"/>
          <w:shd w:val="clear" w:color="auto" w:fill="FFFFFF"/>
        </w:rPr>
        <w:t xml:space="preserve"> [S]</w:t>
      </w:r>
    </w:p>
    <w:p w14:paraId="55AB6E01" w14:textId="79A2D792" w:rsidR="00F360F7" w:rsidRDefault="00F360F7" w:rsidP="00A87BC4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>How often do you talk about religion with people outside your family?</w:t>
      </w:r>
      <w:r>
        <w:rPr>
          <w:rFonts w:ascii="Verdana" w:hAnsi="Verdana"/>
          <w:b/>
          <w:bCs/>
          <w:color w:val="212121"/>
          <w:sz w:val="18"/>
          <w:szCs w:val="18"/>
          <w:shd w:val="clear" w:color="auto" w:fill="FFFFFF"/>
        </w:rPr>
        <w:t xml:space="preserve"> [REVERSE ORDER OF RESPONSE OPTIONS]</w:t>
      </w:r>
    </w:p>
    <w:p w14:paraId="2CA80617" w14:textId="3E927569" w:rsidR="00F360F7" w:rsidRDefault="00F360F7" w:rsidP="00A87BC4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>          </w:t>
      </w:r>
    </w:p>
    <w:p w14:paraId="44FE5F25" w14:textId="69645F11" w:rsidR="00F360F7" w:rsidRDefault="00F360F7" w:rsidP="00F40545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 xml:space="preserve">1          At least once a week </w:t>
      </w:r>
    </w:p>
    <w:p w14:paraId="6D94F085" w14:textId="6378FF9C" w:rsidR="00F360F7" w:rsidRDefault="00F360F7" w:rsidP="00F40545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 xml:space="preserve">2          Once or twice a month </w:t>
      </w:r>
    </w:p>
    <w:p w14:paraId="05DC159B" w14:textId="77728551" w:rsidR="00F360F7" w:rsidRDefault="00F360F7" w:rsidP="00F40545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>3          Several times a year</w:t>
      </w:r>
    </w:p>
    <w:p w14:paraId="67359560" w14:textId="3B4F9BCB" w:rsidR="00F360F7" w:rsidRDefault="00F360F7" w:rsidP="00F40545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>4          Seldom</w:t>
      </w:r>
    </w:p>
    <w:p w14:paraId="0DB07B50" w14:textId="088D2C3B" w:rsidR="00F360F7" w:rsidRDefault="00F360F7" w:rsidP="00F40545">
      <w:pPr>
        <w:pStyle w:val="NormalWeb"/>
        <w:spacing w:before="0" w:beforeAutospacing="0" w:after="0" w:afterAutospacing="0"/>
      </w:pPr>
      <w:r>
        <w:rPr>
          <w:rFonts w:ascii="Verdana" w:hAnsi="Verdana"/>
          <w:color w:val="212121"/>
          <w:sz w:val="18"/>
          <w:szCs w:val="18"/>
          <w:shd w:val="clear" w:color="auto" w:fill="FFFFFF"/>
        </w:rPr>
        <w:t xml:space="preserve">5          Never </w:t>
      </w:r>
    </w:p>
    <w:p w14:paraId="46777412" w14:textId="77777777" w:rsidR="00F360F7" w:rsidRPr="00731FC2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6FAC9F5E" w14:textId="77777777" w:rsidR="00F360F7" w:rsidRPr="00B05059" w:rsidRDefault="00F360F7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4C6AC844" w14:textId="1C154FE5" w:rsidR="00F360F7" w:rsidRPr="00517011" w:rsidRDefault="00F360F7" w:rsidP="00A87BC4">
      <w:pPr>
        <w:pStyle w:val="2-Base"/>
      </w:pPr>
      <w:r>
        <w:t>BASE: ASK ALL</w:t>
      </w:r>
    </w:p>
    <w:p w14:paraId="022B3C3E" w14:textId="77777777" w:rsidR="00577248" w:rsidRPr="00577248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  <w:r w:rsidRPr="00577248">
        <w:rPr>
          <w:rFonts w:ascii="Verdana" w:hAnsi="Verdana"/>
          <w:b/>
          <w:bCs/>
          <w:color w:val="212121"/>
          <w:sz w:val="18"/>
          <w:szCs w:val="18"/>
        </w:rPr>
        <w:t>QCEN1</w:t>
      </w:r>
      <w:r w:rsidR="00577248" w:rsidRPr="00577248">
        <w:rPr>
          <w:rFonts w:ascii="Verdana" w:hAnsi="Verdana"/>
          <w:b/>
          <w:bCs/>
          <w:color w:val="212121"/>
          <w:sz w:val="18"/>
          <w:szCs w:val="18"/>
        </w:rPr>
        <w:t xml:space="preserve"> [S]</w:t>
      </w:r>
    </w:p>
    <w:p w14:paraId="3791C0EE" w14:textId="4823E84D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  <w:r>
        <w:rPr>
          <w:rFonts w:ascii="Verdana" w:hAnsi="Verdana"/>
          <w:bCs/>
          <w:color w:val="212121"/>
          <w:sz w:val="18"/>
          <w:szCs w:val="18"/>
        </w:rPr>
        <w:t>Have you ever heard of the United States Census, or have you not heard of this?</w:t>
      </w:r>
    </w:p>
    <w:p w14:paraId="6DA33756" w14:textId="77777777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</w:p>
    <w:p w14:paraId="298EC605" w14:textId="77777777" w:rsidR="00F360F7" w:rsidRPr="00517E63" w:rsidRDefault="00F360F7" w:rsidP="00A87BC4">
      <w:pPr>
        <w:pStyle w:val="xmsonormal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sz w:val="18"/>
          <w:szCs w:val="18"/>
          <w:shd w:val="clear" w:color="auto" w:fill="FFFFFF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Yes, have heard</w:t>
      </w:r>
    </w:p>
    <w:p w14:paraId="654F7752" w14:textId="77777777" w:rsidR="00F360F7" w:rsidRPr="00517E63" w:rsidRDefault="00F360F7" w:rsidP="00A87BC4">
      <w:pPr>
        <w:pStyle w:val="xmsonormal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No, have not heard</w:t>
      </w:r>
    </w:p>
    <w:p w14:paraId="34A165E6" w14:textId="77777777" w:rsidR="00F360F7" w:rsidRPr="00517E63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2ECEEB9E" w14:textId="77777777" w:rsidR="00F360F7" w:rsidRPr="00B05059" w:rsidRDefault="00F360F7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5331D5AD" w14:textId="5975C71B" w:rsidR="00F360F7" w:rsidRDefault="00520329" w:rsidP="00A87BC4">
      <w:pPr>
        <w:pStyle w:val="2-Base"/>
      </w:pPr>
      <w:r>
        <w:t>Base:  QCEN1=2 or refused</w:t>
      </w:r>
    </w:p>
    <w:p w14:paraId="7A146F29" w14:textId="77777777" w:rsidR="00520329" w:rsidRPr="00520329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  <w:r w:rsidRPr="00520329">
        <w:rPr>
          <w:rFonts w:ascii="Verdana" w:hAnsi="Verdana"/>
          <w:b/>
          <w:bCs/>
          <w:color w:val="212121"/>
          <w:sz w:val="18"/>
          <w:szCs w:val="18"/>
        </w:rPr>
        <w:t>QCEN1a</w:t>
      </w:r>
      <w:r w:rsidR="00520329" w:rsidRPr="00520329">
        <w:rPr>
          <w:rFonts w:ascii="Verdana" w:hAnsi="Verdana"/>
          <w:b/>
          <w:bCs/>
          <w:color w:val="212121"/>
          <w:sz w:val="18"/>
          <w:szCs w:val="18"/>
        </w:rPr>
        <w:t xml:space="preserve"> [S]</w:t>
      </w:r>
    </w:p>
    <w:p w14:paraId="39DF406A" w14:textId="3F6C978E" w:rsidR="00F360F7" w:rsidRPr="00517011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Cs/>
          <w:color w:val="212121"/>
          <w:sz w:val="18"/>
          <w:szCs w:val="18"/>
        </w:rPr>
      </w:pPr>
      <w:r w:rsidRPr="00517011">
        <w:rPr>
          <w:rFonts w:ascii="Verdana" w:hAnsi="Verdana"/>
          <w:bCs/>
          <w:color w:val="212121"/>
          <w:sz w:val="18"/>
          <w:szCs w:val="18"/>
        </w:rPr>
        <w:t>The Census is the count of all people who live in the United States. Have you ever heard of that before, or have you not heard of that</w:t>
      </w:r>
      <w:r w:rsidR="00115B05">
        <w:rPr>
          <w:rFonts w:ascii="Verdana" w:hAnsi="Verdana"/>
          <w:bCs/>
          <w:color w:val="212121"/>
          <w:sz w:val="18"/>
          <w:szCs w:val="18"/>
        </w:rPr>
        <w:t>?</w:t>
      </w:r>
    </w:p>
    <w:p w14:paraId="44B6F1EF" w14:textId="77777777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</w:p>
    <w:p w14:paraId="396C25FB" w14:textId="77777777" w:rsidR="00F360F7" w:rsidRPr="00517E63" w:rsidRDefault="00F360F7" w:rsidP="00A87BC4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sz w:val="18"/>
          <w:szCs w:val="18"/>
          <w:shd w:val="clear" w:color="auto" w:fill="FFFFFF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Yes, have heard</w:t>
      </w:r>
    </w:p>
    <w:p w14:paraId="04F9E4F4" w14:textId="77777777" w:rsidR="00F360F7" w:rsidRPr="00517E63" w:rsidRDefault="00F360F7" w:rsidP="00A87BC4">
      <w:pPr>
        <w:pStyle w:val="xmsonormal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No, have not heard</w:t>
      </w:r>
    </w:p>
    <w:p w14:paraId="01D12528" w14:textId="77777777" w:rsidR="00F360F7" w:rsidRPr="00731FC2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4F8B3211" w14:textId="77777777" w:rsidR="00F360F7" w:rsidRPr="00B05059" w:rsidRDefault="00F360F7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2A0C9B68" w14:textId="064B69CD" w:rsidR="00F360F7" w:rsidRDefault="00F360F7" w:rsidP="00A87BC4">
      <w:pPr>
        <w:pStyle w:val="2-Base"/>
      </w:pPr>
      <w:r>
        <w:t>BASE: ASK ALL</w:t>
      </w:r>
    </w:p>
    <w:p w14:paraId="21FEEC55" w14:textId="77777777" w:rsidR="00520329" w:rsidRPr="00520329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  <w:r w:rsidRPr="00520329">
        <w:rPr>
          <w:rFonts w:ascii="Verdana" w:hAnsi="Verdana"/>
          <w:b/>
          <w:bCs/>
          <w:color w:val="212121"/>
          <w:sz w:val="18"/>
          <w:szCs w:val="18"/>
        </w:rPr>
        <w:t>QCEN5</w:t>
      </w:r>
      <w:r w:rsidRPr="00520329">
        <w:rPr>
          <w:rFonts w:ascii="Verdana" w:hAnsi="Verdana"/>
          <w:b/>
          <w:bCs/>
          <w:color w:val="212121"/>
          <w:sz w:val="18"/>
          <w:szCs w:val="18"/>
        </w:rPr>
        <w:tab/>
      </w:r>
      <w:r w:rsidR="00520329" w:rsidRPr="00520329">
        <w:rPr>
          <w:rFonts w:ascii="Verdana" w:hAnsi="Verdana"/>
          <w:b/>
          <w:bCs/>
          <w:color w:val="212121"/>
          <w:sz w:val="18"/>
          <w:szCs w:val="18"/>
        </w:rPr>
        <w:t>[S]</w:t>
      </w:r>
    </w:p>
    <w:p w14:paraId="40B2BE78" w14:textId="26B3E3F4" w:rsidR="00F360F7" w:rsidRPr="00517011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Cs/>
          <w:color w:val="212121"/>
          <w:sz w:val="18"/>
          <w:szCs w:val="18"/>
        </w:rPr>
      </w:pPr>
      <w:r>
        <w:rPr>
          <w:rFonts w:ascii="Verdana" w:hAnsi="Verdana"/>
          <w:bCs/>
          <w:color w:val="212121"/>
          <w:sz w:val="18"/>
          <w:szCs w:val="18"/>
        </w:rPr>
        <w:t>How important do you think the Census is for the United States?</w:t>
      </w:r>
    </w:p>
    <w:p w14:paraId="2441EBB2" w14:textId="77777777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</w:p>
    <w:p w14:paraId="0FFBC6F0" w14:textId="77777777" w:rsidR="00F360F7" w:rsidRPr="00517E63" w:rsidRDefault="00F360F7" w:rsidP="00A87BC4">
      <w:pPr>
        <w:pStyle w:val="xmsonormal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sz w:val="18"/>
          <w:szCs w:val="18"/>
          <w:shd w:val="clear" w:color="auto" w:fill="FFFFFF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Very important</w:t>
      </w:r>
    </w:p>
    <w:p w14:paraId="490B8C4D" w14:textId="77777777" w:rsidR="00F360F7" w:rsidRPr="00517E63" w:rsidRDefault="00F360F7" w:rsidP="00A87BC4">
      <w:pPr>
        <w:pStyle w:val="xmsonormal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Somewhat important</w:t>
      </w:r>
    </w:p>
    <w:p w14:paraId="5B1238C4" w14:textId="77777777" w:rsidR="00F360F7" w:rsidRPr="00517E63" w:rsidRDefault="00F360F7" w:rsidP="00A87BC4">
      <w:pPr>
        <w:pStyle w:val="xmsonormal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Not too important</w:t>
      </w:r>
    </w:p>
    <w:p w14:paraId="6518AC64" w14:textId="77777777" w:rsidR="00F360F7" w:rsidRPr="00517E63" w:rsidRDefault="00F360F7" w:rsidP="00A87BC4">
      <w:pPr>
        <w:pStyle w:val="xmsonormal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Not at all important</w:t>
      </w:r>
    </w:p>
    <w:p w14:paraId="7E9A5576" w14:textId="77777777" w:rsidR="00F360F7" w:rsidRPr="00517011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Cs/>
          <w:color w:val="212121"/>
          <w:sz w:val="18"/>
          <w:szCs w:val="18"/>
        </w:rPr>
      </w:pPr>
    </w:p>
    <w:p w14:paraId="01CD879B" w14:textId="77777777" w:rsidR="00F360F7" w:rsidRPr="00731FC2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44D802FA" w14:textId="1401A176" w:rsidR="00F360F7" w:rsidRDefault="00F360F7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1D9BD9F3" w14:textId="7F050DF3" w:rsidR="00CF7061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7FF518D6" w14:textId="78C6C9CB" w:rsidR="00CF7061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7D385AEB" w14:textId="7604D20B" w:rsidR="00CF7061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31FAE6C2" w14:textId="01737693" w:rsidR="00CF7061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45988D90" w14:textId="087BB4F1" w:rsidR="00CF7061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0CD94883" w14:textId="77777777" w:rsidR="00CF7061" w:rsidRPr="00B05059" w:rsidRDefault="00CF7061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2DF6F71B" w14:textId="2B0C6DD0" w:rsidR="00F360F7" w:rsidRPr="00517011" w:rsidRDefault="00F360F7" w:rsidP="00A87BC4">
      <w:pPr>
        <w:pStyle w:val="2-Base"/>
      </w:pPr>
      <w:r>
        <w:lastRenderedPageBreak/>
        <w:t>BASE: ASK ALL</w:t>
      </w:r>
    </w:p>
    <w:p w14:paraId="4A61BEE4" w14:textId="77777777" w:rsidR="00520329" w:rsidRPr="00520329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  <w:r w:rsidRPr="00520329">
        <w:rPr>
          <w:rFonts w:ascii="Verdana" w:hAnsi="Verdana"/>
          <w:b/>
          <w:bCs/>
          <w:color w:val="212121"/>
          <w:sz w:val="18"/>
          <w:szCs w:val="18"/>
        </w:rPr>
        <w:t>QCEN6</w:t>
      </w:r>
      <w:r w:rsidRPr="00520329">
        <w:rPr>
          <w:rFonts w:ascii="Verdana" w:hAnsi="Verdana"/>
          <w:b/>
          <w:bCs/>
          <w:color w:val="212121"/>
          <w:sz w:val="18"/>
          <w:szCs w:val="18"/>
        </w:rPr>
        <w:tab/>
      </w:r>
      <w:r w:rsidR="00520329" w:rsidRPr="00520329">
        <w:rPr>
          <w:rFonts w:ascii="Verdana" w:hAnsi="Verdana"/>
          <w:b/>
          <w:bCs/>
          <w:color w:val="212121"/>
          <w:sz w:val="18"/>
          <w:szCs w:val="18"/>
        </w:rPr>
        <w:t>[S]</w:t>
      </w:r>
    </w:p>
    <w:p w14:paraId="76729FD2" w14:textId="5FBFE792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  <w:r w:rsidRPr="00517011">
        <w:rPr>
          <w:rFonts w:ascii="Verdana" w:hAnsi="Verdana"/>
          <w:bCs/>
          <w:color w:val="212121"/>
          <w:sz w:val="18"/>
          <w:szCs w:val="18"/>
        </w:rPr>
        <w:t xml:space="preserve">Do you believe that responding to the Census form </w:t>
      </w:r>
      <w:proofErr w:type="gramStart"/>
      <w:r w:rsidRPr="00517011">
        <w:rPr>
          <w:rFonts w:ascii="Verdana" w:hAnsi="Verdana"/>
          <w:bCs/>
          <w:color w:val="212121"/>
          <w:sz w:val="18"/>
          <w:szCs w:val="18"/>
        </w:rPr>
        <w:t>would…</w:t>
      </w:r>
      <w:proofErr w:type="gramEnd"/>
    </w:p>
    <w:p w14:paraId="266A3367" w14:textId="77777777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</w:p>
    <w:p w14:paraId="5342B07D" w14:textId="77777777" w:rsidR="00F360F7" w:rsidRPr="00517E63" w:rsidRDefault="00F360F7" w:rsidP="00A87BC4">
      <w:pPr>
        <w:pStyle w:val="xmsonormal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sz w:val="18"/>
          <w:szCs w:val="18"/>
          <w:shd w:val="clear" w:color="auto" w:fill="FFFFFF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Benefit you personally</w:t>
      </w:r>
    </w:p>
    <w:p w14:paraId="40797C7C" w14:textId="77777777" w:rsidR="00F360F7" w:rsidRPr="00517E63" w:rsidRDefault="00F360F7" w:rsidP="00A87BC4">
      <w:pPr>
        <w:pStyle w:val="xmsonormal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Harm you personally</w:t>
      </w:r>
    </w:p>
    <w:p w14:paraId="0FA9690E" w14:textId="77777777" w:rsidR="00F360F7" w:rsidRPr="00517E63" w:rsidRDefault="00F360F7" w:rsidP="00A87BC4">
      <w:pPr>
        <w:pStyle w:val="xmsonormal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Neither benefit nor harm you</w:t>
      </w:r>
    </w:p>
    <w:p w14:paraId="713006EA" w14:textId="77777777" w:rsidR="00F360F7" w:rsidRPr="00731FC2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5A862E20" w14:textId="77777777" w:rsidR="00F360F7" w:rsidRPr="00B05059" w:rsidRDefault="00F360F7" w:rsidP="00A87BC4">
      <w:pPr>
        <w:contextualSpacing/>
        <w:rPr>
          <w:rFonts w:ascii="Verdana" w:eastAsia="Times New Roman" w:hAnsi="Verdana"/>
          <w:b/>
          <w:bCs/>
          <w:color w:val="000000"/>
          <w:sz w:val="18"/>
          <w:szCs w:val="18"/>
        </w:rPr>
      </w:pPr>
    </w:p>
    <w:p w14:paraId="68A469D9" w14:textId="4CA00348" w:rsidR="00F360F7" w:rsidRPr="00517011" w:rsidRDefault="00F360F7" w:rsidP="00A87BC4">
      <w:pPr>
        <w:pStyle w:val="2-Base"/>
      </w:pPr>
      <w:r>
        <w:t>BASE: ASK ALL</w:t>
      </w:r>
    </w:p>
    <w:p w14:paraId="76B958C9" w14:textId="77777777" w:rsidR="00520329" w:rsidRPr="00520329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212121"/>
          <w:sz w:val="18"/>
          <w:szCs w:val="18"/>
        </w:rPr>
      </w:pPr>
      <w:r w:rsidRPr="00520329">
        <w:rPr>
          <w:rFonts w:ascii="Verdana" w:hAnsi="Verdana"/>
          <w:b/>
          <w:bCs/>
          <w:color w:val="212121"/>
          <w:sz w:val="18"/>
          <w:szCs w:val="18"/>
        </w:rPr>
        <w:t>QCEN7</w:t>
      </w:r>
      <w:r w:rsidRPr="00520329">
        <w:rPr>
          <w:rFonts w:ascii="Verdana" w:hAnsi="Verdana"/>
          <w:b/>
          <w:bCs/>
          <w:color w:val="212121"/>
          <w:sz w:val="18"/>
          <w:szCs w:val="18"/>
        </w:rPr>
        <w:tab/>
      </w:r>
      <w:r w:rsidR="00520329" w:rsidRPr="00520329">
        <w:rPr>
          <w:rFonts w:ascii="Verdana" w:hAnsi="Verdana"/>
          <w:b/>
          <w:bCs/>
          <w:color w:val="212121"/>
          <w:sz w:val="18"/>
          <w:szCs w:val="18"/>
        </w:rPr>
        <w:t>[S]</w:t>
      </w:r>
    </w:p>
    <w:p w14:paraId="067D9D13" w14:textId="5559FAFC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  <w:r w:rsidRPr="00517011">
        <w:rPr>
          <w:rFonts w:ascii="Verdana" w:hAnsi="Verdana"/>
          <w:bCs/>
          <w:color w:val="212121"/>
          <w:sz w:val="18"/>
          <w:szCs w:val="18"/>
        </w:rPr>
        <w:t xml:space="preserve">Do you believe that responding to the Census form </w:t>
      </w:r>
      <w:proofErr w:type="gramStart"/>
      <w:r w:rsidRPr="00517011">
        <w:rPr>
          <w:rFonts w:ascii="Verdana" w:hAnsi="Verdana"/>
          <w:bCs/>
          <w:color w:val="212121"/>
          <w:sz w:val="18"/>
          <w:szCs w:val="18"/>
        </w:rPr>
        <w:t>would…</w:t>
      </w:r>
      <w:proofErr w:type="gramEnd"/>
    </w:p>
    <w:p w14:paraId="1BFFA351" w14:textId="77777777" w:rsidR="00F360F7" w:rsidRDefault="00F360F7" w:rsidP="00A87BC4">
      <w:pPr>
        <w:pStyle w:val="xmsonormal"/>
        <w:shd w:val="clear" w:color="auto" w:fill="FFFFFF"/>
        <w:spacing w:before="0" w:beforeAutospacing="0" w:after="0" w:afterAutospacing="0"/>
        <w:rPr>
          <w:rFonts w:ascii="Verdana" w:hAnsi="Verdana"/>
          <w:color w:val="808080"/>
          <w:sz w:val="18"/>
          <w:szCs w:val="18"/>
          <w:shd w:val="clear" w:color="auto" w:fill="FFFFFF"/>
        </w:rPr>
      </w:pPr>
    </w:p>
    <w:p w14:paraId="392923DB" w14:textId="77777777" w:rsidR="00F360F7" w:rsidRPr="00517E63" w:rsidRDefault="00F360F7" w:rsidP="00A87BC4">
      <w:pPr>
        <w:pStyle w:val="xmsonormal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sz w:val="18"/>
          <w:szCs w:val="18"/>
          <w:shd w:val="clear" w:color="auto" w:fill="FFFFFF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Benefit your community</w:t>
      </w:r>
    </w:p>
    <w:p w14:paraId="7A5162B2" w14:textId="77777777" w:rsidR="00F360F7" w:rsidRPr="00517E63" w:rsidRDefault="00F360F7" w:rsidP="00A87BC4">
      <w:pPr>
        <w:pStyle w:val="xmsonormal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Harm your community</w:t>
      </w:r>
    </w:p>
    <w:p w14:paraId="1F443436" w14:textId="77777777" w:rsidR="00F360F7" w:rsidRPr="00517E63" w:rsidRDefault="00F360F7" w:rsidP="00A87BC4">
      <w:pPr>
        <w:pStyle w:val="xmsonormal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 w:firstLine="0"/>
        <w:rPr>
          <w:rFonts w:ascii="Verdana" w:hAnsi="Verdana"/>
          <w:bCs/>
          <w:sz w:val="18"/>
          <w:szCs w:val="18"/>
        </w:rPr>
      </w:pPr>
      <w:r w:rsidRPr="00517E63">
        <w:rPr>
          <w:rFonts w:ascii="Verdana" w:hAnsi="Verdana"/>
          <w:sz w:val="18"/>
          <w:szCs w:val="18"/>
          <w:shd w:val="clear" w:color="auto" w:fill="FFFFFF"/>
        </w:rPr>
        <w:t>Neither benefit nor harm your community</w:t>
      </w:r>
    </w:p>
    <w:p w14:paraId="1693C4AD" w14:textId="77777777" w:rsidR="00F360F7" w:rsidRPr="00731FC2" w:rsidRDefault="00F360F7" w:rsidP="00A87BC4">
      <w:pPr>
        <w:pBdr>
          <w:bottom w:val="single" w:sz="12" w:space="1" w:color="auto"/>
        </w:pBdr>
        <w:contextualSpacing/>
        <w:rPr>
          <w:rFonts w:ascii="Verdana" w:eastAsia="Calibri" w:hAnsi="Verdana"/>
          <w:sz w:val="18"/>
          <w:szCs w:val="18"/>
        </w:rPr>
      </w:pPr>
    </w:p>
    <w:p w14:paraId="7D75A16C" w14:textId="77777777" w:rsidR="00F360F7" w:rsidRPr="0091033E" w:rsidRDefault="00F360F7" w:rsidP="00A87BC4">
      <w:pPr>
        <w:rPr>
          <w:rFonts w:ascii="Verdana" w:hAnsi="Verdana"/>
          <w:b/>
          <w:sz w:val="18"/>
          <w:szCs w:val="18"/>
          <w:highlight w:val="yellow"/>
        </w:rPr>
      </w:pPr>
    </w:p>
    <w:sectPr w:rsidR="00F360F7" w:rsidRPr="0091033E" w:rsidSect="00CF706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50FF" w14:textId="77777777" w:rsidR="004F5F2A" w:rsidRDefault="004F5F2A" w:rsidP="00523337">
      <w:r>
        <w:separator/>
      </w:r>
    </w:p>
    <w:p w14:paraId="10CC0E1F" w14:textId="77777777" w:rsidR="004F5F2A" w:rsidRDefault="004F5F2A" w:rsidP="00523337"/>
  </w:endnote>
  <w:endnote w:type="continuationSeparator" w:id="0">
    <w:p w14:paraId="4DB6C773" w14:textId="77777777" w:rsidR="004F5F2A" w:rsidRDefault="004F5F2A" w:rsidP="00523337">
      <w:r>
        <w:continuationSeparator/>
      </w:r>
    </w:p>
    <w:p w14:paraId="780E6C4D" w14:textId="77777777" w:rsidR="004F5F2A" w:rsidRDefault="004F5F2A" w:rsidP="00523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sightprint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Abril Text">
    <w:altName w:val="Arial"/>
    <w:panose1 w:val="02000503070000020004"/>
    <w:charset w:val="00"/>
    <w:family w:val="modern"/>
    <w:notTrueType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6FFF3" w14:textId="77777777" w:rsidR="00CF7061" w:rsidRPr="00047661" w:rsidRDefault="00CF7061" w:rsidP="00CF7061">
    <w:pPr>
      <w:pStyle w:val="BodyFootnote"/>
      <w:jc w:val="center"/>
      <w:rPr>
        <w:sz w:val="18"/>
        <w:szCs w:val="18"/>
      </w:rPr>
    </w:pPr>
    <w:r w:rsidRPr="0028349F">
      <w:rPr>
        <w:sz w:val="18"/>
        <w:szCs w:val="18"/>
      </w:rPr>
      <w:t>www.pew</w:t>
    </w:r>
    <w:r>
      <w:rPr>
        <w:sz w:val="18"/>
        <w:szCs w:val="18"/>
      </w:rPr>
      <w:t>research</w:t>
    </w:r>
    <w:r w:rsidRPr="0028349F">
      <w:rPr>
        <w:sz w:val="18"/>
        <w:szCs w:val="18"/>
      </w:rPr>
      <w:t>.org</w:t>
    </w:r>
  </w:p>
  <w:p w14:paraId="1B9AB0C4" w14:textId="7C76242B" w:rsidR="004F5F2A" w:rsidRDefault="004F5F2A" w:rsidP="00CF7061">
    <w:pPr>
      <w:pStyle w:val="Footer"/>
      <w:tabs>
        <w:tab w:val="left" w:pos="9842"/>
      </w:tabs>
    </w:pPr>
    <w:r>
      <w:tab/>
    </w:r>
    <w:r>
      <w:tab/>
    </w:r>
    <w:r w:rsidR="00CF7061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C143" w14:textId="77777777" w:rsidR="004F5F2A" w:rsidRPr="003456ED" w:rsidRDefault="004F5F2A" w:rsidP="003456E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053B" w14:textId="77777777" w:rsidR="004F5F2A" w:rsidRDefault="004F5F2A" w:rsidP="00523337">
      <w:r>
        <w:separator/>
      </w:r>
    </w:p>
    <w:p w14:paraId="29FD7157" w14:textId="77777777" w:rsidR="004F5F2A" w:rsidRDefault="004F5F2A" w:rsidP="00523337"/>
  </w:footnote>
  <w:footnote w:type="continuationSeparator" w:id="0">
    <w:p w14:paraId="2D1E088C" w14:textId="77777777" w:rsidR="004F5F2A" w:rsidRDefault="004F5F2A" w:rsidP="00523337">
      <w:r>
        <w:continuationSeparator/>
      </w:r>
    </w:p>
    <w:p w14:paraId="743AA937" w14:textId="77777777" w:rsidR="004F5F2A" w:rsidRDefault="004F5F2A" w:rsidP="00523337"/>
  </w:footnote>
  <w:footnote w:id="1">
    <w:p w14:paraId="142ECCF9" w14:textId="77777777" w:rsidR="004F5F2A" w:rsidRPr="00C96881" w:rsidRDefault="004F5F2A" w:rsidP="004F5F2A">
      <w:pPr>
        <w:pStyle w:val="FootnoteText"/>
        <w:rPr>
          <w:rFonts w:ascii="Verdana" w:hAnsi="Verdana"/>
          <w:sz w:val="18"/>
          <w:szCs w:val="18"/>
        </w:rPr>
      </w:pPr>
      <w:r w:rsidRPr="00C96881">
        <w:rPr>
          <w:rStyle w:val="FootnoteReference"/>
          <w:rFonts w:ascii="Verdana" w:hAnsi="Verdana"/>
          <w:sz w:val="18"/>
          <w:szCs w:val="18"/>
        </w:rPr>
        <w:footnoteRef/>
      </w:r>
      <w:r>
        <w:rPr>
          <w:rFonts w:ascii="Verdana" w:hAnsi="Verdana"/>
          <w:sz w:val="18"/>
          <w:szCs w:val="18"/>
        </w:rPr>
        <w:t xml:space="preserve"> </w:t>
      </w:r>
      <w:r w:rsidRPr="00C96881">
        <w:rPr>
          <w:rFonts w:ascii="Verdana" w:hAnsi="Verdana"/>
          <w:sz w:val="18"/>
          <w:szCs w:val="18"/>
        </w:rPr>
        <w:t>Open-end responses are excluded from public datasets to protect the confidentiality of ATP panelists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D9606" w14:textId="77777777" w:rsidR="004F5F2A" w:rsidRDefault="004F5F2A" w:rsidP="00523337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12E0E" w14:textId="77777777" w:rsidR="004F5F2A" w:rsidRDefault="004F5F2A" w:rsidP="00523337">
    <w:pPr>
      <w:pStyle w:val="Header"/>
    </w:pPr>
  </w:p>
  <w:p w14:paraId="0640D30A" w14:textId="77777777" w:rsidR="004F5F2A" w:rsidRDefault="004F5F2A" w:rsidP="005233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C693" w14:textId="77777777" w:rsidR="00CF7061" w:rsidRPr="0028349F" w:rsidRDefault="00CF7061" w:rsidP="00CF7061">
    <w:pPr>
      <w:spacing w:line="280" w:lineRule="exact"/>
      <w:jc w:val="center"/>
      <w:rPr>
        <w:rFonts w:ascii="Franklin Gothic Demi" w:hAnsi="Franklin Gothic Demi"/>
        <w:sz w:val="18"/>
        <w:szCs w:val="18"/>
      </w:rPr>
    </w:pPr>
    <w:r w:rsidRPr="0028349F">
      <w:rPr>
        <w:rFonts w:ascii="Franklin Gothic Demi" w:hAnsi="Franklin Gothic Demi"/>
        <w:sz w:val="18"/>
        <w:szCs w:val="18"/>
      </w:rPr>
      <w:fldChar w:fldCharType="begin"/>
    </w:r>
    <w:r w:rsidRPr="0028349F">
      <w:rPr>
        <w:rFonts w:ascii="Franklin Gothic Demi" w:hAnsi="Franklin Gothic Demi"/>
        <w:sz w:val="18"/>
        <w:szCs w:val="18"/>
      </w:rPr>
      <w:instrText xml:space="preserve"> PAGE   \* MERGEFORMAT </w:instrText>
    </w:r>
    <w:r w:rsidRPr="0028349F">
      <w:rPr>
        <w:rFonts w:ascii="Franklin Gothic Demi" w:hAnsi="Franklin Gothic Demi"/>
        <w:sz w:val="18"/>
        <w:szCs w:val="18"/>
      </w:rPr>
      <w:fldChar w:fldCharType="separate"/>
    </w:r>
    <w:r>
      <w:rPr>
        <w:rFonts w:ascii="Franklin Gothic Demi" w:hAnsi="Franklin Gothic Demi"/>
        <w:sz w:val="18"/>
        <w:szCs w:val="18"/>
      </w:rPr>
      <w:t>1</w:t>
    </w:r>
    <w:r w:rsidRPr="0028349F">
      <w:rPr>
        <w:rFonts w:ascii="Franklin Gothic Demi" w:hAnsi="Franklin Gothic Demi"/>
        <w:sz w:val="18"/>
        <w:szCs w:val="18"/>
      </w:rPr>
      <w:fldChar w:fldCharType="end"/>
    </w:r>
  </w:p>
  <w:p w14:paraId="29FFBACA" w14:textId="77777777" w:rsidR="00CF7061" w:rsidRPr="00047661" w:rsidRDefault="00CF7061" w:rsidP="00CF7061">
    <w:pPr>
      <w:spacing w:line="280" w:lineRule="exact"/>
      <w:jc w:val="center"/>
      <w:rPr>
        <w:rFonts w:ascii="Franklin Gothic Book" w:hAnsi="Franklin Gothic Book"/>
        <w:color w:val="7F7F7F" w:themeColor="text1" w:themeTint="80"/>
        <w:sz w:val="18"/>
        <w:szCs w:val="18"/>
      </w:rPr>
    </w:pPr>
    <w:r>
      <w:rPr>
        <w:rFonts w:ascii="Franklin Gothic Book" w:hAnsi="Franklin Gothic Book"/>
        <w:color w:val="7F7F7F" w:themeColor="text1" w:themeTint="80"/>
        <w:sz w:val="18"/>
        <w:szCs w:val="18"/>
      </w:rPr>
      <w:t>PEW RESEARCH CENTER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A06DC" w14:textId="77777777" w:rsidR="00CF7061" w:rsidRPr="0028349F" w:rsidRDefault="00CF7061" w:rsidP="00CF7061">
    <w:pPr>
      <w:spacing w:line="280" w:lineRule="exact"/>
      <w:jc w:val="center"/>
      <w:rPr>
        <w:rFonts w:ascii="Franklin Gothic Demi" w:hAnsi="Franklin Gothic Demi"/>
        <w:sz w:val="18"/>
        <w:szCs w:val="18"/>
      </w:rPr>
    </w:pPr>
    <w:r w:rsidRPr="0028349F">
      <w:rPr>
        <w:rFonts w:ascii="Franklin Gothic Demi" w:hAnsi="Franklin Gothic Demi"/>
        <w:sz w:val="18"/>
        <w:szCs w:val="18"/>
      </w:rPr>
      <w:fldChar w:fldCharType="begin"/>
    </w:r>
    <w:r w:rsidRPr="0028349F">
      <w:rPr>
        <w:rFonts w:ascii="Franklin Gothic Demi" w:hAnsi="Franklin Gothic Demi"/>
        <w:sz w:val="18"/>
        <w:szCs w:val="18"/>
      </w:rPr>
      <w:instrText xml:space="preserve"> PAGE   \* MERGEFORMAT </w:instrText>
    </w:r>
    <w:r w:rsidRPr="0028349F">
      <w:rPr>
        <w:rFonts w:ascii="Franklin Gothic Demi" w:hAnsi="Franklin Gothic Demi"/>
        <w:sz w:val="18"/>
        <w:szCs w:val="18"/>
      </w:rPr>
      <w:fldChar w:fldCharType="separate"/>
    </w:r>
    <w:r>
      <w:rPr>
        <w:rFonts w:ascii="Franklin Gothic Demi" w:hAnsi="Franklin Gothic Demi"/>
        <w:sz w:val="18"/>
        <w:szCs w:val="18"/>
      </w:rPr>
      <w:t>1</w:t>
    </w:r>
    <w:r w:rsidRPr="0028349F">
      <w:rPr>
        <w:rFonts w:ascii="Franklin Gothic Demi" w:hAnsi="Franklin Gothic Demi"/>
        <w:sz w:val="18"/>
        <w:szCs w:val="18"/>
      </w:rPr>
      <w:fldChar w:fldCharType="end"/>
    </w:r>
  </w:p>
  <w:p w14:paraId="382600F6" w14:textId="77777777" w:rsidR="00CF7061" w:rsidRPr="00047661" w:rsidRDefault="00CF7061" w:rsidP="00CF7061">
    <w:pPr>
      <w:spacing w:line="280" w:lineRule="exact"/>
      <w:jc w:val="center"/>
      <w:rPr>
        <w:rFonts w:ascii="Franklin Gothic Book" w:hAnsi="Franklin Gothic Book"/>
        <w:color w:val="7F7F7F" w:themeColor="text1" w:themeTint="80"/>
        <w:sz w:val="18"/>
        <w:szCs w:val="18"/>
      </w:rPr>
    </w:pPr>
    <w:r>
      <w:rPr>
        <w:rFonts w:ascii="Franklin Gothic Book" w:hAnsi="Franklin Gothic Book"/>
        <w:color w:val="7F7F7F" w:themeColor="text1" w:themeTint="80"/>
        <w:sz w:val="18"/>
        <w:szCs w:val="18"/>
      </w:rPr>
      <w:t>PEW RESEARCH CENTER</w:t>
    </w:r>
  </w:p>
  <w:p w14:paraId="6C7EF0D7" w14:textId="6E022B82" w:rsidR="004F5F2A" w:rsidRPr="00523337" w:rsidRDefault="004F5F2A" w:rsidP="00721875">
    <w:pPr>
      <w:pStyle w:val="KopfzeileSeite1"/>
      <w:spacing w:after="0"/>
      <w:jc w:val="right"/>
    </w:pPr>
    <w:r w:rsidRPr="004B3F1B">
      <w:rPr>
        <w:noProof/>
        <w:lang w:val="en-US" w:eastAsia="en-US"/>
      </w:rPr>
      <w:t xml:space="preserve"> </w: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49024" behindDoc="0" locked="0" layoutInCell="1" allowOverlap="1" wp14:anchorId="7E42CA7A" wp14:editId="635E94CB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648000" cy="288000"/>
              <wp:effectExtent l="0" t="0" r="0" b="0"/>
              <wp:wrapNone/>
              <wp:docPr id="1" name="Stamp_Draft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0" cy="288000"/>
                        <a:chOff x="0" y="0"/>
                        <a:chExt cx="648000" cy="288032"/>
                      </a:xfrm>
                    </wpg:grpSpPr>
                    <wps:wsp>
                      <wps:cNvPr id="3" name="VctTopStpCtr_ID_8"/>
                      <wps:cNvCnPr/>
                      <wps:spPr bwMode="gray"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VctBtmStpCtr_ID_9"/>
                      <wps:cNvCnPr/>
                      <wps:spPr bwMode="gray">
                        <a:xfrm>
                          <a:off x="0" y="288032"/>
                          <a:ext cx="648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VctStamp_ID_5"/>
                      <wps:cNvSpPr/>
                      <wps:spPr bwMode="gray">
                        <a:xfrm>
                          <a:off x="0" y="0"/>
                          <a:ext cx="648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0705B" w14:textId="77777777" w:rsidR="004F5F2A" w:rsidRDefault="004F5F2A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7DC3" w:themeColor="accen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DRAFT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42CA7A" id="Stamp_Draft" o:spid="_x0000_s1026" style="position:absolute;left:0;text-align:left;margin-left:70.9pt;margin-top:28.35pt;width:51pt;height:22.7pt;z-index:251649024;visibility:hidden;mso-position-horizontal-relative:page;mso-position-vertical-relative:page;mso-width-relative:margin;mso-height-relative:margin" coordsize="648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VctTopStpCtr_ID_8" o:spid="_x0000_s1027" type="#_x0000_t32" style="position:absolute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" strokecolor="#007dc3 [3205]" strokeweight=".5pt"/>
              <v:shape id="VctBtmStpCtr_ID_9" o:spid="_x0000_s1028" type="#_x0000_t32" style="position:absolute;top:2880;width:648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" strokecolor="#007dc3 [3205]" strokeweight=".5pt"/>
              <v:rect id="VctStamp_ID_5" o:spid="_x0000_s1029" style="position:absolute;width:648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" filled="f" fillcolor="white [3212]" stroked="f" strokecolor="black [3213]">
                <v:textbox inset="0,0,0,0">
                  <w:txbxContent>
                    <w:p w14:paraId="0F90705B" w14:textId="77777777" w:rsidR="004F5F2A" w:rsidRDefault="004F5F2A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theme="minorBidi"/>
                          <w:b/>
                          <w:bCs/>
                          <w:color w:val="007DC3" w:themeColor="accent2"/>
                          <w:kern w:val="24"/>
                          <w:sz w:val="28"/>
                          <w:szCs w:val="28"/>
                          <w:lang w:val="la-Latn"/>
                        </w:rPr>
                        <w:t>DRAFT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1072" behindDoc="1" locked="0" layoutInCell="1" allowOverlap="1" wp14:anchorId="3E7F0DEE" wp14:editId="2B4649AA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656000" cy="288000"/>
              <wp:effectExtent l="0" t="0" r="0" b="0"/>
              <wp:wrapNone/>
              <wp:docPr id="32" name="Stamp_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56000" cy="288000"/>
                        <a:chOff x="0" y="0"/>
                        <a:chExt cx="1656000" cy="288032"/>
                      </a:xfrm>
                    </wpg:grpSpPr>
                    <wps:wsp>
                      <wps:cNvPr id="33" name="VctTopStpCtr_ID_8"/>
                      <wps:cNvCnPr/>
                      <wps:spPr bwMode="gray"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VctBtmStpCtr_ID_9"/>
                      <wps:cNvCnPr/>
                      <wps:spPr bwMode="gray">
                        <a:xfrm>
                          <a:off x="0" y="288032"/>
                          <a:ext cx="1656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" name="VctStamp_ID_5"/>
                      <wps:cNvSpPr/>
                      <wps:spPr bwMode="gray">
                        <a:xfrm>
                          <a:off x="0" y="0"/>
                          <a:ext cx="1656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CC5B0" w14:textId="77777777" w:rsidR="004F5F2A" w:rsidRDefault="004F5F2A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DC291E" w:themeColor="accent6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7F0DEE" id="Stamp_Confidential" o:spid="_x0000_s1030" style="position:absolute;left:0;text-align:left;margin-left:70.9pt;margin-top:28.35pt;width:130.4pt;height:22.7pt;z-index:-251665408;visibility:hidden;mso-position-horizontal-relative:page;mso-position-vertical-relative:page;mso-width-relative:margin;mso-height-relative:margin" coordsize="165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">
              <v:shape id="VctTopStpCtr_ID_8" o:spid="_x0000_s1031" type="#_x0000_t32" style="position:absolute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" strokecolor="#dc291e [3209]" strokeweight=".5pt"/>
              <v:shape id="VctBtmStpCtr_ID_9" o:spid="_x0000_s1032" type="#_x0000_t32" style="position:absolute;top:2880;width:1656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" strokecolor="#dc291e [3209]" strokeweight=".5pt"/>
              <v:rect id="VctStamp_ID_5" o:spid="_x0000_s1033" style="position:absolute;width:1656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4A7CC5B0" w14:textId="77777777" w:rsidR="004F5F2A" w:rsidRDefault="004F5F2A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DC291E" w:themeColor="accent6"/>
                          <w:kern w:val="24"/>
                          <w:sz w:val="28"/>
                          <w:szCs w:val="28"/>
                          <w:lang w:val="la-Latn"/>
                        </w:rPr>
                        <w:t>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284CF4E" wp14:editId="7C11C749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1980000" cy="288000"/>
              <wp:effectExtent l="0" t="0" r="0" b="0"/>
              <wp:wrapNone/>
              <wp:docPr id="28" name="Stamp_Intern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80000" cy="288000"/>
                        <a:chOff x="0" y="0"/>
                        <a:chExt cx="1980001" cy="288032"/>
                      </a:xfrm>
                    </wpg:grpSpPr>
                    <wps:wsp>
                      <wps:cNvPr id="29" name="VctTopStpCtr_ID_8"/>
                      <wps:cNvCnPr/>
                      <wps:spPr bwMode="gray">
                        <a:xfrm>
                          <a:off x="1" y="0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VctBtmStpCtr_ID_9"/>
                      <wps:cNvCnPr/>
                      <wps:spPr bwMode="gray">
                        <a:xfrm>
                          <a:off x="1" y="288032"/>
                          <a:ext cx="198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tx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VctStamp_ID_5"/>
                      <wps:cNvSpPr/>
                      <wps:spPr bwMode="gray">
                        <a:xfrm>
                          <a:off x="0" y="0"/>
                          <a:ext cx="198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2932" w14:textId="77777777" w:rsidR="004F5F2A" w:rsidRDefault="004F5F2A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E55A00" w:themeColor="text2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INTERNAL USE ONLY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84CF4E" id="Stamp_Internal" o:spid="_x0000_s1034" style="position:absolute;left:0;text-align:left;margin-left:70.9pt;margin-top:28.35pt;width:155.9pt;height:22.7pt;z-index:-251659264;visibility:hidden;mso-position-horizontal-relative:page;mso-position-vertical-relative:page;mso-width-relative:margin;mso-height-relative:margin" coordsize="198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">
              <v:shape id="VctTopStpCtr_ID_8" o:spid="_x0000_s1035" type="#_x0000_t32" style="position:absolute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" strokecolor="#e55a00 [3215]" strokeweight=".5pt"/>
              <v:shape id="VctBtmStpCtr_ID_9" o:spid="_x0000_s1036" type="#_x0000_t32" style="position:absolute;top:2880;width:198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" strokecolor="#e55a00 [3215]" strokeweight=".5pt"/>
              <v:rect id="VctStamp_ID_5" o:spid="_x0000_s1037" style="position:absolute;width:198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5F002932" w14:textId="77777777" w:rsidR="004F5F2A" w:rsidRDefault="004F5F2A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E55A00" w:themeColor="text2"/>
                          <w:kern w:val="24"/>
                          <w:sz w:val="28"/>
                          <w:szCs w:val="28"/>
                          <w:lang w:val="la-Latn"/>
                        </w:rPr>
                        <w:t>INTERNAL USE ONLY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5168" behindDoc="1" locked="0" layoutInCell="1" allowOverlap="1" wp14:anchorId="5117478F" wp14:editId="05212586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2160000" cy="288000"/>
              <wp:effectExtent l="0" t="0" r="0" b="0"/>
              <wp:wrapNone/>
              <wp:docPr id="24" name="Stamp_HighConfidential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0000" cy="288000"/>
                        <a:chOff x="0" y="0"/>
                        <a:chExt cx="2160001" cy="288032"/>
                      </a:xfrm>
                    </wpg:grpSpPr>
                    <wps:wsp>
                      <wps:cNvPr id="25" name="VctTopStpCtr_ID_8"/>
                      <wps:cNvCnPr/>
                      <wps:spPr bwMode="gray">
                        <a:xfrm>
                          <a:off x="1" y="0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VctBtmStpCtr_ID_9"/>
                      <wps:cNvCnPr/>
                      <wps:spPr bwMode="gray">
                        <a:xfrm>
                          <a:off x="1" y="288032"/>
                          <a:ext cx="216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VctStamp_ID_5"/>
                      <wps:cNvSpPr/>
                      <wps:spPr bwMode="gray">
                        <a:xfrm>
                          <a:off x="0" y="0"/>
                          <a:ext cx="216000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5D46B" w14:textId="77777777" w:rsidR="004F5F2A" w:rsidRDefault="004F5F2A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9B1F23" w:themeColor="accent5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HIGHLY CONFIDENTIAL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17478F" id="Stamp_HighConfidential" o:spid="_x0000_s1038" style="position:absolute;left:0;text-align:left;margin-left:70.9pt;margin-top:28.35pt;width:170.1pt;height:22.7pt;z-index:-251661312;visibility:hidden;mso-position-horizontal-relative:page;mso-position-vertical-relative:page;mso-width-relative:margin;mso-height-relative:margin" coordsize="216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">
              <v:shape id="VctTopStpCtr_ID_8" o:spid="_x0000_s1039" type="#_x0000_t32" style="position:absolute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" strokecolor="#9b1f23 [3208]" strokeweight=".5pt"/>
              <v:shape id="VctBtmStpCtr_ID_9" o:spid="_x0000_s1040" type="#_x0000_t32" style="position:absolute;top:2880;width:216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" strokecolor="#9b1f23 [3208]" strokeweight=".5pt"/>
              <v:rect id="VctStamp_ID_5" o:spid="_x0000_s1041" style="position:absolute;width:21600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46C5D46B" w14:textId="77777777" w:rsidR="004F5F2A" w:rsidRDefault="004F5F2A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9B1F23" w:themeColor="accent5"/>
                          <w:kern w:val="24"/>
                          <w:sz w:val="28"/>
                          <w:szCs w:val="28"/>
                          <w:lang w:val="la-Latn"/>
                        </w:rPr>
                        <w:t>HIGHLY CONFIDENTIAL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Pr="004B3F1B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63A940B9" wp14:editId="6F24D823">
              <wp:simplePos x="0" y="0"/>
              <wp:positionH relativeFrom="page">
                <wp:posOffset>900430</wp:posOffset>
              </wp:positionH>
              <wp:positionV relativeFrom="page">
                <wp:posOffset>360045</wp:posOffset>
              </wp:positionV>
              <wp:extent cx="720000" cy="288000"/>
              <wp:effectExtent l="0" t="0" r="0" b="0"/>
              <wp:wrapNone/>
              <wp:docPr id="6" name="Stamp_Public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000" cy="288000"/>
                        <a:chOff x="755947" y="0"/>
                        <a:chExt cx="720080" cy="288032"/>
                      </a:xfrm>
                    </wpg:grpSpPr>
                    <wps:wsp>
                      <wps:cNvPr id="7" name="VctTopStpCtr_ID_8"/>
                      <wps:cNvCnPr/>
                      <wps:spPr bwMode="gray">
                        <a:xfrm>
                          <a:off x="755947" y="0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" name="VctBtmStpCtr_ID_9"/>
                      <wps:cNvCnPr/>
                      <wps:spPr bwMode="gray">
                        <a:xfrm>
                          <a:off x="755947" y="288032"/>
                          <a:ext cx="720000" cy="0"/>
                        </a:xfrm>
                        <a:prstGeom prst="straightConnector1">
                          <a:avLst/>
                        </a:prstGeom>
                        <a:ln w="6350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0" name="VctStamp_ID_5"/>
                      <wps:cNvSpPr/>
                      <wps:spPr bwMode="gray">
                        <a:xfrm>
                          <a:off x="755947" y="0"/>
                          <a:ext cx="720080" cy="288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chemeClr val="tx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F4A94" w14:textId="77777777" w:rsidR="004F5F2A" w:rsidRDefault="004F5F2A" w:rsidP="00B3381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b/>
                                <w:bCs/>
                                <w:color w:val="A2AD00" w:themeColor="accent3"/>
                                <w:kern w:val="24"/>
                                <w:sz w:val="28"/>
                                <w:szCs w:val="28"/>
                                <w:lang w:val="la-Latn"/>
                              </w:rPr>
                              <w:t>PUBLIC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A940B9" id="Stamp_Public" o:spid="_x0000_s1042" style="position:absolute;left:0;text-align:left;margin-left:70.9pt;margin-top:28.35pt;width:56.7pt;height:22.7pt;z-index:-251663360;visibility:hidden;mso-position-horizontal-relative:page;mso-position-vertical-relative:page;mso-width-relative:margin;mso-height-relative:margin" coordorigin="7559" coordsize="720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">
              <v:shape id="VctTopStpCtr_ID_8" o:spid="_x0000_s1043" type="#_x0000_t32" style="position:absolute;left:7559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" strokecolor="#a2ad00 [3206]" strokeweight=".5pt"/>
              <v:shape id="VctBtmStpCtr_ID_9" o:spid="_x0000_s1044" type="#_x0000_t32" style="position:absolute;left:7559;top:2880;width:7200;height:0;visibility:visible;mso-wrap-style:square" o:connectortype="straight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" strokecolor="#a2ad00 [3206]" strokeweight=".5pt"/>
              <v:rect id="VctStamp_ID_5" o:spid="_x0000_s1045" style="position:absolute;left:7559;width:7201;height:2880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" filled="f" fillcolor="white [3212]" stroked="f" strokecolor="black [3213]">
                <v:textbox inset="0,0,0,0">
                  <w:txbxContent>
                    <w:p w14:paraId="089F4A94" w14:textId="77777777" w:rsidR="004F5F2A" w:rsidRDefault="004F5F2A" w:rsidP="00B3381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Arial" w:cstheme="minorBidi"/>
                          <w:b/>
                          <w:bCs/>
                          <w:color w:val="A2AD00" w:themeColor="accent3"/>
                          <w:kern w:val="24"/>
                          <w:sz w:val="28"/>
                          <w:szCs w:val="28"/>
                          <w:lang w:val="la-Latn"/>
                        </w:rPr>
                        <w:t>PUBLIC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38FB"/>
    <w:multiLevelType w:val="multilevel"/>
    <w:tmpl w:val="33349F5C"/>
    <w:numStyleLink w:val="ListHead"/>
  </w:abstractNum>
  <w:abstractNum w:abstractNumId="1" w15:restartNumberingAfterBreak="0">
    <w:nsid w:val="1E637CCF"/>
    <w:multiLevelType w:val="multilevel"/>
    <w:tmpl w:val="33349F5C"/>
    <w:styleLink w:val="ListHead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3D63B2"/>
    <w:multiLevelType w:val="hybridMultilevel"/>
    <w:tmpl w:val="965E1D12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83328A54">
      <w:start w:val="1"/>
      <w:numFmt w:val="decimal"/>
      <w:lvlText w:val="%2"/>
      <w:lvlJc w:val="left"/>
      <w:pPr>
        <w:ind w:left="30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57918D2"/>
    <w:multiLevelType w:val="multilevel"/>
    <w:tmpl w:val="FB7EC344"/>
    <w:styleLink w:val="ListNum"/>
    <w:lvl w:ilvl="0">
      <w:start w:val="1"/>
      <w:numFmt w:val="decimal"/>
      <w:pStyle w:val="Numberlist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737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964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1191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418"/>
        </w:tabs>
        <w:ind w:left="1418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1644" w:hanging="226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871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2098" w:hanging="227"/>
      </w:pPr>
      <w:rPr>
        <w:rFonts w:ascii="Arial" w:hAnsi="Arial" w:hint="default"/>
        <w:color w:val="auto"/>
      </w:rPr>
    </w:lvl>
  </w:abstractNum>
  <w:abstractNum w:abstractNumId="4" w15:restartNumberingAfterBreak="0">
    <w:nsid w:val="35E83AF5"/>
    <w:multiLevelType w:val="hybridMultilevel"/>
    <w:tmpl w:val="0358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44D9"/>
    <w:multiLevelType w:val="hybridMultilevel"/>
    <w:tmpl w:val="19A2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D79D9"/>
    <w:multiLevelType w:val="multilevel"/>
    <w:tmpl w:val="53B26E1C"/>
    <w:styleLink w:val="Aufzhlungszeichen1"/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color w:val="auto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1" w:hanging="227"/>
      </w:pPr>
      <w:rPr>
        <w:rFonts w:ascii="Arial" w:hAnsi="Arial" w:hint="default"/>
        <w:color w:val="auto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8" w:hanging="227"/>
      </w:pPr>
      <w:rPr>
        <w:rFonts w:ascii="Arial" w:hAnsi="Arial" w:hint="default"/>
        <w:color w:val="auto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5" w:hanging="227"/>
      </w:pPr>
      <w:rPr>
        <w:rFonts w:ascii="Arial" w:hAnsi="Arial" w:hint="default"/>
        <w:color w:val="auto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2" w:hanging="227"/>
      </w:pPr>
      <w:rPr>
        <w:rFonts w:ascii="Arial" w:hAnsi="Arial" w:hint="default"/>
        <w:color w:val="auto"/>
      </w:rPr>
    </w:lvl>
    <w:lvl w:ilvl="6">
      <w:start w:val="1"/>
      <w:numFmt w:val="bullet"/>
      <w:lvlText w:val="•"/>
      <w:lvlJc w:val="left"/>
      <w:pPr>
        <w:tabs>
          <w:tab w:val="num" w:pos="1588"/>
        </w:tabs>
        <w:ind w:left="1589" w:hanging="227"/>
      </w:pPr>
      <w:rPr>
        <w:rFonts w:ascii="Arial" w:hAnsi="Arial" w:hint="default"/>
        <w:color w:val="auto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6" w:hanging="227"/>
      </w:pPr>
      <w:rPr>
        <w:rFonts w:ascii="Arial" w:hAnsi="Arial" w:hint="default"/>
        <w:color w:val="auto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3" w:hanging="227"/>
      </w:pPr>
      <w:rPr>
        <w:rFonts w:ascii="Arial" w:hAnsi="Arial" w:hint="default"/>
        <w:color w:val="auto"/>
      </w:rPr>
    </w:lvl>
  </w:abstractNum>
  <w:abstractNum w:abstractNumId="7" w15:restartNumberingAfterBreak="0">
    <w:nsid w:val="39A657BD"/>
    <w:multiLevelType w:val="hybridMultilevel"/>
    <w:tmpl w:val="4C8AD7E6"/>
    <w:lvl w:ilvl="0" w:tplc="F83CB02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BD36C6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2586460"/>
    <w:multiLevelType w:val="hybridMultilevel"/>
    <w:tmpl w:val="59AE023A"/>
    <w:lvl w:ilvl="0" w:tplc="BB74FBA6">
      <w:start w:val="1"/>
      <w:numFmt w:val="bullet"/>
      <w:pStyle w:val="ContactDetail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442EC"/>
    <w:multiLevelType w:val="hybridMultilevel"/>
    <w:tmpl w:val="4C8AD7E6"/>
    <w:lvl w:ilvl="0" w:tplc="F83CB02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C2F85"/>
    <w:multiLevelType w:val="hybridMultilevel"/>
    <w:tmpl w:val="8FD45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20402"/>
    <w:multiLevelType w:val="hybridMultilevel"/>
    <w:tmpl w:val="4C8AD7E6"/>
    <w:lvl w:ilvl="0" w:tplc="F83CB02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7206FB"/>
    <w:multiLevelType w:val="hybridMultilevel"/>
    <w:tmpl w:val="4C8AD7E6"/>
    <w:lvl w:ilvl="0" w:tplc="F83CB02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5757E2"/>
    <w:multiLevelType w:val="hybridMultilevel"/>
    <w:tmpl w:val="4C8AD7E6"/>
    <w:lvl w:ilvl="0" w:tplc="F83CB02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C924E9"/>
    <w:multiLevelType w:val="multilevel"/>
    <w:tmpl w:val="FB7EC344"/>
    <w:numStyleLink w:val="ListNum"/>
  </w:abstractNum>
  <w:abstractNum w:abstractNumId="16" w15:restartNumberingAfterBreak="0">
    <w:nsid w:val="54D13094"/>
    <w:multiLevelType w:val="hybridMultilevel"/>
    <w:tmpl w:val="BA34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2EB3"/>
    <w:multiLevelType w:val="multilevel"/>
    <w:tmpl w:val="A52E5FD4"/>
    <w:lvl w:ilvl="0">
      <w:start w:val="1"/>
      <w:numFmt w:val="bullet"/>
      <w:pStyle w:val="Bulletlis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1" w:hanging="22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3" w:hanging="227"/>
      </w:pPr>
      <w:rPr>
        <w:rFonts w:ascii="Wingdings" w:hAnsi="Wingdings" w:hint="default"/>
        <w:color w:val="auto"/>
      </w:rPr>
    </w:lvl>
  </w:abstractNum>
  <w:abstractNum w:abstractNumId="18" w15:restartNumberingAfterBreak="0">
    <w:nsid w:val="644446C3"/>
    <w:multiLevelType w:val="hybridMultilevel"/>
    <w:tmpl w:val="D514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46AFF"/>
    <w:multiLevelType w:val="hybridMultilevel"/>
    <w:tmpl w:val="453A4012"/>
    <w:lvl w:ilvl="0" w:tplc="57A4B3C6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0"/>
  </w:num>
  <w:num w:numId="7">
    <w:abstractNumId w:val="17"/>
  </w:num>
  <w:num w:numId="8">
    <w:abstractNumId w:val="5"/>
  </w:num>
  <w:num w:numId="9">
    <w:abstractNumId w:val="18"/>
  </w:num>
  <w:num w:numId="10">
    <w:abstractNumId w:val="4"/>
  </w:num>
  <w:num w:numId="11">
    <w:abstractNumId w:val="11"/>
  </w:num>
  <w:num w:numId="12">
    <w:abstractNumId w:val="2"/>
  </w:num>
  <w:num w:numId="13">
    <w:abstractNumId w:val="16"/>
  </w:num>
  <w:num w:numId="14">
    <w:abstractNumId w:val="19"/>
  </w:num>
  <w:num w:numId="15">
    <w:abstractNumId w:val="14"/>
  </w:num>
  <w:num w:numId="16">
    <w:abstractNumId w:val="13"/>
  </w:num>
  <w:num w:numId="17">
    <w:abstractNumId w:val="7"/>
  </w:num>
  <w:num w:numId="18">
    <w:abstractNumId w:val="10"/>
  </w:num>
  <w:num w:numId="19">
    <w:abstractNumId w:val="12"/>
  </w:num>
  <w:num w:numId="2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67585">
      <o:colormru v:ext="edit" colors="#f7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GfK" w:val=" "/>
  </w:docVars>
  <w:rsids>
    <w:rsidRoot w:val="00125753"/>
    <w:rsid w:val="00001317"/>
    <w:rsid w:val="00006894"/>
    <w:rsid w:val="00011EC7"/>
    <w:rsid w:val="00036547"/>
    <w:rsid w:val="00041002"/>
    <w:rsid w:val="00046FDE"/>
    <w:rsid w:val="00061147"/>
    <w:rsid w:val="000612DF"/>
    <w:rsid w:val="000662A3"/>
    <w:rsid w:val="00070A86"/>
    <w:rsid w:val="00070E4E"/>
    <w:rsid w:val="00071AD0"/>
    <w:rsid w:val="00072087"/>
    <w:rsid w:val="0007484B"/>
    <w:rsid w:val="000759DB"/>
    <w:rsid w:val="00075DD5"/>
    <w:rsid w:val="000816BA"/>
    <w:rsid w:val="00084558"/>
    <w:rsid w:val="0008524C"/>
    <w:rsid w:val="00087485"/>
    <w:rsid w:val="000977CE"/>
    <w:rsid w:val="00097E78"/>
    <w:rsid w:val="000A060D"/>
    <w:rsid w:val="000B1A91"/>
    <w:rsid w:val="000B4852"/>
    <w:rsid w:val="000C0DBB"/>
    <w:rsid w:val="000C7A93"/>
    <w:rsid w:val="000E087C"/>
    <w:rsid w:val="000E15C5"/>
    <w:rsid w:val="000E319C"/>
    <w:rsid w:val="000F0BE5"/>
    <w:rsid w:val="000F17B6"/>
    <w:rsid w:val="001022F0"/>
    <w:rsid w:val="00112105"/>
    <w:rsid w:val="00115B05"/>
    <w:rsid w:val="001161F3"/>
    <w:rsid w:val="00122EC6"/>
    <w:rsid w:val="00125753"/>
    <w:rsid w:val="00141FC3"/>
    <w:rsid w:val="0014202A"/>
    <w:rsid w:val="00143F87"/>
    <w:rsid w:val="00150CB4"/>
    <w:rsid w:val="00157C6F"/>
    <w:rsid w:val="001607A2"/>
    <w:rsid w:val="00161768"/>
    <w:rsid w:val="00172FC4"/>
    <w:rsid w:val="0018113C"/>
    <w:rsid w:val="00182972"/>
    <w:rsid w:val="00186063"/>
    <w:rsid w:val="001863BE"/>
    <w:rsid w:val="001A3BA8"/>
    <w:rsid w:val="001A7995"/>
    <w:rsid w:val="001B4F3C"/>
    <w:rsid w:val="001C34EA"/>
    <w:rsid w:val="001D5C93"/>
    <w:rsid w:val="001E5DC3"/>
    <w:rsid w:val="001E75E3"/>
    <w:rsid w:val="001F0A14"/>
    <w:rsid w:val="001F5FB5"/>
    <w:rsid w:val="00201691"/>
    <w:rsid w:val="00201E20"/>
    <w:rsid w:val="00202872"/>
    <w:rsid w:val="002047C2"/>
    <w:rsid w:val="00206C30"/>
    <w:rsid w:val="00207132"/>
    <w:rsid w:val="0021447A"/>
    <w:rsid w:val="002144C4"/>
    <w:rsid w:val="002171CD"/>
    <w:rsid w:val="00222D56"/>
    <w:rsid w:val="002317A8"/>
    <w:rsid w:val="002327DA"/>
    <w:rsid w:val="002331B3"/>
    <w:rsid w:val="002371B8"/>
    <w:rsid w:val="00252B74"/>
    <w:rsid w:val="00257F03"/>
    <w:rsid w:val="00263571"/>
    <w:rsid w:val="0026503A"/>
    <w:rsid w:val="002743BE"/>
    <w:rsid w:val="00276070"/>
    <w:rsid w:val="0027777F"/>
    <w:rsid w:val="00286A1A"/>
    <w:rsid w:val="00294586"/>
    <w:rsid w:val="002A1A48"/>
    <w:rsid w:val="002B0580"/>
    <w:rsid w:val="002B78B6"/>
    <w:rsid w:val="002B7F12"/>
    <w:rsid w:val="002C417B"/>
    <w:rsid w:val="002E254F"/>
    <w:rsid w:val="002E5722"/>
    <w:rsid w:val="002E5949"/>
    <w:rsid w:val="002E69E5"/>
    <w:rsid w:val="002F4AE9"/>
    <w:rsid w:val="002F7D5D"/>
    <w:rsid w:val="0030385A"/>
    <w:rsid w:val="0030684E"/>
    <w:rsid w:val="00315052"/>
    <w:rsid w:val="00315C75"/>
    <w:rsid w:val="0031771F"/>
    <w:rsid w:val="003212AA"/>
    <w:rsid w:val="00326239"/>
    <w:rsid w:val="00326BCF"/>
    <w:rsid w:val="00331D8E"/>
    <w:rsid w:val="00336C45"/>
    <w:rsid w:val="003446D9"/>
    <w:rsid w:val="003456ED"/>
    <w:rsid w:val="00345DDF"/>
    <w:rsid w:val="00347146"/>
    <w:rsid w:val="00353C16"/>
    <w:rsid w:val="00354B6E"/>
    <w:rsid w:val="00355D5D"/>
    <w:rsid w:val="00365F82"/>
    <w:rsid w:val="00376418"/>
    <w:rsid w:val="00377658"/>
    <w:rsid w:val="0038126F"/>
    <w:rsid w:val="003819F4"/>
    <w:rsid w:val="00387F73"/>
    <w:rsid w:val="00392E22"/>
    <w:rsid w:val="00394A34"/>
    <w:rsid w:val="003A0CED"/>
    <w:rsid w:val="003B0496"/>
    <w:rsid w:val="003B2C70"/>
    <w:rsid w:val="003B3975"/>
    <w:rsid w:val="003C1B78"/>
    <w:rsid w:val="003C2CA1"/>
    <w:rsid w:val="003D0B30"/>
    <w:rsid w:val="003D581E"/>
    <w:rsid w:val="003F6EB5"/>
    <w:rsid w:val="004021F8"/>
    <w:rsid w:val="004100B3"/>
    <w:rsid w:val="004133DD"/>
    <w:rsid w:val="00414CF1"/>
    <w:rsid w:val="00414D9D"/>
    <w:rsid w:val="0041678B"/>
    <w:rsid w:val="00416B56"/>
    <w:rsid w:val="0042187C"/>
    <w:rsid w:val="00421964"/>
    <w:rsid w:val="004227E8"/>
    <w:rsid w:val="004236D2"/>
    <w:rsid w:val="00423CCF"/>
    <w:rsid w:val="00432ACF"/>
    <w:rsid w:val="00435375"/>
    <w:rsid w:val="00437F39"/>
    <w:rsid w:val="00442529"/>
    <w:rsid w:val="00445B19"/>
    <w:rsid w:val="00453725"/>
    <w:rsid w:val="00454FD3"/>
    <w:rsid w:val="00467408"/>
    <w:rsid w:val="004676B2"/>
    <w:rsid w:val="004746F5"/>
    <w:rsid w:val="00474E14"/>
    <w:rsid w:val="0047723D"/>
    <w:rsid w:val="004777B4"/>
    <w:rsid w:val="00484470"/>
    <w:rsid w:val="00491DC5"/>
    <w:rsid w:val="00494F2F"/>
    <w:rsid w:val="00496030"/>
    <w:rsid w:val="00497BCA"/>
    <w:rsid w:val="004A5E57"/>
    <w:rsid w:val="004C7925"/>
    <w:rsid w:val="004D0C60"/>
    <w:rsid w:val="004D1531"/>
    <w:rsid w:val="004D490C"/>
    <w:rsid w:val="004E29A7"/>
    <w:rsid w:val="004E4E5C"/>
    <w:rsid w:val="004E722D"/>
    <w:rsid w:val="004E7F49"/>
    <w:rsid w:val="004F0A1B"/>
    <w:rsid w:val="004F1D92"/>
    <w:rsid w:val="004F1F07"/>
    <w:rsid w:val="004F2F78"/>
    <w:rsid w:val="004F32DC"/>
    <w:rsid w:val="004F5AE7"/>
    <w:rsid w:val="004F5F2A"/>
    <w:rsid w:val="0050415A"/>
    <w:rsid w:val="00507A02"/>
    <w:rsid w:val="00520329"/>
    <w:rsid w:val="00523337"/>
    <w:rsid w:val="00524981"/>
    <w:rsid w:val="00537B77"/>
    <w:rsid w:val="00543741"/>
    <w:rsid w:val="00547675"/>
    <w:rsid w:val="0056067C"/>
    <w:rsid w:val="00561834"/>
    <w:rsid w:val="00564F7B"/>
    <w:rsid w:val="005653A1"/>
    <w:rsid w:val="00577248"/>
    <w:rsid w:val="00591B9B"/>
    <w:rsid w:val="005A3C24"/>
    <w:rsid w:val="005B2843"/>
    <w:rsid w:val="005B4ACF"/>
    <w:rsid w:val="005B5F0C"/>
    <w:rsid w:val="005C1750"/>
    <w:rsid w:val="005C21F4"/>
    <w:rsid w:val="005C6E73"/>
    <w:rsid w:val="005D1A77"/>
    <w:rsid w:val="005D2B0B"/>
    <w:rsid w:val="005E024F"/>
    <w:rsid w:val="005E25CA"/>
    <w:rsid w:val="005F20C1"/>
    <w:rsid w:val="005F21D7"/>
    <w:rsid w:val="006027D8"/>
    <w:rsid w:val="0060512D"/>
    <w:rsid w:val="00651510"/>
    <w:rsid w:val="006552B3"/>
    <w:rsid w:val="00655528"/>
    <w:rsid w:val="00660237"/>
    <w:rsid w:val="00660B2E"/>
    <w:rsid w:val="00662B40"/>
    <w:rsid w:val="0066657E"/>
    <w:rsid w:val="006671D7"/>
    <w:rsid w:val="00673E31"/>
    <w:rsid w:val="00677CB9"/>
    <w:rsid w:val="00680D92"/>
    <w:rsid w:val="00685A3A"/>
    <w:rsid w:val="006A4EF6"/>
    <w:rsid w:val="006C7554"/>
    <w:rsid w:val="006E02ED"/>
    <w:rsid w:val="006E4022"/>
    <w:rsid w:val="006F6042"/>
    <w:rsid w:val="0070361F"/>
    <w:rsid w:val="0071198C"/>
    <w:rsid w:val="007137EA"/>
    <w:rsid w:val="007179B0"/>
    <w:rsid w:val="00721875"/>
    <w:rsid w:val="00722E7A"/>
    <w:rsid w:val="007240FA"/>
    <w:rsid w:val="00726CEB"/>
    <w:rsid w:val="00735BB1"/>
    <w:rsid w:val="00740435"/>
    <w:rsid w:val="00760A88"/>
    <w:rsid w:val="00763DA3"/>
    <w:rsid w:val="007763CF"/>
    <w:rsid w:val="00784E02"/>
    <w:rsid w:val="00793356"/>
    <w:rsid w:val="007A7A8C"/>
    <w:rsid w:val="007B6E78"/>
    <w:rsid w:val="007C32A9"/>
    <w:rsid w:val="007D1CF5"/>
    <w:rsid w:val="007E1929"/>
    <w:rsid w:val="007E3EAC"/>
    <w:rsid w:val="007E7D5B"/>
    <w:rsid w:val="007E7F06"/>
    <w:rsid w:val="007F3D9D"/>
    <w:rsid w:val="00801DBC"/>
    <w:rsid w:val="00805D17"/>
    <w:rsid w:val="00815FD0"/>
    <w:rsid w:val="00817E7A"/>
    <w:rsid w:val="008220B2"/>
    <w:rsid w:val="0082324E"/>
    <w:rsid w:val="00826957"/>
    <w:rsid w:val="00826D7F"/>
    <w:rsid w:val="00834B41"/>
    <w:rsid w:val="00835D18"/>
    <w:rsid w:val="00836F79"/>
    <w:rsid w:val="0085371F"/>
    <w:rsid w:val="00857261"/>
    <w:rsid w:val="008612F6"/>
    <w:rsid w:val="008614B0"/>
    <w:rsid w:val="0086360B"/>
    <w:rsid w:val="00871F52"/>
    <w:rsid w:val="00893DFC"/>
    <w:rsid w:val="008976B9"/>
    <w:rsid w:val="008A31C7"/>
    <w:rsid w:val="008C1CEE"/>
    <w:rsid w:val="008C6BC6"/>
    <w:rsid w:val="008D3A89"/>
    <w:rsid w:val="008D553C"/>
    <w:rsid w:val="008E0A0A"/>
    <w:rsid w:val="008E0AA4"/>
    <w:rsid w:val="008E474D"/>
    <w:rsid w:val="008E7098"/>
    <w:rsid w:val="008F0771"/>
    <w:rsid w:val="008F3698"/>
    <w:rsid w:val="00901504"/>
    <w:rsid w:val="00901F60"/>
    <w:rsid w:val="00907526"/>
    <w:rsid w:val="00914358"/>
    <w:rsid w:val="00914501"/>
    <w:rsid w:val="00914BCB"/>
    <w:rsid w:val="009232A4"/>
    <w:rsid w:val="00924904"/>
    <w:rsid w:val="00931192"/>
    <w:rsid w:val="009420F6"/>
    <w:rsid w:val="0094514E"/>
    <w:rsid w:val="00946CBC"/>
    <w:rsid w:val="0095051F"/>
    <w:rsid w:val="00951D8F"/>
    <w:rsid w:val="00952E60"/>
    <w:rsid w:val="00953827"/>
    <w:rsid w:val="00957D85"/>
    <w:rsid w:val="00962399"/>
    <w:rsid w:val="0096430C"/>
    <w:rsid w:val="00967615"/>
    <w:rsid w:val="0097109F"/>
    <w:rsid w:val="00983D9B"/>
    <w:rsid w:val="009A2FA9"/>
    <w:rsid w:val="009C3A4E"/>
    <w:rsid w:val="009C5D7C"/>
    <w:rsid w:val="009C7E67"/>
    <w:rsid w:val="009D3323"/>
    <w:rsid w:val="009D6ECF"/>
    <w:rsid w:val="009E02CE"/>
    <w:rsid w:val="009E1995"/>
    <w:rsid w:val="009E4DE7"/>
    <w:rsid w:val="009F5ADF"/>
    <w:rsid w:val="009F5C18"/>
    <w:rsid w:val="009F6FC8"/>
    <w:rsid w:val="00A01A14"/>
    <w:rsid w:val="00A040C3"/>
    <w:rsid w:val="00A04626"/>
    <w:rsid w:val="00A04943"/>
    <w:rsid w:val="00A07B15"/>
    <w:rsid w:val="00A12CF6"/>
    <w:rsid w:val="00A2261F"/>
    <w:rsid w:val="00A234FC"/>
    <w:rsid w:val="00A304C3"/>
    <w:rsid w:val="00A32C0C"/>
    <w:rsid w:val="00A338AB"/>
    <w:rsid w:val="00A352AE"/>
    <w:rsid w:val="00A43F78"/>
    <w:rsid w:val="00A45C8F"/>
    <w:rsid w:val="00A54B46"/>
    <w:rsid w:val="00A60F7B"/>
    <w:rsid w:val="00A65A01"/>
    <w:rsid w:val="00A65E4E"/>
    <w:rsid w:val="00A75244"/>
    <w:rsid w:val="00A81106"/>
    <w:rsid w:val="00A87BC4"/>
    <w:rsid w:val="00A913C5"/>
    <w:rsid w:val="00A9259C"/>
    <w:rsid w:val="00AA3E13"/>
    <w:rsid w:val="00AA7D3D"/>
    <w:rsid w:val="00AB1F97"/>
    <w:rsid w:val="00AB5976"/>
    <w:rsid w:val="00AB7FF4"/>
    <w:rsid w:val="00AC6033"/>
    <w:rsid w:val="00AD06C9"/>
    <w:rsid w:val="00AD0CA6"/>
    <w:rsid w:val="00AE0DA2"/>
    <w:rsid w:val="00AE42BC"/>
    <w:rsid w:val="00AE6950"/>
    <w:rsid w:val="00AE7689"/>
    <w:rsid w:val="00AF4C7E"/>
    <w:rsid w:val="00AF58B1"/>
    <w:rsid w:val="00AF6671"/>
    <w:rsid w:val="00AF7BE5"/>
    <w:rsid w:val="00B00AF4"/>
    <w:rsid w:val="00B123AE"/>
    <w:rsid w:val="00B150CB"/>
    <w:rsid w:val="00B17334"/>
    <w:rsid w:val="00B17ABA"/>
    <w:rsid w:val="00B17B6D"/>
    <w:rsid w:val="00B21E24"/>
    <w:rsid w:val="00B2218B"/>
    <w:rsid w:val="00B26FB4"/>
    <w:rsid w:val="00B3381B"/>
    <w:rsid w:val="00B448CB"/>
    <w:rsid w:val="00B573E9"/>
    <w:rsid w:val="00B6087D"/>
    <w:rsid w:val="00B629F8"/>
    <w:rsid w:val="00B651BD"/>
    <w:rsid w:val="00B7559A"/>
    <w:rsid w:val="00B8030C"/>
    <w:rsid w:val="00B80C4C"/>
    <w:rsid w:val="00B82A4D"/>
    <w:rsid w:val="00B8311E"/>
    <w:rsid w:val="00B9171F"/>
    <w:rsid w:val="00B93357"/>
    <w:rsid w:val="00BA6AE6"/>
    <w:rsid w:val="00BD4E34"/>
    <w:rsid w:val="00BD5E78"/>
    <w:rsid w:val="00BE4A2C"/>
    <w:rsid w:val="00BE5B4B"/>
    <w:rsid w:val="00BF6D06"/>
    <w:rsid w:val="00C058E4"/>
    <w:rsid w:val="00C06503"/>
    <w:rsid w:val="00C1178C"/>
    <w:rsid w:val="00C134F3"/>
    <w:rsid w:val="00C16615"/>
    <w:rsid w:val="00C16DF1"/>
    <w:rsid w:val="00C214DA"/>
    <w:rsid w:val="00C22290"/>
    <w:rsid w:val="00C22418"/>
    <w:rsid w:val="00C2563E"/>
    <w:rsid w:val="00C260F0"/>
    <w:rsid w:val="00C32DB0"/>
    <w:rsid w:val="00C337C2"/>
    <w:rsid w:val="00C366A0"/>
    <w:rsid w:val="00C4216F"/>
    <w:rsid w:val="00C45E04"/>
    <w:rsid w:val="00C5170E"/>
    <w:rsid w:val="00C541E5"/>
    <w:rsid w:val="00C55043"/>
    <w:rsid w:val="00C57132"/>
    <w:rsid w:val="00C61B5A"/>
    <w:rsid w:val="00C62B13"/>
    <w:rsid w:val="00C657D4"/>
    <w:rsid w:val="00C7277D"/>
    <w:rsid w:val="00C75DDD"/>
    <w:rsid w:val="00C834AC"/>
    <w:rsid w:val="00C90A2C"/>
    <w:rsid w:val="00C93B71"/>
    <w:rsid w:val="00CB0DE8"/>
    <w:rsid w:val="00CB19E3"/>
    <w:rsid w:val="00CB47E1"/>
    <w:rsid w:val="00CD3DF3"/>
    <w:rsid w:val="00CD6C31"/>
    <w:rsid w:val="00CD7651"/>
    <w:rsid w:val="00CE0076"/>
    <w:rsid w:val="00CE0C1C"/>
    <w:rsid w:val="00CE6EC0"/>
    <w:rsid w:val="00CE73CE"/>
    <w:rsid w:val="00CF3913"/>
    <w:rsid w:val="00CF39EF"/>
    <w:rsid w:val="00CF5993"/>
    <w:rsid w:val="00CF7061"/>
    <w:rsid w:val="00D00269"/>
    <w:rsid w:val="00D01F8F"/>
    <w:rsid w:val="00D2067A"/>
    <w:rsid w:val="00D248FC"/>
    <w:rsid w:val="00D32A42"/>
    <w:rsid w:val="00D34512"/>
    <w:rsid w:val="00D43A19"/>
    <w:rsid w:val="00D442FD"/>
    <w:rsid w:val="00D53F05"/>
    <w:rsid w:val="00D65453"/>
    <w:rsid w:val="00D83B75"/>
    <w:rsid w:val="00D91198"/>
    <w:rsid w:val="00D923FC"/>
    <w:rsid w:val="00D96F95"/>
    <w:rsid w:val="00DA2446"/>
    <w:rsid w:val="00DA6A1F"/>
    <w:rsid w:val="00DB0FD5"/>
    <w:rsid w:val="00DB305D"/>
    <w:rsid w:val="00DB581D"/>
    <w:rsid w:val="00DC5FA2"/>
    <w:rsid w:val="00DE1C74"/>
    <w:rsid w:val="00E00815"/>
    <w:rsid w:val="00E10B82"/>
    <w:rsid w:val="00E402E8"/>
    <w:rsid w:val="00E4197B"/>
    <w:rsid w:val="00E50FA2"/>
    <w:rsid w:val="00E52F23"/>
    <w:rsid w:val="00E762F8"/>
    <w:rsid w:val="00EA64FC"/>
    <w:rsid w:val="00EB52D2"/>
    <w:rsid w:val="00EC389E"/>
    <w:rsid w:val="00EE52A8"/>
    <w:rsid w:val="00EE6947"/>
    <w:rsid w:val="00EF04E2"/>
    <w:rsid w:val="00EF6BC1"/>
    <w:rsid w:val="00F0570D"/>
    <w:rsid w:val="00F07395"/>
    <w:rsid w:val="00F132C8"/>
    <w:rsid w:val="00F2030C"/>
    <w:rsid w:val="00F2422D"/>
    <w:rsid w:val="00F2480E"/>
    <w:rsid w:val="00F3127A"/>
    <w:rsid w:val="00F316F8"/>
    <w:rsid w:val="00F320ED"/>
    <w:rsid w:val="00F334F4"/>
    <w:rsid w:val="00F360F7"/>
    <w:rsid w:val="00F40545"/>
    <w:rsid w:val="00F63AAB"/>
    <w:rsid w:val="00F6515A"/>
    <w:rsid w:val="00F659F7"/>
    <w:rsid w:val="00F7532F"/>
    <w:rsid w:val="00F776C7"/>
    <w:rsid w:val="00FA03DA"/>
    <w:rsid w:val="00FA692B"/>
    <w:rsid w:val="00FB297E"/>
    <w:rsid w:val="00FB32B6"/>
    <w:rsid w:val="00FC0AA5"/>
    <w:rsid w:val="00FC4E6D"/>
    <w:rsid w:val="00FC627E"/>
    <w:rsid w:val="00FE3991"/>
    <w:rsid w:val="00FE497C"/>
    <w:rsid w:val="00FF5030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>
      <o:colormru v:ext="edit" colors="#f7b200"/>
    </o:shapedefaults>
    <o:shapelayout v:ext="edit">
      <o:idmap v:ext="edit" data="1"/>
    </o:shapelayout>
  </w:shapeDefaults>
  <w:decimalSymbol w:val="."/>
  <w:listSeparator w:val=","/>
  <w14:docId w14:val="0E7B716A"/>
  <w15:chartTrackingRefBased/>
  <w15:docId w15:val="{82B8755B-4F67-436A-9098-8B79225F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C0C"/>
  </w:style>
  <w:style w:type="paragraph" w:styleId="Heading1">
    <w:name w:val="heading 1"/>
    <w:basedOn w:val="Normal"/>
    <w:next w:val="Normal"/>
    <w:link w:val="Heading1Char"/>
    <w:qFormat/>
    <w:rsid w:val="00157C6F"/>
    <w:pPr>
      <w:numPr>
        <w:numId w:val="6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paragraph" w:styleId="Heading2">
    <w:name w:val="heading 2"/>
    <w:basedOn w:val="Heading1"/>
    <w:next w:val="Normal"/>
    <w:link w:val="Heading2Char"/>
    <w:qFormat/>
    <w:rsid w:val="00157C6F"/>
    <w:pPr>
      <w:numPr>
        <w:ilvl w:val="1"/>
      </w:numPr>
      <w:spacing w:after="100" w:line="280" w:lineRule="atLeast"/>
      <w:outlineLvl w:val="1"/>
    </w:pPr>
    <w:rPr>
      <w:sz w:val="22"/>
      <w:szCs w:val="22"/>
    </w:rPr>
  </w:style>
  <w:style w:type="paragraph" w:styleId="Heading3">
    <w:name w:val="heading 3"/>
    <w:basedOn w:val="Heading2"/>
    <w:next w:val="Normal"/>
    <w:link w:val="Heading3Char"/>
    <w:qFormat/>
    <w:rsid w:val="00C90A2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C90A2C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link w:val="Heading5Char"/>
    <w:qFormat/>
    <w:rsid w:val="00C90A2C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78"/>
    <w:pPr>
      <w:keepNext/>
      <w:keepLines/>
      <w:numPr>
        <w:ilvl w:val="5"/>
        <w:numId w:val="4"/>
      </w:numPr>
      <w:spacing w:before="200" w:line="280" w:lineRule="atLeast"/>
      <w:outlineLvl w:val="5"/>
    </w:pPr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78"/>
    <w:pPr>
      <w:keepNext/>
      <w:keepLines/>
      <w:numPr>
        <w:ilvl w:val="6"/>
        <w:numId w:val="4"/>
      </w:numPr>
      <w:spacing w:before="200" w:line="280" w:lineRule="atLeast"/>
      <w:outlineLvl w:val="6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78"/>
    <w:pPr>
      <w:keepNext/>
      <w:keepLines/>
      <w:numPr>
        <w:ilvl w:val="7"/>
        <w:numId w:val="4"/>
      </w:numPr>
      <w:spacing w:before="200" w:line="280" w:lineRule="atLeast"/>
      <w:outlineLvl w:val="7"/>
    </w:pPr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78"/>
    <w:pPr>
      <w:keepNext/>
      <w:keepLines/>
      <w:numPr>
        <w:ilvl w:val="8"/>
        <w:numId w:val="4"/>
      </w:numPr>
      <w:spacing w:before="200" w:line="280" w:lineRule="atLeast"/>
      <w:outlineLvl w:val="8"/>
    </w:pPr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442FD"/>
    <w:pPr>
      <w:tabs>
        <w:tab w:val="center" w:pos="4320"/>
        <w:tab w:val="right" w:pos="8640"/>
      </w:tabs>
      <w:spacing w:after="160" w:line="280" w:lineRule="atLeast"/>
    </w:pPr>
    <w:rPr>
      <w:rFonts w:eastAsia="Times New Roman"/>
      <w:bCs/>
      <w:szCs w:val="20"/>
      <w:lang w:val="en-US" w:eastAsia="de-DE"/>
    </w:rPr>
  </w:style>
  <w:style w:type="paragraph" w:styleId="Footer">
    <w:name w:val="footer"/>
    <w:basedOn w:val="Normal"/>
    <w:link w:val="FooterChar"/>
    <w:rsid w:val="003456ED"/>
    <w:pPr>
      <w:tabs>
        <w:tab w:val="right" w:pos="8789"/>
        <w:tab w:val="right" w:pos="9923"/>
      </w:tabs>
      <w:spacing w:line="360" w:lineRule="auto"/>
      <w:ind w:right="-1021"/>
    </w:pPr>
    <w:rPr>
      <w:rFonts w:eastAsia="Times New Roman"/>
      <w:bCs/>
      <w:noProof/>
      <w:sz w:val="14"/>
      <w:szCs w:val="20"/>
      <w:lang w:val="en-US" w:eastAsia="ja-JP"/>
    </w:rPr>
  </w:style>
  <w:style w:type="character" w:styleId="PageNumber">
    <w:name w:val="page number"/>
    <w:basedOn w:val="DefaultParagraphFont"/>
    <w:semiHidden/>
    <w:rsid w:val="00D442FD"/>
  </w:style>
  <w:style w:type="paragraph" w:customStyle="1" w:styleId="Subject">
    <w:name w:val="Subject"/>
    <w:basedOn w:val="Normal"/>
    <w:rsid w:val="00087485"/>
    <w:pPr>
      <w:jc w:val="both"/>
    </w:pPr>
    <w:rPr>
      <w:rFonts w:cs="Arial"/>
      <w:b/>
      <w:noProof/>
    </w:rPr>
  </w:style>
  <w:style w:type="table" w:styleId="TableGrid">
    <w:name w:val="Table Grid"/>
    <w:basedOn w:val="TableNormal"/>
    <w:uiPriority w:val="59"/>
    <w:rsid w:val="0042187C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e">
    <w:name w:val="Space"/>
    <w:basedOn w:val="Normal"/>
    <w:semiHidden/>
    <w:rsid w:val="00BF6D06"/>
    <w:pPr>
      <w:spacing w:line="80" w:lineRule="exact"/>
    </w:pPr>
    <w:rPr>
      <w:rFonts w:cs="Arial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5041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415A"/>
    <w:rPr>
      <w:rFonts w:ascii="Tahoma" w:hAnsi="Tahoma" w:cs="Tahoma"/>
      <w:noProof/>
      <w:sz w:val="16"/>
      <w:szCs w:val="16"/>
      <w:lang w:eastAsia="en-US"/>
    </w:rPr>
  </w:style>
  <w:style w:type="paragraph" w:customStyle="1" w:styleId="AddressBold">
    <w:name w:val="AddressBold"/>
    <w:basedOn w:val="Normal"/>
    <w:semiHidden/>
    <w:rsid w:val="007B6E78"/>
    <w:pPr>
      <w:jc w:val="both"/>
    </w:pPr>
    <w:rPr>
      <w:rFonts w:cs="Arial"/>
      <w:b/>
      <w:sz w:val="18"/>
    </w:rPr>
  </w:style>
  <w:style w:type="character" w:customStyle="1" w:styleId="Heading1Char">
    <w:name w:val="Heading 1 Char"/>
    <w:basedOn w:val="DefaultParagraphFont"/>
    <w:link w:val="Heading1"/>
    <w:rsid w:val="00157C6F"/>
    <w:rPr>
      <w:rFonts w:asciiTheme="majorHAnsi" w:eastAsiaTheme="majorEastAsia" w:hAnsiTheme="majorHAnsi" w:cstheme="majorBidi"/>
      <w:b/>
      <w:color w:val="000000" w:themeColor="text1"/>
      <w:sz w:val="28"/>
      <w:szCs w:val="28"/>
      <w:lang w:val="en-US" w:eastAsia="de-DE"/>
    </w:rPr>
  </w:style>
  <w:style w:type="numbering" w:customStyle="1" w:styleId="Aufzhlungszeichen1">
    <w:name w:val="Aufzählungszeichen1"/>
    <w:uiPriority w:val="99"/>
    <w:rsid w:val="002171CD"/>
    <w:pPr>
      <w:numPr>
        <w:numId w:val="1"/>
      </w:numPr>
    </w:pPr>
  </w:style>
  <w:style w:type="paragraph" w:customStyle="1" w:styleId="ContactDetail">
    <w:name w:val="ContactDetail"/>
    <w:basedOn w:val="Normal"/>
    <w:semiHidden/>
    <w:rsid w:val="00BA6AE6"/>
    <w:pPr>
      <w:framePr w:wrap="around" w:vAnchor="page" w:hAnchor="page" w:x="1419" w:y="5898"/>
      <w:spacing w:line="180" w:lineRule="atLeast"/>
      <w:suppressOverlap/>
    </w:pPr>
    <w:rPr>
      <w:rFonts w:cs="Insightprint-Bold"/>
      <w:color w:val="000000"/>
      <w:sz w:val="14"/>
      <w:szCs w:val="14"/>
      <w:lang w:eastAsia="ja-JP"/>
    </w:rPr>
  </w:style>
  <w:style w:type="character" w:styleId="Hyperlink">
    <w:name w:val="Hyperlink"/>
    <w:basedOn w:val="DefaultParagraphFont"/>
    <w:uiPriority w:val="7"/>
    <w:unhideWhenUsed/>
    <w:rsid w:val="00F07395"/>
    <w:rPr>
      <w:color w:val="A2AD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C93B71"/>
    <w:rPr>
      <w:rFonts w:asciiTheme="majorHAnsi" w:eastAsiaTheme="majorEastAsia" w:hAnsiTheme="majorHAnsi" w:cstheme="majorBidi"/>
      <w:b/>
      <w:color w:val="000000" w:themeColor="text1"/>
      <w:lang w:val="en-US" w:eastAsia="de-DE"/>
    </w:rPr>
  </w:style>
  <w:style w:type="paragraph" w:customStyle="1" w:styleId="Datum1">
    <w:name w:val="Datum1"/>
    <w:basedOn w:val="Normal"/>
    <w:semiHidden/>
    <w:rsid w:val="00893DFC"/>
    <w:pPr>
      <w:framePr w:wrap="around" w:vAnchor="page" w:hAnchor="page" w:x="1419" w:y="5388"/>
      <w:suppressOverlap/>
    </w:pPr>
  </w:style>
  <w:style w:type="paragraph" w:customStyle="1" w:styleId="DocumentTitle">
    <w:name w:val="DocumentTitle"/>
    <w:basedOn w:val="Normal"/>
    <w:rsid w:val="00C93B71"/>
    <w:pPr>
      <w:spacing w:after="240" w:line="440" w:lineRule="exact"/>
    </w:pPr>
    <w:rPr>
      <w:rFonts w:eastAsia="Times New Roman"/>
      <w:bCs/>
      <w:sz w:val="40"/>
      <w:szCs w:val="40"/>
      <w:lang w:val="en-US" w:eastAsia="de-DE"/>
    </w:rPr>
  </w:style>
  <w:style w:type="paragraph" w:customStyle="1" w:styleId="Bulletlist">
    <w:name w:val="Bullet list"/>
    <w:basedOn w:val="Normal"/>
    <w:rsid w:val="003456ED"/>
    <w:pPr>
      <w:widowControl w:val="0"/>
      <w:numPr>
        <w:numId w:val="7"/>
      </w:numPr>
      <w:spacing w:after="160" w:line="360" w:lineRule="auto"/>
      <w:contextualSpacing/>
    </w:pPr>
    <w:rPr>
      <w:rFonts w:eastAsia="Times New Roman" w:cs="Arial"/>
      <w:bCs/>
      <w:szCs w:val="20"/>
      <w:lang w:val="en-US" w:eastAsia="de-DE"/>
    </w:rPr>
  </w:style>
  <w:style w:type="numbering" w:customStyle="1" w:styleId="ListNum">
    <w:name w:val="List Num"/>
    <w:uiPriority w:val="99"/>
    <w:rsid w:val="00143F87"/>
    <w:pPr>
      <w:numPr>
        <w:numId w:val="2"/>
      </w:numPr>
    </w:pPr>
  </w:style>
  <w:style w:type="paragraph" w:customStyle="1" w:styleId="Numberlist">
    <w:name w:val="Number list"/>
    <w:basedOn w:val="Normal"/>
    <w:rsid w:val="00143F87"/>
    <w:pPr>
      <w:numPr>
        <w:numId w:val="3"/>
      </w:numPr>
      <w:spacing w:after="160" w:line="280" w:lineRule="atLeast"/>
      <w:contextualSpacing/>
    </w:pPr>
    <w:rPr>
      <w:rFonts w:eastAsia="Times New Roman"/>
      <w:bCs/>
      <w:szCs w:val="20"/>
      <w:lang w:val="en-US" w:eastAsia="de-DE"/>
    </w:rPr>
  </w:style>
  <w:style w:type="paragraph" w:customStyle="1" w:styleId="EmbargoDate">
    <w:name w:val="EmbargoDate"/>
    <w:basedOn w:val="Normal"/>
    <w:semiHidden/>
    <w:rsid w:val="00BA6AE6"/>
    <w:pPr>
      <w:spacing w:after="726" w:line="240" w:lineRule="atLeast"/>
    </w:pPr>
  </w:style>
  <w:style w:type="paragraph" w:customStyle="1" w:styleId="Headline">
    <w:name w:val="Headline"/>
    <w:basedOn w:val="Normal"/>
    <w:semiHidden/>
    <w:qFormat/>
    <w:rsid w:val="00157C6F"/>
    <w:pPr>
      <w:spacing w:line="320" w:lineRule="atLeast"/>
    </w:pPr>
    <w:rPr>
      <w:rFonts w:cs="Arial"/>
      <w:b/>
      <w:sz w:val="28"/>
      <w:szCs w:val="28"/>
    </w:rPr>
  </w:style>
  <w:style w:type="paragraph" w:customStyle="1" w:styleId="Subheadline">
    <w:name w:val="Subheadline"/>
    <w:basedOn w:val="Normal"/>
    <w:rsid w:val="00097E78"/>
    <w:pPr>
      <w:spacing w:after="160" w:line="320" w:lineRule="atLeast"/>
    </w:pPr>
    <w:rPr>
      <w:rFonts w:eastAsia="Times New Roman" w:cs="Arial"/>
      <w:b/>
      <w:bCs/>
      <w:lang w:val="en-US" w:eastAsia="de-DE"/>
    </w:rPr>
  </w:style>
  <w:style w:type="paragraph" w:customStyle="1" w:styleId="KopfzeileSeite1">
    <w:name w:val="Kopfzeile Seite 1"/>
    <w:basedOn w:val="Header"/>
    <w:semiHidden/>
    <w:rsid w:val="00523337"/>
    <w:pPr>
      <w:widowControl w:val="0"/>
      <w:tabs>
        <w:tab w:val="clear" w:pos="4320"/>
        <w:tab w:val="clear" w:pos="8640"/>
      </w:tabs>
      <w:spacing w:after="3640" w:line="240" w:lineRule="auto"/>
    </w:pPr>
    <w:rPr>
      <w:lang w:val="en-GB"/>
    </w:rPr>
  </w:style>
  <w:style w:type="character" w:customStyle="1" w:styleId="Heading3Char">
    <w:name w:val="Heading 3 Char"/>
    <w:basedOn w:val="DefaultParagraphFont"/>
    <w:link w:val="Heading3"/>
    <w:rsid w:val="00C93B71"/>
    <w:rPr>
      <w:rFonts w:asciiTheme="majorHAnsi" w:eastAsiaTheme="majorEastAsia" w:hAnsiTheme="majorHAnsi" w:cstheme="majorBidi"/>
      <w:b/>
      <w:color w:val="000000" w:themeColor="text1"/>
      <w:lang w:val="en-US" w:eastAsia="de-DE"/>
    </w:rPr>
  </w:style>
  <w:style w:type="character" w:customStyle="1" w:styleId="Heading4Char">
    <w:name w:val="Heading 4 Char"/>
    <w:basedOn w:val="DefaultParagraphFont"/>
    <w:link w:val="Heading4"/>
    <w:rsid w:val="00C93B71"/>
    <w:rPr>
      <w:rFonts w:asciiTheme="majorHAnsi" w:eastAsiaTheme="majorEastAsia" w:hAnsiTheme="majorHAnsi" w:cstheme="majorBidi"/>
      <w:b/>
      <w:color w:val="000000" w:themeColor="text1"/>
      <w:sz w:val="20"/>
      <w:lang w:val="en-US" w:eastAsia="de-DE"/>
    </w:rPr>
  </w:style>
  <w:style w:type="character" w:customStyle="1" w:styleId="Heading5Char">
    <w:name w:val="Heading 5 Char"/>
    <w:basedOn w:val="DefaultParagraphFont"/>
    <w:link w:val="Heading5"/>
    <w:rsid w:val="00C93B71"/>
    <w:rPr>
      <w:rFonts w:asciiTheme="majorHAnsi" w:eastAsiaTheme="majorEastAsia" w:hAnsiTheme="majorHAnsi" w:cstheme="majorBidi"/>
      <w:b/>
      <w:color w:val="000000" w:themeColor="text1"/>
      <w:sz w:val="20"/>
      <w:lang w:val="en-US" w:eastAsia="de-DE"/>
    </w:rPr>
  </w:style>
  <w:style w:type="character" w:styleId="Strong">
    <w:name w:val="Strong"/>
    <w:basedOn w:val="DefaultParagraphFont"/>
    <w:uiPriority w:val="22"/>
    <w:rsid w:val="00143F87"/>
    <w:rPr>
      <w:b/>
      <w:bCs/>
    </w:rPr>
  </w:style>
  <w:style w:type="paragraph" w:styleId="TOC1">
    <w:name w:val="toc 1"/>
    <w:basedOn w:val="Normal"/>
    <w:next w:val="Normal"/>
    <w:uiPriority w:val="39"/>
    <w:rsid w:val="00C93B71"/>
    <w:pPr>
      <w:tabs>
        <w:tab w:val="left" w:pos="567"/>
        <w:tab w:val="right" w:leader="dot" w:pos="8931"/>
      </w:tabs>
      <w:spacing w:before="300" w:line="280" w:lineRule="atLeast"/>
      <w:ind w:left="567" w:right="1020" w:hanging="567"/>
    </w:pPr>
    <w:rPr>
      <w:rFonts w:eastAsiaTheme="majorEastAsia"/>
      <w:b/>
      <w:bCs/>
      <w:szCs w:val="20"/>
      <w:lang w:val="en-US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132041" w:themeColor="accent1" w:themeShade="7F"/>
      <w:szCs w:val="20"/>
      <w:lang w:val="en-US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78"/>
    <w:rPr>
      <w:rFonts w:asciiTheme="majorHAnsi" w:eastAsiaTheme="majorEastAsia" w:hAnsiTheme="majorHAnsi" w:cstheme="majorBidi"/>
      <w:bCs/>
      <w:color w:val="404040" w:themeColor="text1" w:themeTint="BF"/>
      <w:szCs w:val="20"/>
      <w:lang w:val="en-US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78"/>
    <w:rPr>
      <w:rFonts w:asciiTheme="majorHAnsi" w:eastAsiaTheme="majorEastAsia" w:hAnsiTheme="majorHAnsi" w:cstheme="majorBidi"/>
      <w:bCs/>
      <w:i/>
      <w:iCs/>
      <w:color w:val="404040" w:themeColor="text1" w:themeTint="BF"/>
      <w:szCs w:val="20"/>
      <w:lang w:val="en-US" w:eastAsia="de-DE"/>
    </w:rPr>
  </w:style>
  <w:style w:type="numbering" w:customStyle="1" w:styleId="ListHead">
    <w:name w:val="List Head"/>
    <w:uiPriority w:val="99"/>
    <w:rsid w:val="00C90A2C"/>
    <w:pPr>
      <w:numPr>
        <w:numId w:val="5"/>
      </w:numPr>
    </w:pPr>
  </w:style>
  <w:style w:type="paragraph" w:styleId="TOC2">
    <w:name w:val="toc 2"/>
    <w:basedOn w:val="Normal"/>
    <w:next w:val="Normal"/>
    <w:uiPriority w:val="39"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eastAsia="Times New Roman"/>
      <w:bCs/>
      <w:szCs w:val="20"/>
      <w:lang w:val="en-US" w:eastAsia="de-DE"/>
    </w:rPr>
  </w:style>
  <w:style w:type="paragraph" w:styleId="TOC3">
    <w:name w:val="toc 3"/>
    <w:basedOn w:val="Normal"/>
    <w:next w:val="Normal"/>
    <w:uiPriority w:val="39"/>
    <w:semiHidden/>
    <w:rsid w:val="00C93B71"/>
    <w:pPr>
      <w:tabs>
        <w:tab w:val="left" w:pos="567"/>
        <w:tab w:val="right" w:pos="8931"/>
      </w:tabs>
      <w:spacing w:line="280" w:lineRule="atLeast"/>
      <w:ind w:left="567" w:right="1021" w:hanging="567"/>
    </w:pPr>
    <w:rPr>
      <w:rFonts w:eastAsiaTheme="majorEastAsia"/>
      <w:bCs/>
      <w:szCs w:val="20"/>
      <w:lang w:val="en-US" w:eastAsia="de-DE"/>
    </w:rPr>
  </w:style>
  <w:style w:type="paragraph" w:customStyle="1" w:styleId="Note">
    <w:name w:val="Note"/>
    <w:basedOn w:val="Normal"/>
    <w:rsid w:val="00157C6F"/>
    <w:pPr>
      <w:pBdr>
        <w:top w:val="dotted" w:sz="12" w:space="3" w:color="8E8581" w:themeColor="background2"/>
        <w:bottom w:val="dotted" w:sz="12" w:space="5" w:color="8E8581" w:themeColor="background2"/>
      </w:pBdr>
      <w:spacing w:after="160" w:line="280" w:lineRule="atLeast"/>
    </w:pPr>
    <w:rPr>
      <w:rFonts w:eastAsia="Times New Roman"/>
      <w:bCs/>
      <w:color w:val="8E8581" w:themeColor="background2"/>
      <w:szCs w:val="20"/>
      <w:lang w:val="en-US" w:eastAsia="de-DE"/>
    </w:rPr>
  </w:style>
  <w:style w:type="paragraph" w:styleId="ListParagraph">
    <w:name w:val="List Paragraph"/>
    <w:aliases w:val="Bullets,cS List Paragraph,List Paragraph1"/>
    <w:basedOn w:val="Normal"/>
    <w:link w:val="ListParagraphChar"/>
    <w:uiPriority w:val="34"/>
    <w:qFormat/>
    <w:rsid w:val="009710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0BE5"/>
    <w:rPr>
      <w:color w:val="C1BB00" w:themeColor="followedHyperlink"/>
      <w:u w:val="single"/>
    </w:rPr>
  </w:style>
  <w:style w:type="character" w:customStyle="1" w:styleId="uraccesskey2">
    <w:name w:val="uraccesskey2"/>
    <w:basedOn w:val="DefaultParagraphFont"/>
    <w:rsid w:val="000E087C"/>
  </w:style>
  <w:style w:type="paragraph" w:styleId="NormalWeb">
    <w:name w:val="Normal (Web)"/>
    <w:basedOn w:val="Normal"/>
    <w:uiPriority w:val="99"/>
    <w:unhideWhenUsed/>
    <w:rsid w:val="00B3381B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DE"/>
    </w:rPr>
  </w:style>
  <w:style w:type="table" w:customStyle="1" w:styleId="GfKTable">
    <w:name w:val="GfK Table"/>
    <w:basedOn w:val="TableNormal"/>
    <w:uiPriority w:val="99"/>
    <w:rsid w:val="00826957"/>
    <w:tblPr>
      <w:tblBorders>
        <w:bottom w:val="single" w:sz="4" w:space="0" w:color="D2CBC9"/>
        <w:insideH w:val="single" w:sz="4" w:space="0" w:color="D2CBC9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D2CBC9"/>
          <w:right w:val="nil"/>
          <w:insideH w:val="single" w:sz="4" w:space="0" w:color="D2CBC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4-QuestionNumberandType">
    <w:name w:val="4 - Question Number and Type"/>
    <w:basedOn w:val="Normal"/>
    <w:qFormat/>
    <w:rsid w:val="00C1178C"/>
    <w:pPr>
      <w:spacing w:before="60"/>
    </w:pPr>
    <w:rPr>
      <w:rFonts w:eastAsia="Times New Roman" w:cs="Arial"/>
      <w:b/>
      <w:color w:val="000000"/>
      <w:szCs w:val="20"/>
      <w:lang w:val="en-US"/>
    </w:rPr>
  </w:style>
  <w:style w:type="paragraph" w:customStyle="1" w:styleId="1-SectionHeader">
    <w:name w:val="1 - Section Header"/>
    <w:basedOn w:val="Normal"/>
    <w:qFormat/>
    <w:rsid w:val="00CF3913"/>
    <w:pPr>
      <w:shd w:val="clear" w:color="auto" w:fill="264283" w:themeFill="accent1"/>
    </w:pPr>
    <w:rPr>
      <w:rFonts w:asciiTheme="majorHAnsi" w:eastAsia="Times New Roman" w:hAnsiTheme="majorHAnsi" w:cstheme="majorHAnsi"/>
      <w:b/>
      <w:color w:val="FFFFFF" w:themeColor="background1"/>
      <w:szCs w:val="20"/>
      <w:lang w:val="en-US" w:eastAsia="nl-NL"/>
    </w:rPr>
  </w:style>
  <w:style w:type="paragraph" w:customStyle="1" w:styleId="3-ProgrammingNote">
    <w:name w:val="3 - Programming Note"/>
    <w:basedOn w:val="Normal"/>
    <w:qFormat/>
    <w:rsid w:val="00AF58B1"/>
    <w:pPr>
      <w:shd w:val="clear" w:color="auto" w:fill="F2F2F2" w:themeFill="background1" w:themeFillShade="F2"/>
    </w:pPr>
    <w:rPr>
      <w:rFonts w:eastAsia="Times New Roman" w:cstheme="majorHAnsi"/>
      <w:i/>
      <w:sz w:val="20"/>
      <w:szCs w:val="18"/>
      <w:lang w:val="en-US" w:eastAsia="nl-NL"/>
    </w:rPr>
  </w:style>
  <w:style w:type="paragraph" w:customStyle="1" w:styleId="2-Base">
    <w:name w:val="2 - Base"/>
    <w:basedOn w:val="Normal"/>
    <w:link w:val="2-BaseChar"/>
    <w:qFormat/>
    <w:rsid w:val="00EA64FC"/>
    <w:pPr>
      <w:shd w:val="clear" w:color="auto" w:fill="6081D1" w:themeFill="accent1" w:themeFillTint="99"/>
    </w:pPr>
    <w:rPr>
      <w:color w:val="FFFFFF" w:themeColor="background1"/>
    </w:rPr>
  </w:style>
  <w:style w:type="paragraph" w:customStyle="1" w:styleId="0-Basic">
    <w:name w:val="0 - Basic"/>
    <w:link w:val="0-BasicChar"/>
    <w:qFormat/>
    <w:rsid w:val="00257F03"/>
    <w:rPr>
      <w:rFonts w:eastAsia="Times New Roman" w:cs="Arial"/>
      <w:color w:val="000000"/>
      <w:lang w:val="en-US" w:eastAsia="en-US"/>
    </w:rPr>
  </w:style>
  <w:style w:type="character" w:customStyle="1" w:styleId="2-BaseChar">
    <w:name w:val="2 - Base Char"/>
    <w:basedOn w:val="DefaultParagraphFont"/>
    <w:link w:val="2-Base"/>
    <w:rsid w:val="00EA64FC"/>
    <w:rPr>
      <w:color w:val="FFFFFF" w:themeColor="background1"/>
      <w:shd w:val="clear" w:color="auto" w:fill="6081D1" w:themeFill="accent1" w:themeFillTint="99"/>
    </w:rPr>
  </w:style>
  <w:style w:type="character" w:customStyle="1" w:styleId="0-BasicChar">
    <w:name w:val="0 - Basic Char"/>
    <w:basedOn w:val="DefaultParagraphFont"/>
    <w:link w:val="0-Basic"/>
    <w:rsid w:val="002317A8"/>
    <w:rPr>
      <w:rFonts w:ascii="Arial" w:eastAsia="Times New Roman" w:hAnsi="Arial" w:cs="Arial"/>
      <w:color w:val="000000"/>
      <w:sz w:val="22"/>
      <w:lang w:val="en-US" w:eastAsia="en-US"/>
    </w:rPr>
  </w:style>
  <w:style w:type="paragraph" w:customStyle="1" w:styleId="5-ClientQuexSectionTitle">
    <w:name w:val="5 - Client Quex Section Title"/>
    <w:basedOn w:val="0-Basic"/>
    <w:qFormat/>
    <w:rsid w:val="00B448CB"/>
    <w:rPr>
      <w:b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B44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48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4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44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448C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48CB"/>
  </w:style>
  <w:style w:type="character" w:customStyle="1" w:styleId="mt-font-size-11pt">
    <w:name w:val="mt-font-size-11pt"/>
    <w:basedOn w:val="DefaultParagraphFont"/>
    <w:rsid w:val="00784E02"/>
  </w:style>
  <w:style w:type="paragraph" w:customStyle="1" w:styleId="Base1">
    <w:name w:val="Base1"/>
    <w:basedOn w:val="Normal"/>
    <w:link w:val="Base1Char"/>
    <w:qFormat/>
    <w:rsid w:val="004777B4"/>
    <w:pPr>
      <w:shd w:val="clear" w:color="auto" w:fill="F59D6B"/>
    </w:pPr>
    <w:rPr>
      <w:rFonts w:eastAsia="Calibri" w:cs="Arial"/>
      <w:b/>
      <w:color w:val="FFFFFF"/>
      <w:sz w:val="20"/>
      <w:szCs w:val="18"/>
      <w:lang w:val="en-US" w:eastAsia="nl-NL"/>
    </w:rPr>
  </w:style>
  <w:style w:type="character" w:customStyle="1" w:styleId="Base1Char">
    <w:name w:val="Base1 Char"/>
    <w:basedOn w:val="DefaultParagraphFont"/>
    <w:link w:val="Base1"/>
    <w:rsid w:val="004777B4"/>
    <w:rPr>
      <w:rFonts w:eastAsia="Calibri" w:cs="Arial"/>
      <w:b/>
      <w:color w:val="FFFFFF"/>
      <w:sz w:val="20"/>
      <w:szCs w:val="18"/>
      <w:shd w:val="clear" w:color="auto" w:fill="F59D6B"/>
      <w:lang w:val="en-US" w:eastAsia="nl-NL"/>
    </w:rPr>
  </w:style>
  <w:style w:type="paragraph" w:styleId="BodyText">
    <w:name w:val="Body Text"/>
    <w:basedOn w:val="Normal"/>
    <w:link w:val="BodyTextChar"/>
    <w:autoRedefine/>
    <w:uiPriority w:val="2"/>
    <w:qFormat/>
    <w:rsid w:val="00520329"/>
    <w:pPr>
      <w:autoSpaceDE w:val="0"/>
      <w:autoSpaceDN w:val="0"/>
      <w:adjustRightInd w:val="0"/>
    </w:pPr>
    <w:rPr>
      <w:rFonts w:ascii="Verdana" w:hAnsi="Verdana"/>
      <w:b/>
      <w:sz w:val="18"/>
      <w:szCs w:val="1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2"/>
    <w:rsid w:val="00520329"/>
    <w:rPr>
      <w:rFonts w:ascii="Verdana" w:hAnsi="Verdana"/>
      <w:b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F0771"/>
    <w:rPr>
      <w:color w:val="808080"/>
    </w:rPr>
  </w:style>
  <w:style w:type="paragraph" w:customStyle="1" w:styleId="BodyFootnote">
    <w:name w:val="Body Footnote"/>
    <w:uiPriority w:val="3"/>
    <w:qFormat/>
    <w:rsid w:val="008F0771"/>
    <w:pPr>
      <w:autoSpaceDE w:val="0"/>
      <w:autoSpaceDN w:val="0"/>
      <w:adjustRightInd w:val="0"/>
      <w:spacing w:line="200" w:lineRule="exact"/>
    </w:pPr>
    <w:rPr>
      <w:rFonts w:ascii="Franklin Gothic Book" w:hAnsi="Franklin Gothic Book"/>
      <w:color w:val="595959" w:themeColor="text1" w:themeTint="A6"/>
      <w:sz w:val="16"/>
      <w:szCs w:val="14"/>
      <w:lang w:val="en-US" w:eastAsia="en-US"/>
    </w:rPr>
  </w:style>
  <w:style w:type="paragraph" w:customStyle="1" w:styleId="Subhead">
    <w:name w:val="Subhead"/>
    <w:basedOn w:val="Normal"/>
    <w:next w:val="BodyText"/>
    <w:uiPriority w:val="1"/>
    <w:qFormat/>
    <w:rsid w:val="008F0771"/>
    <w:pPr>
      <w:suppressAutoHyphens/>
      <w:spacing w:after="200" w:line="400" w:lineRule="exact"/>
    </w:pPr>
    <w:rPr>
      <w:rFonts w:ascii="Abril Text" w:hAnsi="Abril Text" w:cstheme="minorBidi"/>
      <w:i/>
      <w:sz w:val="32"/>
      <w:szCs w:val="32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8F0771"/>
    <w:rPr>
      <w:rFonts w:eastAsia="Times New Roman"/>
      <w:bCs/>
      <w:szCs w:val="20"/>
      <w:lang w:val="en-US" w:eastAsia="de-DE"/>
    </w:rPr>
  </w:style>
  <w:style w:type="character" w:customStyle="1" w:styleId="FooterChar">
    <w:name w:val="Footer Char"/>
    <w:basedOn w:val="DefaultParagraphFont"/>
    <w:link w:val="Footer"/>
    <w:rsid w:val="008F0771"/>
    <w:rPr>
      <w:rFonts w:eastAsia="Times New Roman"/>
      <w:bCs/>
      <w:noProof/>
      <w:sz w:val="14"/>
      <w:szCs w:val="20"/>
      <w:lang w:val="en-US" w:eastAsia="ja-JP"/>
    </w:rPr>
  </w:style>
  <w:style w:type="character" w:customStyle="1" w:styleId="ListParagraphChar">
    <w:name w:val="List Paragraph Char"/>
    <w:aliases w:val="Bullets Char,cS List Paragraph Char,List Paragraph1 Char"/>
    <w:basedOn w:val="DefaultParagraphFont"/>
    <w:link w:val="ListParagraph"/>
    <w:uiPriority w:val="34"/>
    <w:locked/>
    <w:rsid w:val="008F0771"/>
  </w:style>
  <w:style w:type="paragraph" w:styleId="NoSpacing">
    <w:name w:val="No Spacing"/>
    <w:uiPriority w:val="1"/>
    <w:qFormat/>
    <w:rsid w:val="008F0771"/>
    <w:rPr>
      <w:rFonts w:asciiTheme="minorHAnsi" w:eastAsiaTheme="minorEastAsia" w:hAnsiTheme="minorHAnsi" w:cstheme="minorBidi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F0771"/>
    <w:rPr>
      <w:rFonts w:ascii="Calibri" w:hAnsi="Calibri" w:cstheme="minorBid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0771"/>
    <w:rPr>
      <w:rFonts w:ascii="Calibri" w:hAnsi="Calibri" w:cstheme="minorBidi"/>
      <w:szCs w:val="21"/>
      <w:lang w:val="en-US" w:eastAsia="en-US"/>
    </w:rPr>
  </w:style>
  <w:style w:type="paragraph" w:customStyle="1" w:styleId="TableDatacells">
    <w:name w:val="Table Data cells"/>
    <w:uiPriority w:val="9"/>
    <w:qFormat/>
    <w:rsid w:val="008F0771"/>
    <w:pPr>
      <w:spacing w:before="40" w:after="40" w:line="180" w:lineRule="exact"/>
      <w:jc w:val="center"/>
    </w:pPr>
    <w:rPr>
      <w:rFonts w:ascii="Franklin Gothic Book" w:eastAsia="Cambria" w:hAnsi="Franklin Gothic Book"/>
      <w:sz w:val="18"/>
      <w:szCs w:val="24"/>
      <w:lang w:val="en-US" w:eastAsia="en-US"/>
    </w:rPr>
  </w:style>
  <w:style w:type="paragraph" w:customStyle="1" w:styleId="TableFootnote">
    <w:name w:val="Table Footnote"/>
    <w:basedOn w:val="Normal"/>
    <w:autoRedefine/>
    <w:uiPriority w:val="10"/>
    <w:qFormat/>
    <w:rsid w:val="008F0771"/>
    <w:pPr>
      <w:framePr w:hSpace="288" w:vSpace="144" w:wrap="around" w:vAnchor="text" w:hAnchor="margin" w:xAlign="right" w:y="1"/>
      <w:spacing w:before="120" w:line="200" w:lineRule="exact"/>
      <w:suppressOverlap/>
    </w:pPr>
    <w:rPr>
      <w:rFonts w:ascii="Franklin Gothic Book" w:eastAsia="Cambria" w:hAnsi="Franklin Gothic Book" w:cstheme="minorBidi"/>
      <w:color w:val="7F7F7F" w:themeColor="text1" w:themeTint="80"/>
      <w:sz w:val="16"/>
      <w:szCs w:val="24"/>
      <w:lang w:val="en-US" w:eastAsia="en-US"/>
    </w:rPr>
  </w:style>
  <w:style w:type="paragraph" w:customStyle="1" w:styleId="TableTitle">
    <w:name w:val="Table Title"/>
    <w:uiPriority w:val="6"/>
    <w:qFormat/>
    <w:rsid w:val="008F0771"/>
    <w:pPr>
      <w:framePr w:hSpace="288" w:vSpace="144" w:wrap="around" w:vAnchor="text" w:hAnchor="page" w:x="1801" w:y="1"/>
      <w:spacing w:before="160" w:after="80" w:line="300" w:lineRule="exact"/>
      <w:suppressOverlap/>
    </w:pPr>
    <w:rPr>
      <w:rFonts w:ascii="Franklin Gothic Demi" w:hAnsi="Franklin Gothic Demi" w:cstheme="minorBidi"/>
      <w:color w:val="000000" w:themeColor="text1"/>
      <w:sz w:val="26"/>
      <w:lang w:val="en-US" w:eastAsia="en-US"/>
    </w:rPr>
  </w:style>
  <w:style w:type="paragraph" w:customStyle="1" w:styleId="TablePewAttribution">
    <w:name w:val="Table Pew Attribution"/>
    <w:basedOn w:val="Normal"/>
    <w:uiPriority w:val="11"/>
    <w:rsid w:val="008F0771"/>
    <w:pPr>
      <w:framePr w:hSpace="288" w:vSpace="144" w:wrap="around" w:vAnchor="text" w:hAnchor="margin" w:xAlign="right" w:y="1"/>
      <w:spacing w:before="120" w:after="240" w:line="160" w:lineRule="exact"/>
      <w:suppressOverlap/>
    </w:pPr>
    <w:rPr>
      <w:rFonts w:ascii="Franklin Gothic Medium" w:eastAsia="Cambria" w:hAnsi="Franklin Gothic Medium" w:cstheme="minorBidi"/>
      <w:color w:val="000000" w:themeColor="text1"/>
      <w:sz w:val="16"/>
      <w:szCs w:val="24"/>
      <w:lang w:val="en-US" w:eastAsia="en-US"/>
    </w:rPr>
  </w:style>
  <w:style w:type="paragraph" w:customStyle="1" w:styleId="TableDataheaders">
    <w:name w:val="Table Data headers"/>
    <w:basedOn w:val="TableDatacells"/>
    <w:uiPriority w:val="8"/>
    <w:rsid w:val="008F0771"/>
    <w:pPr>
      <w:framePr w:hSpace="288" w:vSpace="144" w:wrap="around" w:vAnchor="text" w:hAnchor="page" w:x="6706" w:y="-38"/>
      <w:spacing w:before="0" w:after="0"/>
      <w:suppressOverlap/>
    </w:pPr>
    <w:rPr>
      <w:rFonts w:ascii="Franklin Gothic Demi" w:hAnsi="Franklin Gothic Demi"/>
    </w:rPr>
  </w:style>
  <w:style w:type="paragraph" w:customStyle="1" w:styleId="TableSubhead">
    <w:name w:val="Table Subhead"/>
    <w:uiPriority w:val="10"/>
    <w:locked/>
    <w:rsid w:val="008F0771"/>
    <w:pPr>
      <w:spacing w:after="120" w:line="240" w:lineRule="exact"/>
    </w:pPr>
    <w:rPr>
      <w:rFonts w:ascii="Georgia" w:eastAsia="Verdana" w:hAnsi="Georgia"/>
      <w:i/>
      <w:color w:val="595959" w:themeColor="text1" w:themeTint="A6"/>
      <w:sz w:val="18"/>
      <w:szCs w:val="18"/>
      <w:lang w:val="en-US" w:eastAsia="en-US"/>
    </w:rPr>
  </w:style>
  <w:style w:type="character" w:customStyle="1" w:styleId="AnswerCategoryChar">
    <w:name w:val="Answer Category Char"/>
    <w:basedOn w:val="DefaultParagraphFont"/>
    <w:link w:val="AnswerCategory"/>
    <w:uiPriority w:val="99"/>
    <w:locked/>
    <w:rsid w:val="008F0771"/>
    <w:rPr>
      <w:rFonts w:ascii="Tahoma" w:hAnsi="Tahoma" w:cs="Tahoma"/>
    </w:rPr>
  </w:style>
  <w:style w:type="paragraph" w:customStyle="1" w:styleId="AnswerCategory">
    <w:name w:val="Answer Category"/>
    <w:basedOn w:val="Normal"/>
    <w:link w:val="AnswerCategoryChar"/>
    <w:uiPriority w:val="99"/>
    <w:rsid w:val="008F0771"/>
    <w:pPr>
      <w:ind w:left="1440" w:hanging="720"/>
    </w:pPr>
    <w:rPr>
      <w:rFonts w:ascii="Tahoma" w:hAnsi="Tahoma" w:cs="Tahoma"/>
    </w:rPr>
  </w:style>
  <w:style w:type="paragraph" w:customStyle="1" w:styleId="xmsonormal">
    <w:name w:val="x_msonormal"/>
    <w:basedOn w:val="Normal"/>
    <w:rsid w:val="008F077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ase">
    <w:name w:val="Base"/>
    <w:basedOn w:val="Normal"/>
    <w:link w:val="BaseChar"/>
    <w:qFormat/>
    <w:rsid w:val="00CB47E1"/>
    <w:pPr>
      <w:shd w:val="clear" w:color="auto" w:fill="F59D6B"/>
    </w:pPr>
    <w:rPr>
      <w:rFonts w:eastAsia="Calibri" w:cs="Arial"/>
      <w:b/>
      <w:color w:val="FFFFFF"/>
      <w:sz w:val="20"/>
      <w:szCs w:val="18"/>
      <w:lang w:val="en-US" w:eastAsia="nl-NL"/>
    </w:rPr>
  </w:style>
  <w:style w:type="character" w:customStyle="1" w:styleId="BaseChar">
    <w:name w:val="Base Char"/>
    <w:basedOn w:val="DefaultParagraphFont"/>
    <w:link w:val="Base"/>
    <w:rsid w:val="00CB47E1"/>
    <w:rPr>
      <w:rFonts w:eastAsia="Calibri" w:cs="Arial"/>
      <w:b/>
      <w:color w:val="FFFFFF"/>
      <w:sz w:val="20"/>
      <w:szCs w:val="18"/>
      <w:shd w:val="clear" w:color="auto" w:fill="F59D6B"/>
      <w:lang w:val="en-US" w:eastAsia="nl-NL"/>
    </w:rPr>
  </w:style>
  <w:style w:type="paragraph" w:customStyle="1" w:styleId="C1ToplineText">
    <w:name w:val="C1 Topline Text"/>
    <w:uiPriority w:val="99"/>
    <w:qFormat/>
    <w:rsid w:val="002E5722"/>
    <w:rPr>
      <w:rFonts w:ascii="Verdana" w:hAnsi="Verdana"/>
      <w:sz w:val="17"/>
      <w:lang w:val="en-US" w:eastAsia="en-US"/>
    </w:rPr>
  </w:style>
  <w:style w:type="character" w:customStyle="1" w:styleId="apple-converted-space">
    <w:name w:val="apple-converted-space"/>
    <w:basedOn w:val="DefaultParagraphFont"/>
    <w:rsid w:val="00F360F7"/>
  </w:style>
  <w:style w:type="paragraph" w:customStyle="1" w:styleId="Filter">
    <w:name w:val="Filter"/>
    <w:basedOn w:val="Normal"/>
    <w:link w:val="FilterChar"/>
    <w:qFormat/>
    <w:rsid w:val="00F360F7"/>
    <w:pPr>
      <w:keepNext/>
      <w:keepLines/>
      <w:ind w:left="720" w:hanging="720"/>
    </w:pPr>
    <w:rPr>
      <w:rFonts w:ascii="Tahoma" w:eastAsia="Times New Roman" w:hAnsi="Tahoma"/>
      <w:b/>
      <w:lang w:val="en-US" w:eastAsia="en-US"/>
    </w:rPr>
  </w:style>
  <w:style w:type="character" w:customStyle="1" w:styleId="FilterChar">
    <w:name w:val="Filter Char"/>
    <w:link w:val="Filter"/>
    <w:rsid w:val="00F360F7"/>
    <w:rPr>
      <w:rFonts w:ascii="Tahoma" w:eastAsia="Times New Roman" w:hAnsi="Tahoma"/>
      <w:b/>
      <w:lang w:val="en-US" w:eastAsia="en-US"/>
    </w:rPr>
  </w:style>
  <w:style w:type="paragraph" w:customStyle="1" w:styleId="Default">
    <w:name w:val="Default"/>
    <w:basedOn w:val="Normal"/>
    <w:rsid w:val="00F360F7"/>
    <w:pPr>
      <w:autoSpaceDE w:val="0"/>
      <w:autoSpaceDN w:val="0"/>
    </w:pPr>
    <w:rPr>
      <w:rFonts w:cs="Arial"/>
      <w:color w:val="000000"/>
      <w:sz w:val="24"/>
      <w:szCs w:val="24"/>
      <w:lang w:val="en-US" w:eastAsia="en-US"/>
    </w:rPr>
  </w:style>
  <w:style w:type="paragraph" w:customStyle="1" w:styleId="basicquestion">
    <w:name w:val="basic question"/>
    <w:basedOn w:val="Normal"/>
    <w:link w:val="basicquestionChar"/>
    <w:qFormat/>
    <w:rsid w:val="00F360F7"/>
    <w:pPr>
      <w:spacing w:before="60"/>
      <w:ind w:left="720" w:hanging="720"/>
    </w:pPr>
    <w:rPr>
      <w:rFonts w:eastAsia="Times New Roman" w:cs="Arial"/>
      <w:szCs w:val="24"/>
      <w:lang w:val="en-US" w:eastAsia="en-US"/>
    </w:rPr>
  </w:style>
  <w:style w:type="paragraph" w:customStyle="1" w:styleId="basicanswer">
    <w:name w:val="basic answer"/>
    <w:basedOn w:val="Normal"/>
    <w:link w:val="basicanswerChar"/>
    <w:qFormat/>
    <w:rsid w:val="00F360F7"/>
    <w:pPr>
      <w:tabs>
        <w:tab w:val="center" w:leader="dot" w:pos="9720"/>
      </w:tabs>
      <w:ind w:left="5310" w:right="720" w:hanging="270"/>
    </w:pPr>
    <w:rPr>
      <w:rFonts w:eastAsia="Times New Roman" w:cs="Arial"/>
      <w:szCs w:val="24"/>
      <w:lang w:val="en-US" w:eastAsia="en-US"/>
    </w:rPr>
  </w:style>
  <w:style w:type="character" w:customStyle="1" w:styleId="basicquestionChar">
    <w:name w:val="basic question Char"/>
    <w:link w:val="basicquestion"/>
    <w:rsid w:val="00F360F7"/>
    <w:rPr>
      <w:rFonts w:eastAsia="Times New Roman" w:cs="Arial"/>
      <w:szCs w:val="24"/>
      <w:lang w:val="en-US" w:eastAsia="en-US"/>
    </w:rPr>
  </w:style>
  <w:style w:type="character" w:customStyle="1" w:styleId="basicanswerChar">
    <w:name w:val="basic answer Char"/>
    <w:link w:val="basicanswer"/>
    <w:rsid w:val="00F360F7"/>
    <w:rPr>
      <w:rFonts w:eastAsia="Times New Roman" w:cs="Arial"/>
      <w:szCs w:val="24"/>
      <w:lang w:val="en-US" w:eastAsia="en-US"/>
    </w:rPr>
  </w:style>
  <w:style w:type="paragraph" w:customStyle="1" w:styleId="questionitem">
    <w:name w:val="questionitem"/>
    <w:basedOn w:val="Normal"/>
    <w:rsid w:val="00F360F7"/>
    <w:rPr>
      <w:rFonts w:ascii="Times New Roman" w:hAnsi="Times New Roman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rsid w:val="004F5F2A"/>
    <w:rPr>
      <w:rFonts w:ascii="Times New Roman" w:eastAsia="Times New Roman" w:hAnsi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4F5F2A"/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uiPriority w:val="99"/>
    <w:rsid w:val="004F5F2A"/>
    <w:rPr>
      <w:vertAlign w:val="superscript"/>
    </w:rPr>
  </w:style>
  <w:style w:type="paragraph" w:customStyle="1" w:styleId="basic">
    <w:name w:val="basic"/>
    <w:basedOn w:val="Normal"/>
    <w:link w:val="basicChar"/>
    <w:qFormat/>
    <w:rsid w:val="004F5F2A"/>
    <w:rPr>
      <w:rFonts w:eastAsia="Times New Roman" w:cs="Arial"/>
      <w:szCs w:val="24"/>
      <w:lang w:val="en-US" w:eastAsia="en-US"/>
    </w:rPr>
  </w:style>
  <w:style w:type="character" w:customStyle="1" w:styleId="basicChar">
    <w:name w:val="basic Char"/>
    <w:link w:val="basic"/>
    <w:rsid w:val="004F5F2A"/>
    <w:rPr>
      <w:rFonts w:eastAsia="Times New Roman" w:cs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e.neuenschwande\AppData\Local\Microsoft\Windows\INetCache\Content.Outlook\EQ1NAKGD\SSR%20Questionnaire%20Template%20v2.03.dotx" TargetMode="External"/></Relationships>
</file>

<file path=word/theme/theme1.xml><?xml version="1.0" encoding="utf-8"?>
<a:theme xmlns:a="http://schemas.openxmlformats.org/drawingml/2006/main" name="GfK_BendefClr">
  <a:themeElements>
    <a:clrScheme name="GfK Group">
      <a:dk1>
        <a:srgbClr val="000000"/>
      </a:dk1>
      <a:lt1>
        <a:srgbClr val="FFFFFF"/>
      </a:lt1>
      <a:dk2>
        <a:srgbClr val="E55A00"/>
      </a:dk2>
      <a:lt2>
        <a:srgbClr val="8E8581"/>
      </a:lt2>
      <a:accent1>
        <a:srgbClr val="264283"/>
      </a:accent1>
      <a:accent2>
        <a:srgbClr val="007DC3"/>
      </a:accent2>
      <a:accent3>
        <a:srgbClr val="A2AD00"/>
      </a:accent3>
      <a:accent4>
        <a:srgbClr val="C1BB00"/>
      </a:accent4>
      <a:accent5>
        <a:srgbClr val="9B1F23"/>
      </a:accent5>
      <a:accent6>
        <a:srgbClr val="DC291E"/>
      </a:accent6>
      <a:hlink>
        <a:srgbClr val="A2AD00"/>
      </a:hlink>
      <a:folHlink>
        <a:srgbClr val="C1BB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ln w="6350">
          <a:solidFill>
            <a:schemeClr val="bg2">
              <a:lumMod val="40000"/>
              <a:lumOff val="60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6350">
          <a:solidFill>
            <a:schemeClr val="bg2">
              <a:lumMod val="40000"/>
              <a:lumOff val="60000"/>
            </a:schemeClr>
          </a:solidFill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custClrLst>
    <a:custClr name="dark yellow 100%">
      <a:srgbClr val="F0AB00"/>
    </a:custClr>
    <a:custClr name="light yellow 100%">
      <a:srgbClr val="F6D50F"/>
    </a:custClr>
    <a:custClr name="warm grey 100%">
      <a:srgbClr val="8E8581"/>
    </a:custClr>
    <a:custClr name="GfK orange">
      <a:srgbClr val="E55A00"/>
    </a:custClr>
    <a:custClr name="dark blue 100%">
      <a:srgbClr val="264283"/>
    </a:custClr>
    <a:custClr name="light blue 100%">
      <a:srgbClr val="007DC3"/>
    </a:custClr>
    <a:custClr name="dark green 100%">
      <a:srgbClr val="A2AD00"/>
    </a:custClr>
    <a:custClr name="light green 100%">
      <a:srgbClr val="C1BB00"/>
    </a:custClr>
    <a:custClr name="dark red 100%">
      <a:srgbClr val="9B1F23"/>
    </a:custClr>
    <a:custClr name="light red 100%">
      <a:srgbClr val="DC291E"/>
    </a:custClr>
    <a:custClr name="dark yellow 80%">
      <a:srgbClr val="FCC000"/>
    </a:custClr>
    <a:custClr name="light yellow 80%">
      <a:srgbClr val="FFDD44"/>
    </a:custClr>
    <a:custClr name="warm grey 80%">
      <a:srgbClr val="A79D98"/>
    </a:custClr>
    <a:custClr>
      <a:srgbClr val="FFFFFF"/>
    </a:custClr>
    <a:custClr name="dark blue 80%">
      <a:srgbClr val="405B9B"/>
    </a:custClr>
    <a:custClr name="light blue 80%">
      <a:srgbClr val="389DD7"/>
    </a:custClr>
    <a:custClr name="dark green 80%">
      <a:srgbClr val="B4BE46"/>
    </a:custClr>
    <a:custClr name="light green 80%">
      <a:srgbClr val="D7CF42"/>
    </a:custClr>
    <a:custClr name="dark red 80%">
      <a:srgbClr val="C34A3A"/>
    </a:custClr>
    <a:custClr name="light red 80%">
      <a:srgbClr val="E94F35"/>
    </a:custClr>
    <a:custClr name="dark yellow 60%">
      <a:srgbClr val="FED07A"/>
    </a:custClr>
    <a:custClr name="light yellow 60%">
      <a:srgbClr val="FFE67F"/>
    </a:custClr>
    <a:custClr name="warm grey 60%">
      <a:srgbClr val="BCB4B0"/>
    </a:custClr>
    <a:custClr>
      <a:srgbClr val="FFFFFF"/>
    </a:custClr>
    <a:custClr name="dark blue 60%">
      <a:srgbClr val="6E7EB3"/>
    </a:custClr>
    <a:custClr name="light blue 60%">
      <a:srgbClr val="7DB4E2"/>
    </a:custClr>
    <a:custClr name="dark green 60%">
      <a:srgbClr val="C6CE79"/>
    </a:custClr>
    <a:custClr name="light green 60%">
      <a:srgbClr val="E2DA7A"/>
    </a:custClr>
    <a:custClr name="dark red 60%">
      <a:srgbClr val="D27863"/>
    </a:custClr>
    <a:custClr name="light red 60%">
      <a:srgbClr val="F08262"/>
    </a:custClr>
    <a:custClr name="dark yellow 40%">
      <a:srgbClr val="FFE0A9"/>
    </a:custClr>
    <a:custClr name="light yellow 40%">
      <a:srgbClr val="FFEEAF"/>
    </a:custClr>
    <a:custClr name="warm grey 40%">
      <a:srgbClr val="D2CBC9"/>
    </a:custClr>
    <a:custClr>
      <a:srgbClr val="FFFFFF"/>
    </a:custClr>
    <a:custClr name="dark blue 40%">
      <a:srgbClr val="9EA5CD"/>
    </a:custClr>
    <a:custClr name="light blue 40%">
      <a:srgbClr val="ADCDED"/>
    </a:custClr>
    <a:custClr name="dark green 40%">
      <a:srgbClr val="D8DEA8"/>
    </a:custClr>
    <a:custClr name="light green 40%">
      <a:srgbClr val="ECE6AA"/>
    </a:custClr>
    <a:custClr name="dark red 40%">
      <a:srgbClr val="E1A693"/>
    </a:custClr>
    <a:custClr name="light red 40%">
      <a:srgbClr val="F6AF9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bac4cc06ec942c9a4d9a1222630bbef xmlns="987d2d78-dc9b-45d7-a453-c07724e7ffdf">
      <Terms xmlns="http://schemas.microsoft.com/office/infopath/2007/PartnerControls"/>
    </ibac4cc06ec942c9a4d9a1222630bbef>
    <dc96827ff0934617a34659e0a3480175 xmlns="987d2d78-dc9b-45d7-a453-c07724e7ffdf">
      <Terms xmlns="http://schemas.microsoft.com/office/infopath/2007/PartnerControls"/>
    </dc96827ff0934617a34659e0a3480175>
    <pd3bf5e1c64e485c822fbadb81c9f4b8 xmlns="987d2d78-dc9b-45d7-a453-c07724e7ffdf">
      <Terms xmlns="http://schemas.microsoft.com/office/infopath/2007/PartnerControls"/>
    </pd3bf5e1c64e485c822fbadb81c9f4b8>
    <PublishingStartDate xmlns="http://schemas.microsoft.com/sharepoint/v3" xsi:nil="true"/>
    <PublishingExpirationDate xmlns="http://schemas.microsoft.com/sharepoint/v3" xsi:nil="true"/>
    <ne021b26e77a4b9f8385754edc68fcf3 xmlns="987d2d78-dc9b-45d7-a453-c07724e7ffdf">
      <Terms xmlns="http://schemas.microsoft.com/office/infopath/2007/PartnerControls"/>
    </ne021b26e77a4b9f8385754edc68fcf3>
    <ob09c4e2d6604acf91e40ce5528f9e1a xmlns="987d2d78-dc9b-45d7-a453-c07724e7ffdf">
      <Terms xmlns="http://schemas.microsoft.com/office/infopath/2007/PartnerControls"/>
    </ob09c4e2d6604acf91e40ce5528f9e1a>
    <RatingCount xmlns="http://schemas.microsoft.com/sharepoint/v3" xsi:nil="true"/>
    <TaxCatchAll xmlns="08ef3efb-8f3d-41f8-91e2-0931a3e5f28f"/>
    <d77a183574bc43eea8ebb5ab5dd30c14 xmlns="987d2d78-dc9b-45d7-a453-c07724e7ffdf">
      <Terms xmlns="http://schemas.microsoft.com/office/infopath/2007/PartnerControls"/>
    </d77a183574bc43eea8ebb5ab5dd30c14>
    <TaxKeywordTaxHTField xmlns="08ef3efb-8f3d-41f8-91e2-0931a3e5f28f">
      <Terms xmlns="http://schemas.microsoft.com/office/infopath/2007/PartnerControls"/>
    </TaxKeywordTaxHTField>
    <AverageRating xmlns="http://schemas.microsoft.com/sharepoint/v3" xsi:nil="true"/>
    <fc26f6967a844063b23a1da7e78ba71e xmlns="987d2d78-dc9b-45d7-a453-c07724e7ffdf">
      <Terms xmlns="http://schemas.microsoft.com/office/infopath/2007/PartnerControls"/>
    </fc26f6967a844063b23a1da7e78ba71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9E3967E1F024582252148D4951CF1" ma:contentTypeVersion="30" ma:contentTypeDescription="Create a new document." ma:contentTypeScope="" ma:versionID="961cbe2fd2c88e3201fde05fcb8928d5">
  <xsd:schema xmlns:xsd="http://www.w3.org/2001/XMLSchema" xmlns:xs="http://www.w3.org/2001/XMLSchema" xmlns:p="http://schemas.microsoft.com/office/2006/metadata/properties" xmlns:ns1="http://schemas.microsoft.com/sharepoint/v3" xmlns:ns2="08ef3efb-8f3d-41f8-91e2-0931a3e5f28f" xmlns:ns3="987d2d78-dc9b-45d7-a453-c07724e7ffdf" targetNamespace="http://schemas.microsoft.com/office/2006/metadata/properties" ma:root="true" ma:fieldsID="948802648688e908591080591b0b905c" ns1:_="" ns2:_="" ns3:_="">
    <xsd:import namespace="http://schemas.microsoft.com/sharepoint/v3"/>
    <xsd:import namespace="08ef3efb-8f3d-41f8-91e2-0931a3e5f28f"/>
    <xsd:import namespace="987d2d78-dc9b-45d7-a453-c07724e7ffdf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3:dc96827ff0934617a34659e0a3480175" minOccurs="0"/>
                <xsd:element ref="ns3:d77a183574bc43eea8ebb5ab5dd30c14" minOccurs="0"/>
                <xsd:element ref="ns3:fc26f6967a844063b23a1da7e78ba71e" minOccurs="0"/>
                <xsd:element ref="ns3:ibac4cc06ec942c9a4d9a1222630bbef" minOccurs="0"/>
                <xsd:element ref="ns3:ob09c4e2d6604acf91e40ce5528f9e1a" minOccurs="0"/>
                <xsd:element ref="ns3:pd3bf5e1c64e485c822fbadb81c9f4b8" minOccurs="0"/>
                <xsd:element ref="ns2:TaxKeywordTaxHTField" minOccurs="0"/>
                <xsd:element ref="ns2:TaxCatchAll" minOccurs="0"/>
                <xsd:element ref="ns1:PublishingStartDate" minOccurs="0"/>
                <xsd:element ref="ns1:PublishingExpirationDate" minOccurs="0"/>
                <xsd:element ref="ns3:ne021b26e77a4b9f8385754edc68fcf3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2" nillable="true" ma:displayName="Rating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4" nillable="true" ma:displayName="Number of Ratings" ma:decimals="0" ma:description="Number of ratings submitted" ma:hidden="true" ma:internalName="RatingCount" ma:readOnly="false">
      <xsd:simpleType>
        <xsd:restriction base="dms:Number"/>
      </xsd:simpleType>
    </xsd:element>
    <xsd:element name="PublishingStartDate" ma:index="26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7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f3efb-8f3d-41f8-91e2-0931a3e5f28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Keywords" ma:fieldId="{23f27201-bee3-471e-b2e7-b64fd8b7ca38}" ma:taxonomyMulti="true" ma:sspId="7262ee28-f1c0-414c-ad77-c1ea98916dd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13a8a611-74d1-4c29-829c-7573d42f12bd}" ma:internalName="TaxCatchAll" ma:showField="CatchAllData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9" nillable="true" ma:displayName="Taxonomy Catch All Column1" ma:hidden="true" ma:list="{13a8a611-74d1-4c29-829c-7573d42f12bd}" ma:internalName="TaxCatchAllLabel" ma:readOnly="true" ma:showField="CatchAllDataLabel" ma:web="08ef3efb-8f3d-41f8-91e2-0931a3e5f2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d2d78-dc9b-45d7-a453-c07724e7ffdf" elementFormDefault="qualified">
    <xsd:import namespace="http://schemas.microsoft.com/office/2006/documentManagement/types"/>
    <xsd:import namespace="http://schemas.microsoft.com/office/infopath/2007/PartnerControls"/>
    <xsd:element name="dc96827ff0934617a34659e0a3480175" ma:index="6" nillable="true" ma:taxonomy="true" ma:internalName="dc96827ff0934617a34659e0a3480175" ma:taxonomyFieldName="Industries" ma:displayName="Industries" ma:readOnly="false" ma:fieldId="{dc96827f-f093-4617-a346-59e0a3480175}" ma:taxonomyMulti="true" ma:sspId="7262ee28-f1c0-414c-ad77-c1ea98916dd9" ma:termSetId="5a885248-49da-421b-8a8b-00dd6ab23a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77a183574bc43eea8ebb5ab5dd30c14" ma:index="8" nillable="true" ma:taxonomy="true" ma:internalName="d77a183574bc43eea8ebb5ab5dd30c14" ma:taxonomyFieldName="Solutions" ma:displayName="Solutions" ma:readOnly="false" ma:fieldId="{d77a1835-74bc-43ee-a8eb-b5ab5dd30c14}" ma:taxonomyMulti="true" ma:sspId="7262ee28-f1c0-414c-ad77-c1ea98916dd9" ma:termSetId="cbb9bdaf-82c2-446c-b699-94acba818cb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26f6967a844063b23a1da7e78ba71e" ma:index="10" nillable="true" ma:taxonomy="true" ma:internalName="fc26f6967a844063b23a1da7e78ba71e" ma:taxonomyFieldName="Methodology" ma:displayName="Methodology" ma:readOnly="false" ma:fieldId="{fc26f696-7a84-4063-b23a-1da7e78ba71e}" ma:taxonomyMulti="true" ma:sspId="7262ee28-f1c0-414c-ad77-c1ea98916dd9" ma:termSetId="bdaf93d5-d711-4073-8d3b-7629a135f3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bac4cc06ec942c9a4d9a1222630bbef" ma:index="13" nillable="true" ma:taxonomy="true" ma:internalName="ibac4cc06ec942c9a4d9a1222630bbef" ma:taxonomyFieldName="Clients" ma:displayName="Clients" ma:readOnly="false" ma:fieldId="{2bac4cc0-6ec9-42c9-a4d9-a1222630bbef}" ma:taxonomyMulti="true" ma:sspId="7262ee28-f1c0-414c-ad77-c1ea98916dd9" ma:termSetId="7d4bc5b7-a2e0-4278-8bd4-f6b755a7f7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b09c4e2d6604acf91e40ce5528f9e1a" ma:index="15" nillable="true" ma:taxonomy="true" ma:internalName="ob09c4e2d6604acf91e40ce5528f9e1a" ma:taxonomyFieldName="Countries" ma:displayName="Countries" ma:readOnly="false" ma:fieldId="{8b09c4e2-d660-4acf-91e4-0ce5528f9e1a}" ma:taxonomyMulti="true" ma:sspId="7262ee28-f1c0-414c-ad77-c1ea98916dd9" ma:termSetId="17f85a7b-bb8b-458a-ba28-17ef49c29a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3bf5e1c64e485c822fbadb81c9f4b8" ma:index="17" nillable="true" ma:taxonomy="true" ma:internalName="pd3bf5e1c64e485c822fbadb81c9f4b8" ma:taxonomyFieldName="Languages" ma:displayName="Languages" ma:readOnly="false" ma:fieldId="{9d3bf5e1-c64e-485c-822f-badb81c9f4b8}" ma:taxonomyMulti="true" ma:sspId="7262ee28-f1c0-414c-ad77-c1ea98916dd9" ma:termSetId="1e1fffb5-459f-480a-aca8-4e5bef29180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e021b26e77a4b9f8385754edc68fcf3" ma:index="28" nillable="true" ma:taxonomy="true" ma:internalName="ne021b26e77a4b9f8385754edc68fcf3" ma:taxonomyFieldName="GfK_x0020_sector" ma:displayName="GfK sector" ma:readOnly="false" ma:fieldId="{7e021b26-e77a-4b9f-8385-754edc68fcf3}" ma:taxonomyMulti="true" ma:sspId="7262ee28-f1c0-414c-ad77-c1ea98916dd9" ma:termSetId="8100b7d8-db72-494e-93d1-2c441bfd6c3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6E941-14AF-4727-9E87-90224B5926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9B24BE-468C-48FE-A7D3-4839A258A883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987d2d78-dc9b-45d7-a453-c07724e7ffdf"/>
    <ds:schemaRef ds:uri="08ef3efb-8f3d-41f8-91e2-0931a3e5f28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45448D6-9188-4C17-A211-02BDC08B9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ef3efb-8f3d-41f8-91e2-0931a3e5f28f"/>
    <ds:schemaRef ds:uri="987d2d78-dc9b-45d7-a453-c07724e7f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1A7F0-A8FA-4CD8-8379-FD4E6C66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SSR Questionnaire Template v2.03</Template>
  <TotalTime>56</TotalTime>
  <Pages>16</Pages>
  <Words>3649</Words>
  <Characters>17681</Characters>
  <Application>Microsoft Office Word</Application>
  <DocSecurity>0</DocSecurity>
  <Lines>147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SSR Questionnaire Template</vt:lpstr>
    </vt:vector>
  </TitlesOfParts>
  <Company>GfK SE</Company>
  <LinksUpToDate>false</LinksUpToDate>
  <CharactersWithSpaces>21288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SSR Questionnaire Template</dc:title>
  <dc:subject/>
  <dc:creator>Neuenschwander, Nicole (GfK)</dc:creator>
  <cp:keywords/>
  <dc:description/>
  <cp:lastModifiedBy>Nick Bertoni</cp:lastModifiedBy>
  <cp:revision>5</cp:revision>
  <cp:lastPrinted>2018-08-07T01:16:00Z</cp:lastPrinted>
  <dcterms:created xsi:type="dcterms:W3CDTF">2018-11-07T21:31:00Z</dcterms:created>
  <dcterms:modified xsi:type="dcterms:W3CDTF">2019-12-09T14:14:00Z</dcterms:modified>
</cp:coreProperties>
</file>